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4" w:lineRule="auto"/>
        <w:ind w:left="1751" w:right="1731"/>
        <w:jc w:val="center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1"/>
          <w:w w:val="106"/>
        </w:rPr>
        <w:t>Co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6"/>
        </w:rPr>
        <w:t>t-A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6"/>
        </w:rPr>
        <w:t>d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6"/>
        </w:rPr>
        <w:t>a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6"/>
        </w:rPr>
        <w:t>p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6"/>
        </w:rPr>
        <w:t>iv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0"/>
        </w:rPr>
        <w:t>atia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36"/>
          <w:szCs w:val="36"/>
          <w:spacing w:val="76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17"/>
        </w:rPr>
        <w:t>Erro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7"/>
        </w:rPr>
        <w:t>r</w:t>
      </w:r>
      <w:r>
        <w:rPr>
          <w:rFonts w:ascii="Times New Roman" w:hAnsi="Times New Roman" w:cs="Times New Roman" w:eastAsia="Times New Roman"/>
          <w:sz w:val="36"/>
          <w:szCs w:val="36"/>
          <w:spacing w:val="-6"/>
          <w:w w:val="117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6"/>
        </w:rPr>
        <w:t>Co</w:t>
      </w:r>
      <w:r>
        <w:rPr>
          <w:rFonts w:ascii="Times New Roman" w:hAnsi="Times New Roman" w:cs="Times New Roman" w:eastAsia="Times New Roman"/>
          <w:sz w:val="36"/>
          <w:szCs w:val="36"/>
          <w:spacing w:val="-1"/>
          <w:w w:val="106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1"/>
          <w:w w:val="104"/>
        </w:rPr>
        <w:t>cealme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4"/>
        </w:rPr>
        <w:t>n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9"/>
        </w:rPr>
        <w:t>t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36"/>
          <w:szCs w:val="3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36"/>
          <w:szCs w:val="3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6"/>
        </w:rPr>
        <w:t>Communication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1" w:lineRule="exact"/>
        <w:ind w:left="2742" w:right="272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hang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fu,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hou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Yuanhua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Huang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-1"/>
        </w:rPr>
        <w:t>Xiaodong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NumType w:start="335"/>
          <w:pgMar w:header="703" w:top="900" w:bottom="280" w:left="820" w:right="820"/>
          <w:headerReference w:type="odd" r:id="rId5"/>
          <w:headerReference w:type="even" r:id="rId6"/>
          <w:type w:val="continuous"/>
          <w:pgSz w:w="12240" w:h="15840"/>
        </w:sectPr>
      </w:pPr>
      <w:rPr/>
    </w:p>
    <w:p>
      <w:pPr>
        <w:spacing w:before="36" w:after="0" w:line="245" w:lineRule="auto"/>
        <w:ind w:left="116" w:right="-53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—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4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4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occu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3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heme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concealmen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neede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damage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imag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eceive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r.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adap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concea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4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ound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ssifies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ck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iffere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Expe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demon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3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obtai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ubjectiv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qualit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conten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2" w:lineRule="auto"/>
        <w:ind w:left="116" w:right="-54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ndex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—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rror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conceal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interpolation,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unic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28" w:right="1745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5"/>
        </w:rPr>
        <w:t>RODUC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6"/>
        </w:rPr>
        <w:t>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9" w:after="0" w:line="258" w:lineRule="auto"/>
        <w:ind w:left="116" w:right="-8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Vide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porta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applicatio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tertai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lex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trial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dard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JPEG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H.26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MPEG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adopt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ngt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hni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hni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hig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decod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elia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channels,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tegy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acceptable.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8" w:lineRule="auto"/>
        <w:ind w:left="116" w:right="-9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proble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sche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utilizing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patiall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porall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6" w:lineRule="auto"/>
        <w:ind w:left="188" w:right="351" w:firstLine="20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hi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upp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pa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chn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Chin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und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2003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103810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un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Educati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mm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itt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und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.</w:t>
      </w:r>
    </w:p>
    <w:p>
      <w:pPr>
        <w:spacing w:before="0" w:after="0" w:line="240" w:lineRule="auto"/>
        <w:ind w:left="18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03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7" w:lineRule="auto"/>
        <w:ind w:left="188" w:right="352" w:firstLine="20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auth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titut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unicati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200030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.R.China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@163.c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m)</w:t>
      </w:r>
    </w:p>
    <w:p>
      <w:pPr>
        <w:spacing w:before="33" w:after="0" w:line="258" w:lineRule="auto"/>
        <w:ind w:right="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patia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[3]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[4]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gul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gul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high-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deteriorate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ollo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oticeable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(NME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kind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n—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botto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Alth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tails,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tinuity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tails.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latter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hig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8" w:lineRule="auto"/>
        <w:ind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cealed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adapti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accordi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ngin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8" w:lineRule="auto"/>
        <w:ind w:right="59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ganized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sults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tive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e/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dra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0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6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6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4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GORI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9" w:after="0" w:line="258" w:lineRule="auto"/>
        <w:ind w:right="57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unicati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appropr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units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suita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5206" w:space="238"/>
            <w:col w:w="5156"/>
          </w:cols>
        </w:sectPr>
      </w:pPr>
      <w:rPr/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ibut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ap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</w:p>
    <w:p>
      <w:pPr>
        <w:spacing w:before="5" w:after="0" w:line="240" w:lineRule="auto"/>
        <w:ind w:left="116" w:right="-20"/>
        <w:jc w:val="left"/>
        <w:tabs>
          <w:tab w:pos="39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Manu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009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3063/04/$20.0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©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200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EEE</w:t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</w:sectPr>
      </w:pPr>
      <w:rPr/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Mar w:header="703" w:footer="0" w:top="900" w:bottom="280" w:left="820" w:right="820"/>
          <w:pgSz w:w="12240" w:h="15840"/>
        </w:sectPr>
      </w:pPr>
      <w:rPr/>
    </w:p>
    <w:p>
      <w:pPr>
        <w:spacing w:before="33" w:after="0" w:line="258" w:lineRule="auto"/>
        <w:ind w:left="116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roadca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operatio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channel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acket/cell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decodi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6" w:after="0" w:line="240" w:lineRule="auto"/>
        <w:ind w:left="139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III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OCK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ASSIF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9" w:after="0" w:line="240" w:lineRule="atLeast"/>
        <w:ind w:right="56" w:firstLine="20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loca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aracteristic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ailabl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5158" w:space="286"/>
            <w:col w:w="5156"/>
          </w:cols>
        </w:sectPr>
      </w:pPr>
      <w:rPr/>
    </w:p>
    <w:p>
      <w:pPr>
        <w:spacing w:before="0" w:after="0" w:line="143" w:lineRule="exact"/>
        <w:ind w:left="270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46.424999pt;margin-top:3.940312pt;width:225.15pt;height:102.63pt;mso-position-horizontal-relative:page;mso-position-vertical-relative:paragraph;z-index:-1221" coordorigin="928,79" coordsize="4503,2053">
            <v:group style="position:absolute;left:3593;top:586;width:886;height:475" coordorigin="3593,586" coordsize="886,475">
              <v:shape style="position:absolute;left:3593;top:586;width:886;height:475" coordorigin="3593,586" coordsize="886,475" path="m3593,1061l4478,1061,4478,586,3593,586,3593,1061xe" filled="f" stroked="t" strokeweight=".75pt" strokecolor="#000000">
                <v:path arrowok="t"/>
              </v:shape>
            </v:group>
            <v:group style="position:absolute;left:4582;top:586;width:766;height:466" coordorigin="4582,586" coordsize="766,466">
              <v:shape style="position:absolute;left:4582;top:586;width:766;height:466" coordorigin="4582,586" coordsize="766,466" path="m4582,1051l5347,1051,5347,586,4582,586,4582,1051xe" filled="f" stroked="t" strokeweight=".75pt" strokecolor="#000000">
                <v:path arrowok="t"/>
              </v:shape>
            </v:group>
            <v:group style="position:absolute;left:3485;top:530;width:1939;height:622" coordorigin="3485,530" coordsize="1939,622">
              <v:shape style="position:absolute;left:3485;top:530;width:1939;height:622" coordorigin="3485,530" coordsize="1939,622" path="m3485,1152l5424,1152,5424,530,3485,530,3485,1152xe" filled="f" stroked="t" strokeweight=".75pt" strokecolor="#000000">
                <v:path arrowok="t"/>
              </v:shape>
            </v:group>
            <v:group style="position:absolute;left:4054;top:1627;width:991;height:497" coordorigin="4054,1627" coordsize="991,497">
              <v:shape style="position:absolute;left:4054;top:1627;width:991;height:497" coordorigin="4054,1627" coordsize="991,497" path="m4054,2124l5045,2124,5045,1627,4054,1627,4054,2124xe" filled="f" stroked="t" strokeweight=".75pt" strokecolor="#000000">
                <v:path arrowok="t"/>
              </v:shape>
            </v:group>
            <v:group style="position:absolute;left:4493;top:1154;width:79;height:468" coordorigin="4493,1154" coordsize="79,468">
              <v:shape style="position:absolute;left:4493;top:1154;width:79;height:468" coordorigin="4493,1154" coordsize="79,468" path="m4531,1248l4526,1250,4524,1255,4524,1615,4526,1620,4531,1622,4538,1620,4538,1250,4531,1248e" filled="t" fillcolor="#000000" stroked="f">
                <v:path arrowok="t"/>
                <v:fill/>
              </v:shape>
              <v:shape style="position:absolute;left:4493;top:1154;width:79;height:468" coordorigin="4493,1154" coordsize="79,468" path="m4531,1154l4493,1274,4524,1274,4524,1255,4526,1250,4531,1248,4563,1248,4531,1154e" filled="t" fillcolor="#000000" stroked="f">
                <v:path arrowok="t"/>
                <v:fill/>
              </v:shape>
              <v:shape style="position:absolute;left:4493;top:1154;width:79;height:468" coordorigin="4493,1154" coordsize="79,468" path="m4563,1248l4531,1248,4538,1250,4538,1274,4572,1274,4563,1248e" filled="t" fillcolor="#000000" stroked="f">
                <v:path arrowok="t"/>
                <v:fill/>
              </v:shape>
            </v:group>
            <v:group style="position:absolute;left:2297;top:1627;width:989;height:497" coordorigin="2297,1627" coordsize="989,497">
              <v:shape style="position:absolute;left:2297;top:1627;width:989;height:497" coordorigin="2297,1627" coordsize="989,497" path="m2297,2124l3286,2124,3286,1627,2297,1627,2297,2124xe" filled="f" stroked="t" strokeweight=".75pt" strokecolor="#000000">
                <v:path arrowok="t"/>
              </v:shape>
            </v:group>
            <v:group style="position:absolute;left:3281;top:1838;width:778;height:82" coordorigin="3281,1838" coordsize="778,82">
              <v:shape style="position:absolute;left:3281;top:1838;width:778;height:82" coordorigin="3281,1838" coordsize="778,82" path="m3938,1838l3938,1920,4037,1886,3958,1886,3962,1884,3965,1879,3962,1874,3958,1872,4037,1872,3938,1838e" filled="t" fillcolor="#000000" stroked="f">
                <v:path arrowok="t"/>
                <v:fill/>
              </v:shape>
              <v:shape style="position:absolute;left:3281;top:1838;width:778;height:82" coordorigin="3281,1838" coordsize="778,82" path="m3938,1872l3288,1872,3283,1874,3281,1879,3283,1884,3288,1886,3938,1886,3938,1872e" filled="t" fillcolor="#000000" stroked="f">
                <v:path arrowok="t"/>
                <v:fill/>
              </v:shape>
              <v:shape style="position:absolute;left:3281;top:1838;width:778;height:82" coordorigin="3281,1838" coordsize="778,82" path="m4037,1872l3958,1872,3962,1874,3965,1879,3962,1884,3958,1886,4037,1886,4058,1879,4037,1872e" filled="t" fillcolor="#000000" stroked="f">
                <v:path arrowok="t"/>
                <v:fill/>
              </v:shape>
            </v:group>
            <v:group style="position:absolute;left:938;top:1630;width:989;height:494" coordorigin="938,1630" coordsize="989,494">
              <v:shape style="position:absolute;left:938;top:1630;width:989;height:494" coordorigin="938,1630" coordsize="989,494" path="m938,2124l1927,2124,1927,1630,938,1630,938,2124xe" filled="f" stroked="t" strokeweight=".75pt" strokecolor="#000000">
                <v:path arrowok="t"/>
              </v:shape>
            </v:group>
            <v:group style="position:absolute;left:936;top:660;width:989;height:494" coordorigin="936,660" coordsize="989,494">
              <v:shape style="position:absolute;left:936;top:660;width:989;height:494" coordorigin="936,660" coordsize="989,494" path="m936,1154l1925,1154,1925,660,936,660,936,1154xe" filled="f" stroked="t" strokeweight=".75pt" strokecolor="#000000">
                <v:path arrowok="t"/>
              </v:shape>
            </v:group>
            <v:group style="position:absolute;left:1349;top:197;width:79;height:468" coordorigin="1349,197" coordsize="79,468">
              <v:shape style="position:absolute;left:1349;top:197;width:79;height:468" coordorigin="1349,197" coordsize="79,468" path="m1380,545l1349,545,1387,665,1418,574,1387,574,1382,571,1380,564,1380,545e" filled="t" fillcolor="#000000" stroked="f">
                <v:path arrowok="t"/>
                <v:fill/>
              </v:shape>
              <v:shape style="position:absolute;left:1349;top:197;width:79;height:468" coordorigin="1349,197" coordsize="79,468" path="m1387,197l1382,199,1380,204,1380,564,1382,571,1387,574,1394,571,1394,199,1387,197e" filled="t" fillcolor="#000000" stroked="f">
                <v:path arrowok="t"/>
                <v:fill/>
              </v:shape>
              <v:shape style="position:absolute;left:1349;top:197;width:79;height:468" coordorigin="1349,197" coordsize="79,468" path="m1428,545l1394,545,1394,571,1387,574,1418,574,1428,545e" filled="t" fillcolor="#000000" stroked="f">
                <v:path arrowok="t"/>
                <v:fill/>
              </v:shape>
            </v:group>
            <v:group style="position:absolute;left:1346;top:1157;width:79;height:499" coordorigin="1346,1157" coordsize="79,499">
              <v:shape style="position:absolute;left:1346;top:1157;width:79;height:499" coordorigin="1346,1157" coordsize="79,499" path="m1378,1536l1346,1536,1385,1656,1417,1562,1385,1562,1380,1560,1378,1555,1378,1536e" filled="t" fillcolor="#000000" stroked="f">
                <v:path arrowok="t"/>
                <v:fill/>
              </v:shape>
              <v:shape style="position:absolute;left:1346;top:1157;width:79;height:499" coordorigin="1346,1157" coordsize="79,499" path="m1385,1157l1380,1159,1378,1164,1378,1555,1380,1560,1385,1562,1392,1560,1394,1555,1394,1164,1392,1159,1385,1157e" filled="t" fillcolor="#000000" stroked="f">
                <v:path arrowok="t"/>
                <v:fill/>
              </v:shape>
              <v:shape style="position:absolute;left:1346;top:1157;width:79;height:499" coordorigin="1346,1157" coordsize="79,499" path="m1426,1536l1394,1536,1394,1555,1392,1560,1385,1562,1417,1562,1426,1536e" filled="t" fillcolor="#000000" stroked="f">
                <v:path arrowok="t"/>
                <v:fill/>
              </v:shape>
            </v:group>
            <v:group style="position:absolute;left:1920;top:1834;width:377;height:79" coordorigin="1920,1834" coordsize="377,79">
              <v:shape style="position:absolute;left:1920;top:1834;width:377;height:79" coordorigin="1920,1834" coordsize="377,79" path="m2177,1834l2177,1913,2269,1882,2198,1882,2203,1879,2206,1872,2203,1867,2198,1865,2274,1865,2177,1834e" filled="t" fillcolor="#000000" stroked="f">
                <v:path arrowok="t"/>
                <v:fill/>
              </v:shape>
              <v:shape style="position:absolute;left:1920;top:1834;width:377;height:79" coordorigin="1920,1834" coordsize="377,79" path="m2177,1865l1927,1865,1922,1867,1920,1872,1922,1879,1927,1882,2177,1882,2177,1865e" filled="t" fillcolor="#000000" stroked="f">
                <v:path arrowok="t"/>
                <v:fill/>
              </v:shape>
              <v:shape style="position:absolute;left:1920;top:1834;width:377;height:79" coordorigin="1920,1834" coordsize="377,79" path="m2274,1865l2198,1865,2203,1867,2206,1872,2203,1879,2198,1882,2269,1882,2297,1872,2274,1865e" filled="t" fillcolor="#000000" stroked="f">
                <v:path arrowok="t"/>
                <v:fill/>
              </v:shape>
            </v:group>
            <v:group style="position:absolute;left:4471;top:86;width:82;height:449" coordorigin="4471,86" coordsize="82,449">
              <v:shape style="position:absolute;left:4471;top:86;width:82;height:449" coordorigin="4471,86" coordsize="82,449" path="m4512,180l4507,182,4505,187,4505,528,4507,533,4512,535,4517,533,4519,528,4519,187,4517,182,4512,180e" filled="t" fillcolor="#000000" stroked="f">
                <v:path arrowok="t"/>
                <v:fill/>
              </v:shape>
              <v:shape style="position:absolute;left:4471;top:86;width:82;height:449" coordorigin="4471,86" coordsize="82,449" path="m4512,86l4471,206,4505,206,4505,187,4507,182,4512,180,4544,180,4512,86e" filled="t" fillcolor="#000000" stroked="f">
                <v:path arrowok="t"/>
                <v:fill/>
              </v:shape>
              <v:shape style="position:absolute;left:4471;top:86;width:82;height:449" coordorigin="4471,86" coordsize="82,449" path="m4544,180l4512,180,4517,182,4519,187,4519,206,4553,206,4544,180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1"/>
        </w:rPr>
        <w:t>npu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1"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75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utput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7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itable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accordi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aracteristics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3" w:equalWidth="0">
            <w:col w:w="1005" w:space="2216"/>
            <w:col w:w="808" w:space="1414"/>
            <w:col w:w="5157"/>
          </w:cols>
        </w:sectPr>
      </w:pPr>
      <w:rPr/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7" w:lineRule="auto"/>
        <w:ind w:left="356" w:right="-48" w:firstLine="3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7" w:lineRule="auto"/>
        <w:ind w:right="-48" w:firstLine="23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rror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7" w:lineRule="auto"/>
        <w:ind w:right="-48" w:firstLine="3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</w:p>
    <w:p>
      <w:pPr>
        <w:spacing w:before="21" w:after="0" w:line="258" w:lineRule="auto"/>
        <w:ind w:right="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classi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00" w:bottom="280" w:left="820" w:right="820"/>
          <w:cols w:num="4" w:equalWidth="0">
            <w:col w:w="864" w:space="1976"/>
            <w:col w:w="811" w:space="269"/>
            <w:col w:w="508" w:space="1016"/>
            <w:col w:w="5156"/>
          </w:cols>
        </w:sectPr>
      </w:pPr>
      <w:rPr/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7" w:lineRule="auto"/>
        <w:ind w:left="358" w:right="-48" w:firstLine="-5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Chann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7" w:lineRule="auto"/>
        <w:ind w:left="58" w:right="-48" w:firstLine="-5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</w:p>
    <w:p>
      <w:pPr>
        <w:spacing w:before="0" w:after="0" w:line="258" w:lineRule="auto"/>
        <w:ind w:left="283" w:right="62" w:firstLine="-28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68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6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6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e.,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68"/>
          <w:position w:val="-1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68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68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4" w:equalWidth="0">
            <w:col w:w="924" w:space="807"/>
            <w:col w:w="540" w:space="1148"/>
            <w:col w:w="623" w:space="1402"/>
            <w:col w:w="5156"/>
          </w:cols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8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ig.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co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5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5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un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1"/>
        </w:rPr>
        <w:t>agram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8" w:lineRule="auto"/>
        <w:ind w:left="116" w:right="-54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valid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letely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decode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replaci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1" w:after="0" w:line="258" w:lineRule="auto"/>
        <w:ind w:left="283" w:right="5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directio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little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8" w:lineRule="auto"/>
        <w:ind w:left="283" w:right="56" w:firstLine="-28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68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67"/>
          <w:w w:val="16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icantly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gnitu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8" w:lineRule="auto"/>
        <w:ind w:right="59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initi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tha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eatu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porta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cribi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aracteri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loca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deter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rro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ailable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5159" w:space="285"/>
            <w:col w:w="5156"/>
          </w:cols>
        </w:sectPr>
      </w:pPr>
      <w:rPr/>
    </w:p>
    <w:p>
      <w:pPr>
        <w:spacing w:before="0" w:after="0" w:line="226" w:lineRule="exact"/>
        <w:ind w:left="11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7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[5]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adie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40" w:lineRule="auto"/>
        <w:ind w:right="-66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w w:val="103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-30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3"/>
        </w:rPr>
        <w:t>j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3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197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4" w:equalWidth="0">
            <w:col w:w="5158" w:space="286"/>
            <w:col w:w="4020" w:space="156"/>
            <w:col w:w="429" w:space="154"/>
            <w:col w:w="397"/>
          </w:cols>
        </w:sectPr>
      </w:pPr>
      <w:rPr/>
    </w:p>
    <w:p>
      <w:pPr>
        <w:spacing w:before="21" w:after="0" w:line="240" w:lineRule="auto"/>
        <w:ind w:left="11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0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ngul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Gulim" w:hAnsi="Gulim" w:cs="Gulim" w:eastAsia="Gulim"/>
          <w:sz w:val="21"/>
          <w:szCs w:val="21"/>
          <w:w w:val="88"/>
          <w:position w:val="-1"/>
        </w:rPr>
        <w:t>ψ</w:t>
      </w:r>
      <w:r>
        <w:rPr>
          <w:rFonts w:ascii="Gulim" w:hAnsi="Gulim" w:cs="Gulim" w:eastAsia="Gulim"/>
          <w:sz w:val="21"/>
          <w:szCs w:val="21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i,j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calc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4" w:equalWidth="0">
            <w:col w:w="5159" w:space="285"/>
            <w:col w:w="1422" w:space="128"/>
            <w:col w:w="547" w:space="164"/>
            <w:col w:w="2895"/>
          </w:cols>
        </w:sectPr>
      </w:pPr>
      <w:rPr/>
    </w:p>
    <w:p>
      <w:pPr>
        <w:spacing w:before="0" w:after="0" w:line="226" w:lineRule="exact"/>
        <w:ind w:left="11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tailed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26" w:lineRule="exact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7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nv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lvin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ixe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valu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5156" w:space="288"/>
            <w:col w:w="5156"/>
          </w:cols>
        </w:sectPr>
      </w:pPr>
      <w:rPr/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40" w:lineRule="auto"/>
        <w:ind w:left="1851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9" w:after="0" w:line="267" w:lineRule="exact"/>
        <w:ind w:left="2326" w:right="-20"/>
        <w:jc w:val="left"/>
        <w:tabs>
          <w:tab w:pos="79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3.389999pt;margin-top:-9.900892pt;width:420.58pt;height:228.6pt;mso-position-horizontal-relative:page;mso-position-vertical-relative:paragraph;z-index:-1220" coordorigin="1468,-198" coordsize="8412,4572">
            <v:group style="position:absolute;left:1498;top:68;width:22;height:65" coordorigin="1498,68" coordsize="22,65">
              <v:shape style="position:absolute;left:1498;top:68;width:22;height:65" coordorigin="1498,68" coordsize="22,65" path="m1519,68l1498,68,1498,133,1512,133,1512,83,1505,83,1505,76,1519,76,1519,68e" filled="t" fillcolor="#000000" stroked="f">
                <v:path arrowok="t"/>
                <v:fill/>
              </v:shape>
              <v:shape style="position:absolute;left:1498;top:68;width:22;height:65" coordorigin="1498,68" coordsize="22,65" path="m1512,76l1505,76,1505,83,1512,83,1512,76e" filled="t" fillcolor="#000000" stroked="f">
                <v:path arrowok="t"/>
                <v:fill/>
              </v:shape>
              <v:shape style="position:absolute;left:1498;top:68;width:22;height:65" coordorigin="1498,68" coordsize="22,65" path="m1519,76l1512,76,1512,83,1519,83,1519,76e" filled="t" fillcolor="#000000" stroked="f">
                <v:path arrowok="t"/>
                <v:fill/>
              </v:shape>
            </v:group>
            <v:group style="position:absolute;left:1498;top:176;width:14;height:58" coordorigin="1498,176" coordsize="14,58">
              <v:shape style="position:absolute;left:1498;top:176;width:14;height:58" coordorigin="1498,176" coordsize="14,58" path="m1498,205l1512,205e" filled="f" stroked="t" strokeweight="2.98pt" strokecolor="#000000">
                <v:path arrowok="t"/>
              </v:shape>
            </v:group>
            <v:group style="position:absolute;left:1498;top:277;width:14;height:58" coordorigin="1498,277" coordsize="14,58">
              <v:shape style="position:absolute;left:1498;top:277;width:14;height:58" coordorigin="1498,277" coordsize="14,58" path="m1498,306l1512,306e" filled="f" stroked="t" strokeweight="2.98pt" strokecolor="#000000">
                <v:path arrowok="t"/>
              </v:shape>
            </v:group>
            <v:group style="position:absolute;left:1498;top:378;width:14;height:58" coordorigin="1498,378" coordsize="14,58">
              <v:shape style="position:absolute;left:1498;top:378;width:14;height:58" coordorigin="1498,378" coordsize="14,58" path="m1498,407l1512,407e" filled="f" stroked="t" strokeweight="2.98pt" strokecolor="#000000">
                <v:path arrowok="t"/>
              </v:shape>
            </v:group>
            <v:group style="position:absolute;left:1498;top:479;width:14;height:58" coordorigin="1498,479" coordsize="14,58">
              <v:shape style="position:absolute;left:1498;top:479;width:14;height:58" coordorigin="1498,479" coordsize="14,58" path="m1498,508l1512,508e" filled="f" stroked="t" strokeweight="2.98pt" strokecolor="#000000">
                <v:path arrowok="t"/>
              </v:shape>
            </v:group>
            <v:group style="position:absolute;left:1498;top:580;width:14;height:58" coordorigin="1498,580" coordsize="14,58">
              <v:shape style="position:absolute;left:1498;top:580;width:14;height:58" coordorigin="1498,580" coordsize="14,58" path="m1498,608l1512,608e" filled="f" stroked="t" strokeweight="2.98pt" strokecolor="#000000">
                <v:path arrowok="t"/>
              </v:shape>
            </v:group>
            <v:group style="position:absolute;left:1498;top:680;width:14;height:58" coordorigin="1498,680" coordsize="14,58">
              <v:shape style="position:absolute;left:1498;top:680;width:14;height:58" coordorigin="1498,680" coordsize="14,58" path="m1498,709l1512,709e" filled="f" stroked="t" strokeweight="2.98pt" strokecolor="#000000">
                <v:path arrowok="t"/>
              </v:shape>
            </v:group>
            <v:group style="position:absolute;left:1498;top:781;width:14;height:58" coordorigin="1498,781" coordsize="14,58">
              <v:shape style="position:absolute;left:1498;top:781;width:14;height:58" coordorigin="1498,781" coordsize="14,58" path="m1498,810l1512,810e" filled="f" stroked="t" strokeweight="2.98pt" strokecolor="#000000">
                <v:path arrowok="t"/>
              </v:shape>
            </v:group>
            <v:group style="position:absolute;left:1498;top:882;width:14;height:58" coordorigin="1498,882" coordsize="14,58">
              <v:shape style="position:absolute;left:1498;top:882;width:14;height:58" coordorigin="1498,882" coordsize="14,58" path="m1498,911l1512,911e" filled="f" stroked="t" strokeweight="2.98pt" strokecolor="#000000">
                <v:path arrowok="t"/>
              </v:shape>
            </v:group>
            <v:group style="position:absolute;left:1498;top:983;width:14;height:58" coordorigin="1498,983" coordsize="14,58">
              <v:shape style="position:absolute;left:1498;top:983;width:14;height:58" coordorigin="1498,983" coordsize="14,58" path="m1498,1012l1512,1012e" filled="f" stroked="t" strokeweight="2.98pt" strokecolor="#000000">
                <v:path arrowok="t"/>
              </v:shape>
            </v:group>
            <v:group style="position:absolute;left:1498;top:1084;width:14;height:58" coordorigin="1498,1084" coordsize="14,58">
              <v:shape style="position:absolute;left:1498;top:1084;width:14;height:58" coordorigin="1498,1084" coordsize="14,58" path="m1498,1112l1512,1112e" filled="f" stroked="t" strokeweight="2.98pt" strokecolor="#000000">
                <v:path arrowok="t"/>
              </v:shape>
            </v:group>
            <v:group style="position:absolute;left:1498;top:1184;width:14;height:58" coordorigin="1498,1184" coordsize="14,58">
              <v:shape style="position:absolute;left:1498;top:1184;width:14;height:58" coordorigin="1498,1184" coordsize="14,58" path="m1498,1213l1512,1213e" filled="f" stroked="t" strokeweight="2.98pt" strokecolor="#000000">
                <v:path arrowok="t"/>
              </v:shape>
            </v:group>
            <v:group style="position:absolute;left:1498;top:1285;width:14;height:58" coordorigin="1498,1285" coordsize="14,58">
              <v:shape style="position:absolute;left:1498;top:1285;width:14;height:58" coordorigin="1498,1285" coordsize="14,58" path="m1498,1314l1512,1314e" filled="f" stroked="t" strokeweight="2.98pt" strokecolor="#000000">
                <v:path arrowok="t"/>
              </v:shape>
            </v:group>
            <v:group style="position:absolute;left:1498;top:1386;width:14;height:58" coordorigin="1498,1386" coordsize="14,58">
              <v:shape style="position:absolute;left:1498;top:1386;width:14;height:58" coordorigin="1498,1386" coordsize="14,58" path="m1498,1415l1512,1415e" filled="f" stroked="t" strokeweight="2.98pt" strokecolor="#000000">
                <v:path arrowok="t"/>
              </v:shape>
            </v:group>
            <v:group style="position:absolute;left:1498;top:1487;width:14;height:58" coordorigin="1498,1487" coordsize="14,58">
              <v:shape style="position:absolute;left:1498;top:1487;width:14;height:58" coordorigin="1498,1487" coordsize="14,58" path="m1498,1516l1512,1516e" filled="f" stroked="t" strokeweight="2.98pt" strokecolor="#000000">
                <v:path arrowok="t"/>
              </v:shape>
            </v:group>
            <v:group style="position:absolute;left:1498;top:1588;width:14;height:58" coordorigin="1498,1588" coordsize="14,58">
              <v:shape style="position:absolute;left:1498;top:1588;width:14;height:58" coordorigin="1498,1588" coordsize="14,58" path="m1498,1616l1512,1616e" filled="f" stroked="t" strokeweight="2.98pt" strokecolor="#000000">
                <v:path arrowok="t"/>
              </v:shape>
            </v:group>
            <v:group style="position:absolute;left:1498;top:1688;width:14;height:58" coordorigin="1498,1688" coordsize="14,58">
              <v:shape style="position:absolute;left:1498;top:1688;width:14;height:58" coordorigin="1498,1688" coordsize="14,58" path="m1498,1717l1512,1717e" filled="f" stroked="t" strokeweight="2.98pt" strokecolor="#000000">
                <v:path arrowok="t"/>
              </v:shape>
            </v:group>
            <v:group style="position:absolute;left:1498;top:1789;width:14;height:58" coordorigin="1498,1789" coordsize="14,58">
              <v:shape style="position:absolute;left:1498;top:1789;width:14;height:58" coordorigin="1498,1789" coordsize="14,58" path="m1498,1818l1512,1818e" filled="f" stroked="t" strokeweight="2.98pt" strokecolor="#000000">
                <v:path arrowok="t"/>
              </v:shape>
            </v:group>
            <v:group style="position:absolute;left:1498;top:1890;width:50;height:22" coordorigin="1498,1890" coordsize="50,22">
              <v:shape style="position:absolute;left:1498;top:1890;width:50;height:22" coordorigin="1498,1890" coordsize="50,22" path="m1512,1890l1498,1890,1498,1912,1548,1912,1548,1904,1505,1904,1505,1897,1512,1897,1512,1890e" filled="t" fillcolor="#000000" stroked="f">
                <v:path arrowok="t"/>
                <v:fill/>
              </v:shape>
              <v:shape style="position:absolute;left:1498;top:1890;width:50;height:22" coordorigin="1498,1890" coordsize="50,22" path="m1512,1897l1505,1897,1505,1904,1512,1904,1512,1897e" filled="t" fillcolor="#000000" stroked="f">
                <v:path arrowok="t"/>
                <v:fill/>
              </v:shape>
              <v:shape style="position:absolute;left:1498;top:1890;width:50;height:22" coordorigin="1498,1890" coordsize="50,22" path="m1548,1897l1512,1897,1512,1904,1548,1904,1548,1897e" filled="t" fillcolor="#000000" stroked="f">
                <v:path arrowok="t"/>
                <v:fill/>
              </v:shape>
            </v:group>
            <v:group style="position:absolute;left:1591;top:1897;width:58;height:14" coordorigin="1591,1897" coordsize="58,14">
              <v:shape style="position:absolute;left:1591;top:1897;width:58;height:14" coordorigin="1591,1897" coordsize="58,14" path="m1591,1904l1649,1904e" filled="f" stroked="t" strokeweight=".82pt" strokecolor="#000000">
                <v:path arrowok="t"/>
              </v:shape>
            </v:group>
            <v:group style="position:absolute;left:1692;top:1897;width:58;height:14" coordorigin="1692,1897" coordsize="58,14">
              <v:shape style="position:absolute;left:1692;top:1897;width:58;height:14" coordorigin="1692,1897" coordsize="58,14" path="m1692,1904l1750,1904e" filled="f" stroked="t" strokeweight=".82pt" strokecolor="#000000">
                <v:path arrowok="t"/>
              </v:shape>
            </v:group>
            <v:group style="position:absolute;left:1793;top:1897;width:58;height:14" coordorigin="1793,1897" coordsize="58,14">
              <v:shape style="position:absolute;left:1793;top:1897;width:58;height:14" coordorigin="1793,1897" coordsize="58,14" path="m1793,1904l1850,1904e" filled="f" stroked="t" strokeweight=".82pt" strokecolor="#000000">
                <v:path arrowok="t"/>
              </v:shape>
            </v:group>
            <v:group style="position:absolute;left:1894;top:1897;width:58;height:14" coordorigin="1894,1897" coordsize="58,14">
              <v:shape style="position:absolute;left:1894;top:1897;width:58;height:14" coordorigin="1894,1897" coordsize="58,14" path="m1894,1904l1951,1904e" filled="f" stroked="t" strokeweight=".82pt" strokecolor="#000000">
                <v:path arrowok="t"/>
              </v:shape>
            </v:group>
            <v:group style="position:absolute;left:1994;top:1897;width:58;height:14" coordorigin="1994,1897" coordsize="58,14">
              <v:shape style="position:absolute;left:1994;top:1897;width:58;height:14" coordorigin="1994,1897" coordsize="58,14" path="m1994,1904l2052,1904e" filled="f" stroked="t" strokeweight=".82pt" strokecolor="#000000">
                <v:path arrowok="t"/>
              </v:shape>
            </v:group>
            <v:group style="position:absolute;left:2095;top:1897;width:58;height:14" coordorigin="2095,1897" coordsize="58,14">
              <v:shape style="position:absolute;left:2095;top:1897;width:58;height:14" coordorigin="2095,1897" coordsize="58,14" path="m2095,1904l2153,1904e" filled="f" stroked="t" strokeweight=".82pt" strokecolor="#000000">
                <v:path arrowok="t"/>
              </v:shape>
            </v:group>
            <v:group style="position:absolute;left:2196;top:1897;width:58;height:14" coordorigin="2196,1897" coordsize="58,14">
              <v:shape style="position:absolute;left:2196;top:1897;width:58;height:14" coordorigin="2196,1897" coordsize="58,14" path="m2196,1904l2254,1904e" filled="f" stroked="t" strokeweight=".82pt" strokecolor="#000000">
                <v:path arrowok="t"/>
              </v:shape>
            </v:group>
            <v:group style="position:absolute;left:2297;top:1897;width:58;height:14" coordorigin="2297,1897" coordsize="58,14">
              <v:shape style="position:absolute;left:2297;top:1897;width:58;height:14" coordorigin="2297,1897" coordsize="58,14" path="m2297,1904l2354,1904e" filled="f" stroked="t" strokeweight=".82pt" strokecolor="#000000">
                <v:path arrowok="t"/>
              </v:shape>
            </v:group>
            <v:group style="position:absolute;left:2398;top:1897;width:58;height:14" coordorigin="2398,1897" coordsize="58,14">
              <v:shape style="position:absolute;left:2398;top:1897;width:58;height:14" coordorigin="2398,1897" coordsize="58,14" path="m2398,1904l2455,1904e" filled="f" stroked="t" strokeweight=".82pt" strokecolor="#000000">
                <v:path arrowok="t"/>
              </v:shape>
            </v:group>
            <v:group style="position:absolute;left:2498;top:1897;width:58;height:14" coordorigin="2498,1897" coordsize="58,14">
              <v:shape style="position:absolute;left:2498;top:1897;width:58;height:14" coordorigin="2498,1897" coordsize="58,14" path="m2498,1904l2556,1904e" filled="f" stroked="t" strokeweight=".82pt" strokecolor="#000000">
                <v:path arrowok="t"/>
              </v:shape>
            </v:group>
            <v:group style="position:absolute;left:2599;top:1897;width:58;height:14" coordorigin="2599,1897" coordsize="58,14">
              <v:shape style="position:absolute;left:2599;top:1897;width:58;height:14" coordorigin="2599,1897" coordsize="58,14" path="m2599,1904l2657,1904e" filled="f" stroked="t" strokeweight=".82pt" strokecolor="#000000">
                <v:path arrowok="t"/>
              </v:shape>
            </v:group>
            <v:group style="position:absolute;left:2700;top:1897;width:58;height:14" coordorigin="2700,1897" coordsize="58,14">
              <v:shape style="position:absolute;left:2700;top:1897;width:58;height:14" coordorigin="2700,1897" coordsize="58,14" path="m2700,1904l2758,1904e" filled="f" stroked="t" strokeweight=".82pt" strokecolor="#000000">
                <v:path arrowok="t"/>
              </v:shape>
            </v:group>
            <v:group style="position:absolute;left:2801;top:1897;width:58;height:14" coordorigin="2801,1897" coordsize="58,14">
              <v:shape style="position:absolute;left:2801;top:1897;width:58;height:14" coordorigin="2801,1897" coordsize="58,14" path="m2801,1904l2858,1904e" filled="f" stroked="t" strokeweight=".82pt" strokecolor="#000000">
                <v:path arrowok="t"/>
              </v:shape>
            </v:group>
            <v:group style="position:absolute;left:2902;top:1897;width:58;height:14" coordorigin="2902,1897" coordsize="58,14">
              <v:shape style="position:absolute;left:2902;top:1897;width:58;height:14" coordorigin="2902,1897" coordsize="58,14" path="m2902,1904l2959,1904e" filled="f" stroked="t" strokeweight=".82pt" strokecolor="#000000">
                <v:path arrowok="t"/>
              </v:shape>
            </v:group>
            <v:group style="position:absolute;left:3002;top:1897;width:58;height:14" coordorigin="3002,1897" coordsize="58,14">
              <v:shape style="position:absolute;left:3002;top:1897;width:58;height:14" coordorigin="3002,1897" coordsize="58,14" path="m3002,1904l3060,1904e" filled="f" stroked="t" strokeweight=".82pt" strokecolor="#000000">
                <v:path arrowok="t"/>
              </v:shape>
            </v:group>
            <v:group style="position:absolute;left:3103;top:1897;width:58;height:14" coordorigin="3103,1897" coordsize="58,14">
              <v:shape style="position:absolute;left:3103;top:1897;width:58;height:14" coordorigin="3103,1897" coordsize="58,14" path="m3103,1904l3161,1904e" filled="f" stroked="t" strokeweight=".82pt" strokecolor="#000000">
                <v:path arrowok="t"/>
              </v:shape>
            </v:group>
            <v:group style="position:absolute;left:3204;top:1897;width:58;height:14" coordorigin="3204,1897" coordsize="58,14">
              <v:shape style="position:absolute;left:3204;top:1897;width:58;height:14" coordorigin="3204,1897" coordsize="58,14" path="m3204,1904l3262,1904e" filled="f" stroked="t" strokeweight=".82pt" strokecolor="#000000">
                <v:path arrowok="t"/>
              </v:shape>
            </v:group>
            <v:group style="position:absolute;left:3305;top:1897;width:58;height:14" coordorigin="3305,1897" coordsize="58,14">
              <v:shape style="position:absolute;left:3305;top:1897;width:58;height:14" coordorigin="3305,1897" coordsize="58,14" path="m3305,1904l3362,1904e" filled="f" stroked="t" strokeweight=".82pt" strokecolor="#000000">
                <v:path arrowok="t"/>
              </v:shape>
            </v:group>
            <v:group style="position:absolute;left:3406;top:1897;width:58;height:14" coordorigin="3406,1897" coordsize="58,14">
              <v:shape style="position:absolute;left:3406;top:1897;width:58;height:14" coordorigin="3406,1897" coordsize="58,14" path="m3406,1904l3463,1904e" filled="f" stroked="t" strokeweight=".82pt" strokecolor="#000000">
                <v:path arrowok="t"/>
              </v:shape>
            </v:group>
            <v:group style="position:absolute;left:3506;top:1897;width:58;height:14" coordorigin="3506,1897" coordsize="58,14">
              <v:shape style="position:absolute;left:3506;top:1897;width:58;height:14" coordorigin="3506,1897" coordsize="58,14" path="m3506,1904l3564,1904e" filled="f" stroked="t" strokeweight=".82pt" strokecolor="#000000">
                <v:path arrowok="t"/>
              </v:shape>
            </v:group>
            <v:group style="position:absolute;left:3607;top:1897;width:58;height:14" coordorigin="3607,1897" coordsize="58,14">
              <v:shape style="position:absolute;left:3607;top:1897;width:58;height:14" coordorigin="3607,1897" coordsize="58,14" path="m3607,1904l3665,1904e" filled="f" stroked="t" strokeweight=".82pt" strokecolor="#000000">
                <v:path arrowok="t"/>
              </v:shape>
            </v:group>
            <v:group style="position:absolute;left:3708;top:1897;width:58;height:14" coordorigin="3708,1897" coordsize="58,14">
              <v:shape style="position:absolute;left:3708;top:1897;width:58;height:14" coordorigin="3708,1897" coordsize="58,14" path="m3708,1904l3766,1904e" filled="f" stroked="t" strokeweight=".82pt" strokecolor="#000000">
                <v:path arrowok="t"/>
              </v:shape>
            </v:group>
            <v:group style="position:absolute;left:3809;top:1897;width:58;height:14" coordorigin="3809,1897" coordsize="58,14">
              <v:shape style="position:absolute;left:3809;top:1897;width:58;height:14" coordorigin="3809,1897" coordsize="58,14" path="m3809,1904l3866,1904e" filled="f" stroked="t" strokeweight=".82pt" strokecolor="#000000">
                <v:path arrowok="t"/>
              </v:shape>
            </v:group>
            <v:group style="position:absolute;left:3910;top:1897;width:58;height:14" coordorigin="3910,1897" coordsize="58,14">
              <v:shape style="position:absolute;left:3910;top:1897;width:58;height:14" coordorigin="3910,1897" coordsize="58,14" path="m3910,1904l3967,1904e" filled="f" stroked="t" strokeweight=".82pt" strokecolor="#000000">
                <v:path arrowok="t"/>
              </v:shape>
            </v:group>
            <v:group style="position:absolute;left:3960;top:1804;width:14;height:58" coordorigin="3960,1804" coordsize="14,58">
              <v:shape style="position:absolute;left:3960;top:1804;width:14;height:58" coordorigin="3960,1804" coordsize="14,58" path="m3960,1832l3974,1832e" filled="f" stroked="t" strokeweight="2.98pt" strokecolor="#000000">
                <v:path arrowok="t"/>
              </v:shape>
            </v:group>
            <v:group style="position:absolute;left:3960;top:1703;width:14;height:58" coordorigin="3960,1703" coordsize="14,58">
              <v:shape style="position:absolute;left:3960;top:1703;width:14;height:58" coordorigin="3960,1703" coordsize="14,58" path="m3960,1732l3974,1732e" filled="f" stroked="t" strokeweight="2.98pt" strokecolor="#000000">
                <v:path arrowok="t"/>
              </v:shape>
            </v:group>
            <v:group style="position:absolute;left:3960;top:1602;width:14;height:58" coordorigin="3960,1602" coordsize="14,58">
              <v:shape style="position:absolute;left:3960;top:1602;width:14;height:58" coordorigin="3960,1602" coordsize="14,58" path="m3960,1631l3974,1631e" filled="f" stroked="t" strokeweight="2.98pt" strokecolor="#000000">
                <v:path arrowok="t"/>
              </v:shape>
            </v:group>
            <v:group style="position:absolute;left:3960;top:1501;width:14;height:58" coordorigin="3960,1501" coordsize="14,58">
              <v:shape style="position:absolute;left:3960;top:1501;width:14;height:58" coordorigin="3960,1501" coordsize="14,58" path="m3960,1530l3974,1530e" filled="f" stroked="t" strokeweight="2.98pt" strokecolor="#000000">
                <v:path arrowok="t"/>
              </v:shape>
            </v:group>
            <v:group style="position:absolute;left:3960;top:1400;width:14;height:58" coordorigin="3960,1400" coordsize="14,58">
              <v:shape style="position:absolute;left:3960;top:1400;width:14;height:58" coordorigin="3960,1400" coordsize="14,58" path="m3960,1429l3974,1429e" filled="f" stroked="t" strokeweight="2.98pt" strokecolor="#000000">
                <v:path arrowok="t"/>
              </v:shape>
            </v:group>
            <v:group style="position:absolute;left:3960;top:1300;width:14;height:58" coordorigin="3960,1300" coordsize="14,58">
              <v:shape style="position:absolute;left:3960;top:1300;width:14;height:58" coordorigin="3960,1300" coordsize="14,58" path="m3960,1328l3974,1328e" filled="f" stroked="t" strokeweight="2.98pt" strokecolor="#000000">
                <v:path arrowok="t"/>
              </v:shape>
            </v:group>
            <v:group style="position:absolute;left:3960;top:1199;width:14;height:58" coordorigin="3960,1199" coordsize="14,58">
              <v:shape style="position:absolute;left:3960;top:1199;width:14;height:58" coordorigin="3960,1199" coordsize="14,58" path="m3960,1228l3974,1228e" filled="f" stroked="t" strokeweight="2.98pt" strokecolor="#000000">
                <v:path arrowok="t"/>
              </v:shape>
            </v:group>
            <v:group style="position:absolute;left:3960;top:1098;width:14;height:58" coordorigin="3960,1098" coordsize="14,58">
              <v:shape style="position:absolute;left:3960;top:1098;width:14;height:58" coordorigin="3960,1098" coordsize="14,58" path="m3960,1127l3974,1127e" filled="f" stroked="t" strokeweight="2.98pt" strokecolor="#000000">
                <v:path arrowok="t"/>
              </v:shape>
            </v:group>
            <v:group style="position:absolute;left:3960;top:997;width:14;height:58" coordorigin="3960,997" coordsize="14,58">
              <v:shape style="position:absolute;left:3960;top:997;width:14;height:58" coordorigin="3960,997" coordsize="14,58" path="m3960,1026l3974,1026e" filled="f" stroked="t" strokeweight="2.98pt" strokecolor="#000000">
                <v:path arrowok="t"/>
              </v:shape>
            </v:group>
            <v:group style="position:absolute;left:3960;top:896;width:14;height:58" coordorigin="3960,896" coordsize="14,58">
              <v:shape style="position:absolute;left:3960;top:896;width:14;height:58" coordorigin="3960,896" coordsize="14,58" path="m3960,925l3974,925e" filled="f" stroked="t" strokeweight="2.98pt" strokecolor="#000000">
                <v:path arrowok="t"/>
              </v:shape>
            </v:group>
            <v:group style="position:absolute;left:3960;top:796;width:14;height:58" coordorigin="3960,796" coordsize="14,58">
              <v:shape style="position:absolute;left:3960;top:796;width:14;height:58" coordorigin="3960,796" coordsize="14,58" path="m3960,824l3974,824e" filled="f" stroked="t" strokeweight="2.98pt" strokecolor="#000000">
                <v:path arrowok="t"/>
              </v:shape>
            </v:group>
            <v:group style="position:absolute;left:3960;top:695;width:14;height:58" coordorigin="3960,695" coordsize="14,58">
              <v:shape style="position:absolute;left:3960;top:695;width:14;height:58" coordorigin="3960,695" coordsize="14,58" path="m3960,724l3974,724e" filled="f" stroked="t" strokeweight="2.98pt" strokecolor="#000000">
                <v:path arrowok="t"/>
              </v:shape>
            </v:group>
            <v:group style="position:absolute;left:3960;top:594;width:14;height:58" coordorigin="3960,594" coordsize="14,58">
              <v:shape style="position:absolute;left:3960;top:594;width:14;height:58" coordorigin="3960,594" coordsize="14,58" path="m3960,623l3974,623e" filled="f" stroked="t" strokeweight="2.98pt" strokecolor="#000000">
                <v:path arrowok="t"/>
              </v:shape>
            </v:group>
            <v:group style="position:absolute;left:3960;top:493;width:14;height:58" coordorigin="3960,493" coordsize="14,58">
              <v:shape style="position:absolute;left:3960;top:493;width:14;height:58" coordorigin="3960,493" coordsize="14,58" path="m3960,522l3974,522e" filled="f" stroked="t" strokeweight="2.98pt" strokecolor="#000000">
                <v:path arrowok="t"/>
              </v:shape>
            </v:group>
            <v:group style="position:absolute;left:3960;top:392;width:14;height:58" coordorigin="3960,392" coordsize="14,58">
              <v:shape style="position:absolute;left:3960;top:392;width:14;height:58" coordorigin="3960,392" coordsize="14,58" path="m3960,421l3974,421e" filled="f" stroked="t" strokeweight="2.98pt" strokecolor="#000000">
                <v:path arrowok="t"/>
              </v:shape>
            </v:group>
            <v:group style="position:absolute;left:3960;top:292;width:14;height:58" coordorigin="3960,292" coordsize="14,58">
              <v:shape style="position:absolute;left:3960;top:292;width:14;height:58" coordorigin="3960,292" coordsize="14,58" path="m3960,320l3974,320e" filled="f" stroked="t" strokeweight="2.98pt" strokecolor="#000000">
                <v:path arrowok="t"/>
              </v:shape>
            </v:group>
            <v:group style="position:absolute;left:3960;top:191;width:14;height:58" coordorigin="3960,191" coordsize="14,58">
              <v:shape style="position:absolute;left:3960;top:191;width:14;height:58" coordorigin="3960,191" coordsize="14,58" path="m3960,220l3974,220e" filled="f" stroked="t" strokeweight="2.98pt" strokecolor="#000000">
                <v:path arrowok="t"/>
              </v:shape>
            </v:group>
            <v:group style="position:absolute;left:3960;top:90;width:14;height:58" coordorigin="3960,90" coordsize="14,58">
              <v:shape style="position:absolute;left:3960;top:90;width:14;height:58" coordorigin="3960,90" coordsize="14,58" path="m3960,119l3974,119e" filled="f" stroked="t" strokeweight="2.98pt" strokecolor="#000000">
                <v:path arrowok="t"/>
              </v:shape>
            </v:group>
            <v:group style="position:absolute;left:3881;top:68;width:58;height:14" coordorigin="3881,68" coordsize="58,14">
              <v:shape style="position:absolute;left:3881;top:68;width:58;height:14" coordorigin="3881,68" coordsize="58,14" path="m3881,76l3938,76e" filled="f" stroked="t" strokeweight=".82pt" strokecolor="#000000">
                <v:path arrowok="t"/>
              </v:shape>
            </v:group>
            <v:group style="position:absolute;left:3780;top:68;width:58;height:14" coordorigin="3780,68" coordsize="58,14">
              <v:shape style="position:absolute;left:3780;top:68;width:58;height:14" coordorigin="3780,68" coordsize="58,14" path="m3780,76l3838,76e" filled="f" stroked="t" strokeweight=".82pt" strokecolor="#000000">
                <v:path arrowok="t"/>
              </v:shape>
            </v:group>
            <v:group style="position:absolute;left:3679;top:68;width:58;height:14" coordorigin="3679,68" coordsize="58,14">
              <v:shape style="position:absolute;left:3679;top:68;width:58;height:14" coordorigin="3679,68" coordsize="58,14" path="m3679,76l3737,76e" filled="f" stroked="t" strokeweight=".82pt" strokecolor="#000000">
                <v:path arrowok="t"/>
              </v:shape>
            </v:group>
            <v:group style="position:absolute;left:3578;top:68;width:58;height:14" coordorigin="3578,68" coordsize="58,14">
              <v:shape style="position:absolute;left:3578;top:68;width:58;height:14" coordorigin="3578,68" coordsize="58,14" path="m3578,76l3636,76e" filled="f" stroked="t" strokeweight=".82pt" strokecolor="#000000">
                <v:path arrowok="t"/>
              </v:shape>
            </v:group>
            <v:group style="position:absolute;left:3478;top:68;width:58;height:14" coordorigin="3478,68" coordsize="58,14">
              <v:shape style="position:absolute;left:3478;top:68;width:58;height:14" coordorigin="3478,68" coordsize="58,14" path="m3478,76l3535,76e" filled="f" stroked="t" strokeweight=".82pt" strokecolor="#000000">
                <v:path arrowok="t"/>
              </v:shape>
            </v:group>
            <v:group style="position:absolute;left:3377;top:68;width:58;height:14" coordorigin="3377,68" coordsize="58,14">
              <v:shape style="position:absolute;left:3377;top:68;width:58;height:14" coordorigin="3377,68" coordsize="58,14" path="m3377,76l3434,76e" filled="f" stroked="t" strokeweight=".82pt" strokecolor="#000000">
                <v:path arrowok="t"/>
              </v:shape>
            </v:group>
            <v:group style="position:absolute;left:3276;top:68;width:58;height:14" coordorigin="3276,68" coordsize="58,14">
              <v:shape style="position:absolute;left:3276;top:68;width:58;height:14" coordorigin="3276,68" coordsize="58,14" path="m3276,76l3334,76e" filled="f" stroked="t" strokeweight=".82pt" strokecolor="#000000">
                <v:path arrowok="t"/>
              </v:shape>
            </v:group>
            <v:group style="position:absolute;left:3175;top:68;width:58;height:14" coordorigin="3175,68" coordsize="58,14">
              <v:shape style="position:absolute;left:3175;top:68;width:58;height:14" coordorigin="3175,68" coordsize="58,14" path="m3175,76l3233,76e" filled="f" stroked="t" strokeweight=".82pt" strokecolor="#000000">
                <v:path arrowok="t"/>
              </v:shape>
            </v:group>
            <v:group style="position:absolute;left:3074;top:68;width:58;height:14" coordorigin="3074,68" coordsize="58,14">
              <v:shape style="position:absolute;left:3074;top:68;width:58;height:14" coordorigin="3074,68" coordsize="58,14" path="m3074,76l3132,76e" filled="f" stroked="t" strokeweight=".82pt" strokecolor="#000000">
                <v:path arrowok="t"/>
              </v:shape>
            </v:group>
            <v:group style="position:absolute;left:2974;top:68;width:58;height:14" coordorigin="2974,68" coordsize="58,14">
              <v:shape style="position:absolute;left:2974;top:68;width:58;height:14" coordorigin="2974,68" coordsize="58,14" path="m2974,76l3031,76e" filled="f" stroked="t" strokeweight=".82pt" strokecolor="#000000">
                <v:path arrowok="t"/>
              </v:shape>
            </v:group>
            <v:group style="position:absolute;left:2873;top:68;width:58;height:14" coordorigin="2873,68" coordsize="58,14">
              <v:shape style="position:absolute;left:2873;top:68;width:58;height:14" coordorigin="2873,68" coordsize="58,14" path="m2873,76l2930,76e" filled="f" stroked="t" strokeweight=".82pt" strokecolor="#000000">
                <v:path arrowok="t"/>
              </v:shape>
            </v:group>
            <v:group style="position:absolute;left:2772;top:68;width:58;height:14" coordorigin="2772,68" coordsize="58,14">
              <v:shape style="position:absolute;left:2772;top:68;width:58;height:14" coordorigin="2772,68" coordsize="58,14" path="m2772,76l2830,76e" filled="f" stroked="t" strokeweight=".82pt" strokecolor="#000000">
                <v:path arrowok="t"/>
              </v:shape>
            </v:group>
            <v:group style="position:absolute;left:2671;top:68;width:58;height:14" coordorigin="2671,68" coordsize="58,14">
              <v:shape style="position:absolute;left:2671;top:68;width:58;height:14" coordorigin="2671,68" coordsize="58,14" path="m2671,76l2729,76e" filled="f" stroked="t" strokeweight=".82pt" strokecolor="#000000">
                <v:path arrowok="t"/>
              </v:shape>
            </v:group>
            <v:group style="position:absolute;left:2570;top:68;width:58;height:14" coordorigin="2570,68" coordsize="58,14">
              <v:shape style="position:absolute;left:2570;top:68;width:58;height:14" coordorigin="2570,68" coordsize="58,14" path="m2570,76l2628,76e" filled="f" stroked="t" strokeweight=".82pt" strokecolor="#000000">
                <v:path arrowok="t"/>
              </v:shape>
            </v:group>
            <v:group style="position:absolute;left:2470;top:68;width:58;height:14" coordorigin="2470,68" coordsize="58,14">
              <v:shape style="position:absolute;left:2470;top:68;width:58;height:14" coordorigin="2470,68" coordsize="58,14" path="m2470,76l2527,76e" filled="f" stroked="t" strokeweight=".82pt" strokecolor="#000000">
                <v:path arrowok="t"/>
              </v:shape>
            </v:group>
            <v:group style="position:absolute;left:2369;top:68;width:58;height:14" coordorigin="2369,68" coordsize="58,14">
              <v:shape style="position:absolute;left:2369;top:68;width:58;height:14" coordorigin="2369,68" coordsize="58,14" path="m2369,76l2426,76e" filled="f" stroked="t" strokeweight=".82pt" strokecolor="#000000">
                <v:path arrowok="t"/>
              </v:shape>
            </v:group>
            <v:group style="position:absolute;left:2268;top:68;width:58;height:14" coordorigin="2268,68" coordsize="58,14">
              <v:shape style="position:absolute;left:2268;top:68;width:58;height:14" coordorigin="2268,68" coordsize="58,14" path="m2268,76l2326,76e" filled="f" stroked="t" strokeweight=".82pt" strokecolor="#000000">
                <v:path arrowok="t"/>
              </v:shape>
            </v:group>
            <v:group style="position:absolute;left:2167;top:68;width:58;height:14" coordorigin="2167,68" coordsize="58,14">
              <v:shape style="position:absolute;left:2167;top:68;width:58;height:14" coordorigin="2167,68" coordsize="58,14" path="m2167,76l2225,76e" filled="f" stroked="t" strokeweight=".82pt" strokecolor="#000000">
                <v:path arrowok="t"/>
              </v:shape>
            </v:group>
            <v:group style="position:absolute;left:2066;top:68;width:58;height:14" coordorigin="2066,68" coordsize="58,14">
              <v:shape style="position:absolute;left:2066;top:68;width:58;height:14" coordorigin="2066,68" coordsize="58,14" path="m2066,76l2124,76e" filled="f" stroked="t" strokeweight=".82pt" strokecolor="#000000">
                <v:path arrowok="t"/>
              </v:shape>
            </v:group>
            <v:group style="position:absolute;left:1966;top:68;width:58;height:14" coordorigin="1966,68" coordsize="58,14">
              <v:shape style="position:absolute;left:1966;top:68;width:58;height:14" coordorigin="1966,68" coordsize="58,14" path="m1966,76l2023,76e" filled="f" stroked="t" strokeweight=".82pt" strokecolor="#000000">
                <v:path arrowok="t"/>
              </v:shape>
            </v:group>
            <v:group style="position:absolute;left:1865;top:68;width:58;height:14" coordorigin="1865,68" coordsize="58,14">
              <v:shape style="position:absolute;left:1865;top:68;width:58;height:14" coordorigin="1865,68" coordsize="58,14" path="m1865,76l1922,76e" filled="f" stroked="t" strokeweight=".82pt" strokecolor="#000000">
                <v:path arrowok="t"/>
              </v:shape>
            </v:group>
            <v:group style="position:absolute;left:1764;top:68;width:58;height:14" coordorigin="1764,68" coordsize="58,14">
              <v:shape style="position:absolute;left:1764;top:68;width:58;height:14" coordorigin="1764,68" coordsize="58,14" path="m1764,76l1822,76e" filled="f" stroked="t" strokeweight=".82pt" strokecolor="#000000">
                <v:path arrowok="t"/>
              </v:shape>
            </v:group>
            <v:group style="position:absolute;left:1663;top:68;width:58;height:14" coordorigin="1663,68" coordsize="58,14">
              <v:shape style="position:absolute;left:1663;top:68;width:58;height:14" coordorigin="1663,68" coordsize="58,14" path="m1663,76l1721,76e" filled="f" stroked="t" strokeweight=".82pt" strokecolor="#000000">
                <v:path arrowok="t"/>
              </v:shape>
            </v:group>
            <v:group style="position:absolute;left:1562;top:68;width:58;height:14" coordorigin="1562,68" coordsize="58,14">
              <v:shape style="position:absolute;left:1562;top:68;width:58;height:14" coordorigin="1562,68" coordsize="58,14" path="m1562,76l1620,76e" filled="f" stroked="t" strokeweight=".82pt" strokecolor="#000000">
                <v:path arrowok="t"/>
              </v:shape>
            </v:group>
            <v:group style="position:absolute;left:2614;top:-191;width:2;height:245" coordorigin="2614,-191" coordsize="2,245">
              <v:shape style="position:absolute;left:2614;top:-191;width:2;height:245" coordorigin="2614,-191" coordsize="0,245" path="m2614,-191l2614,54e" filled="f" stroked="t" strokeweight=".72pt" strokecolor="#000000">
                <v:path arrowok="t"/>
              </v:shape>
            </v:group>
            <v:group style="position:absolute;left:2542;top:40;width:151;height:151" coordorigin="2542,40" coordsize="151,151">
              <v:shape style="position:absolute;left:2542;top:40;width:151;height:151" coordorigin="2542,40" coordsize="151,151" path="m2693,40l2542,40,2621,191,2693,40e" filled="t" fillcolor="#000000" stroked="f">
                <v:path arrowok="t"/>
                <v:fill/>
              </v:shape>
            </v:group>
            <v:group style="position:absolute;left:1526;top:1480;width:994;height:317" coordorigin="1526,1480" coordsize="994,317">
              <v:shape style="position:absolute;left:1526;top:1480;width:994;height:317" coordorigin="1526,1480" coordsize="994,317" path="m1526,1796l2520,1796,2520,1480,1526,1480,1526,1796e" filled="t" fillcolor="#FFFFFF" stroked="f">
                <v:path arrowok="t"/>
                <v:fill/>
              </v:shape>
            </v:group>
            <v:group style="position:absolute;left:1526;top:1480;width:994;height:317" coordorigin="1526,1480" coordsize="994,317">
              <v:shape style="position:absolute;left:1526;top:1480;width:994;height:317" coordorigin="1526,1480" coordsize="994,317" path="m1526,1796l2520,1796,2520,1480,1526,1480,1526,1796xe" filled="f" stroked="t" strokeweight=".72pt" strokecolor="#000000">
                <v:path arrowok="t"/>
              </v:shape>
            </v:group>
            <v:group style="position:absolute;left:2016;top:1811;width:1015;height:1656" coordorigin="2016,1811" coordsize="1015,1656">
              <v:shape style="position:absolute;left:2016;top:1811;width:1015;height:1656" coordorigin="2016,1811" coordsize="1015,1656" path="m2016,1811l2016,3467,3031,3467e" filled="f" stroked="t" strokeweight=".72pt" strokecolor="#000000">
                <v:path arrowok="t"/>
              </v:shape>
            </v:group>
            <v:group style="position:absolute;left:3017;top:3395;width:151;height:151" coordorigin="3017,3395" coordsize="151,151">
              <v:shape style="position:absolute;left:3017;top:3395;width:151;height:151" coordorigin="3017,3395" coordsize="151,151" path="m3017,3395l3017,3546,3168,3474,3017,3395e" filled="t" fillcolor="#000000" stroked="f">
                <v:path arrowok="t"/>
                <v:fill/>
              </v:shape>
            </v:group>
            <v:group style="position:absolute;left:1966;top:184;width:1325;height:641" coordorigin="1966,184" coordsize="1325,641">
              <v:shape style="position:absolute;left:1966;top:184;width:1325;height:641" coordorigin="1966,184" coordsize="1325,641" path="m2628,184l1966,500,2628,824,3290,500,2628,184xe" filled="f" stroked="t" strokeweight=".72pt" strokecolor="#000000">
                <v:path arrowok="t"/>
              </v:shape>
            </v:group>
            <v:group style="position:absolute;left:2016;top:810;width:1289;height:526" coordorigin="2016,810" coordsize="1289,526">
              <v:shape style="position:absolute;left:2016;top:810;width:1289;height:526" coordorigin="2016,810" coordsize="1289,526" path="m2016,1336l2016,1084,2635,1084,2635,810,2635,1084,3305,1084,3305,1314e" filled="f" stroked="t" strokeweight=".72pt" strokecolor="#000000">
                <v:path arrowok="t"/>
              </v:shape>
            </v:group>
            <v:group style="position:absolute;left:1944;top:1321;width:151;height:151" coordorigin="1944,1321" coordsize="151,151">
              <v:shape style="position:absolute;left:1944;top:1321;width:151;height:151" coordorigin="1944,1321" coordsize="151,151" path="m2095,1321l1944,1321,2016,1472,2095,1321e" filled="t" fillcolor="#000000" stroked="f">
                <v:path arrowok="t"/>
                <v:fill/>
              </v:shape>
            </v:group>
            <v:group style="position:absolute;left:3233;top:1300;width:151;height:158" coordorigin="3233,1300" coordsize="151,158">
              <v:shape style="position:absolute;left:3233;top:1300;width:151;height:158" coordorigin="3233,1300" coordsize="151,158" path="m3384,1300l3233,1300,3312,1458,3384,1300e" filled="t" fillcolor="#000000" stroked="f">
                <v:path arrowok="t"/>
                <v:fill/>
              </v:shape>
            </v:group>
            <v:group style="position:absolute;left:2736;top:1458;width:1138;height:331" coordorigin="2736,1458" coordsize="1138,331">
              <v:shape style="position:absolute;left:2736;top:1458;width:1138;height:331" coordorigin="2736,1458" coordsize="1138,331" path="m2736,1789l3874,1789,3874,1458,2736,1458,2736,1789xe" filled="f" stroked="t" strokeweight=".72pt" strokecolor="#000000">
                <v:path arrowok="t"/>
              </v:shape>
            </v:group>
            <v:group style="position:absolute;left:3319;top:1775;width:2;height:158" coordorigin="3319,1775" coordsize="2,158">
              <v:shape style="position:absolute;left:3319;top:1775;width:2;height:158" coordorigin="3319,1775" coordsize="0,158" path="m3319,1775l3319,1933e" filled="f" stroked="t" strokeweight=".72pt" strokecolor="#000000">
                <v:path arrowok="t"/>
              </v:shape>
            </v:group>
            <v:group style="position:absolute;left:3247;top:1919;width:151;height:158" coordorigin="3247,1919" coordsize="151,158">
              <v:shape style="position:absolute;left:3247;top:1919;width:151;height:158" coordorigin="3247,1919" coordsize="151,158" path="m3398,1919l3247,1919,3326,2077,3398,1919e" filled="t" fillcolor="#000000" stroked="f">
                <v:path arrowok="t"/>
                <v:fill/>
              </v:shape>
            </v:group>
            <v:group style="position:absolute;left:2765;top:2070;width:1123;height:324" coordorigin="2765,2070" coordsize="1123,324">
              <v:shape style="position:absolute;left:2765;top:2070;width:1123;height:324" coordorigin="2765,2070" coordsize="1123,324" path="m2765,2394l3888,2394,3888,2070,2765,2070,2765,2394e" filled="t" fillcolor="#FFFFFF" stroked="f">
                <v:path arrowok="t"/>
                <v:fill/>
              </v:shape>
            </v:group>
            <v:group style="position:absolute;left:2765;top:2070;width:1123;height:324" coordorigin="2765,2070" coordsize="1123,324">
              <v:shape style="position:absolute;left:2765;top:2070;width:1123;height:324" coordorigin="2765,2070" coordsize="1123,324" path="m2765,2394l3888,2394,3888,2070,2765,2070,2765,2394xe" filled="f" stroked="t" strokeweight=".72pt" strokecolor="#000000">
                <v:path arrowok="t"/>
              </v:shape>
            </v:group>
            <v:group style="position:absolute;left:3326;top:2372;width:2;height:137" coordorigin="3326,2372" coordsize="2,137">
              <v:shape style="position:absolute;left:3326;top:2372;width:2;height:137" coordorigin="3326,2372" coordsize="0,137" path="m3326,2372l3326,2509e" filled="f" stroked="t" strokeweight=".72pt" strokecolor="#000000">
                <v:path arrowok="t"/>
              </v:shape>
            </v:group>
            <v:group style="position:absolute;left:3254;top:2495;width:151;height:158" coordorigin="3254,2495" coordsize="151,158">
              <v:shape style="position:absolute;left:3254;top:2495;width:151;height:158" coordorigin="3254,2495" coordsize="151,158" path="m3406,2495l3254,2495,3326,2653,3406,2495e" filled="t" fillcolor="#000000" stroked="f">
                <v:path arrowok="t"/>
                <v:fill/>
              </v:shape>
            </v:group>
            <v:group style="position:absolute;left:3168;top:3309;width:324;height:336" coordorigin="3168,3309" coordsize="324,336">
              <v:shape style="position:absolute;left:3168;top:3309;width:324;height:336" coordorigin="3168,3309" coordsize="324,336" path="m3492,3476l3478,3409,3441,3355,3387,3320,3345,3309,3320,3310,3254,3331,3204,3371,3175,3428,3168,3471,3170,3496,3190,3561,3231,3612,3288,3641,3309,3645,3334,3644,3401,3625,3452,3585,3483,3531,3492,3476xe" filled="f" stroked="t" strokeweight=".72pt" strokecolor="#000000">
                <v:path arrowok="t"/>
              </v:shape>
            </v:group>
            <v:group style="position:absolute;left:3247;top:3467;width:187;height:2" coordorigin="3247,3467" coordsize="187,2">
              <v:shape style="position:absolute;left:3247;top:3467;width:187;height:2" coordorigin="3247,3467" coordsize="187,0" path="m3247,3467l3434,3467e" filled="f" stroked="t" strokeweight=".72pt" strokecolor="#000000">
                <v:path arrowok="t"/>
              </v:shape>
            </v:group>
            <v:group style="position:absolute;left:3334;top:3395;width:2;height:158" coordorigin="3334,3395" coordsize="2,158">
              <v:shape style="position:absolute;left:3334;top:3395;width:2;height:158" coordorigin="3334,3395" coordsize="0,158" path="m3334,3395l3334,3553e" filled="f" stroked="t" strokeweight=".72pt" strokecolor="#000000">
                <v:path arrowok="t"/>
              </v:shape>
            </v:group>
            <v:group style="position:absolute;left:2765;top:2639;width:1130;height:317" coordorigin="2765,2639" coordsize="1130,317">
              <v:shape style="position:absolute;left:2765;top:2639;width:1130;height:317" coordorigin="2765,2639" coordsize="1130,317" path="m2765,2956l3895,2956,3895,2639,2765,2639,2765,2956e" filled="t" fillcolor="#FFFFFF" stroked="f">
                <v:path arrowok="t"/>
                <v:fill/>
              </v:shape>
            </v:group>
            <v:group style="position:absolute;left:2765;top:2639;width:1130;height:317" coordorigin="2765,2639" coordsize="1130,317">
              <v:shape style="position:absolute;left:2765;top:2639;width:1130;height:317" coordorigin="2765,2639" coordsize="1130,317" path="m2765,2956l3895,2956,3895,2639,2765,2639,2765,2956xe" filled="f" stroked="t" strokeweight=".72pt" strokecolor="#000000">
                <v:path arrowok="t"/>
              </v:shape>
            </v:group>
            <v:group style="position:absolute;left:3334;top:2948;width:2;height:245" coordorigin="3334,2948" coordsize="2,245">
              <v:shape style="position:absolute;left:3334;top:2948;width:2;height:245" coordorigin="3334,2948" coordsize="0,245" path="m3334,2948l3334,3193e" filled="f" stroked="t" strokeweight=".72pt" strokecolor="#000000">
                <v:path arrowok="t"/>
              </v:shape>
            </v:group>
            <v:group style="position:absolute;left:3262;top:3179;width:151;height:151" coordorigin="3262,3179" coordsize="151,151">
              <v:shape style="position:absolute;left:3262;top:3179;width:151;height:151" coordorigin="3262,3179" coordsize="151,151" path="m3413,3179l3262,3179,3341,3330,3413,3179e" filled="t" fillcolor="#000000" stroked="f">
                <v:path arrowok="t"/>
                <v:fill/>
              </v:shape>
            </v:group>
            <v:group style="position:absolute;left:3334;top:3632;width:2;height:245" coordorigin="3334,3632" coordsize="2,245">
              <v:shape style="position:absolute;left:3334;top:3632;width:2;height:245" coordorigin="3334,3632" coordsize="0,245" path="m3334,3632l3334,3877e" filled="f" stroked="t" strokeweight=".72pt" strokecolor="#000000">
                <v:path arrowok="t"/>
              </v:shape>
            </v:group>
            <v:group style="position:absolute;left:3262;top:3863;width:151;height:158" coordorigin="3262,3863" coordsize="151,158">
              <v:shape style="position:absolute;left:3262;top:3863;width:151;height:158" coordorigin="3262,3863" coordsize="151,158" path="m3413,3863l3262,3863,3341,4021,3413,3863e" filled="t" fillcolor="#000000" stroked="f">
                <v:path arrowok="t"/>
                <v:fill/>
              </v:shape>
            </v:group>
            <v:group style="position:absolute;left:2808;top:4007;width:1066;height:353" coordorigin="2808,4007" coordsize="1066,353">
              <v:shape style="position:absolute;left:2808;top:4007;width:1066;height:353" coordorigin="2808,4007" coordsize="1066,353" path="m2808,4360l3874,4360,3874,4007,2808,4007,2808,4360e" filled="t" fillcolor="#FFFFFF" stroked="f">
                <v:path arrowok="t"/>
                <v:fill/>
              </v:shape>
            </v:group>
            <v:group style="position:absolute;left:2808;top:4007;width:1066;height:353" coordorigin="2808,4007" coordsize="1066,353">
              <v:shape style="position:absolute;left:2808;top:4007;width:1066;height:353" coordorigin="2808,4007" coordsize="1066,353" path="m2808,4360l3874,4360,3874,4007,2808,4007,2808,4360xe" filled="f" stroked="t" strokeweight=".72pt" strokecolor="#000000">
                <v:path arrowok="t"/>
              </v:shape>
            </v:group>
            <v:group style="position:absolute;left:3917;top:-76;width:1368;height:2146" coordorigin="3917,-76" coordsize="1368,2146">
              <v:shape style="position:absolute;left:3917;top:-76;width:1368;height:2146" coordorigin="3917,-76" coordsize="1368,2146" path="m3917,2070l5285,-76e" filled="f" stroked="t" strokeweight=".72pt" strokecolor="#000000">
                <v:path arrowok="t"/>
              </v:shape>
            </v:group>
            <v:group style="position:absolute;left:3902;top:2416;width:1426;height:1951" coordorigin="3902,2416" coordsize="1426,1951">
              <v:shape style="position:absolute;left:3902;top:2416;width:1426;height:1951" coordorigin="3902,2416" coordsize="1426,1951" path="m3902,2416l5328,4367e" filled="f" stroked="t" strokeweight=".72pt" strokecolor="#000000">
                <v:path arrowok="t"/>
              </v:shape>
            </v:group>
            <v:group style="position:absolute;left:5299;top:2516;width:4543;height:1814" coordorigin="5299,2516" coordsize="4543,1814">
              <v:shape style="position:absolute;left:5299;top:2516;width:4543;height:1814" coordorigin="5299,2516" coordsize="4543,1814" path="m5299,2516l9842,2516,9842,4331,5299,4331,5299,2516e" filled="t" fillcolor="#FFFFFF" stroked="f">
                <v:path arrowok="t"/>
                <v:fill/>
              </v:shape>
            </v:group>
            <v:group style="position:absolute;left:5292;top:2509;width:22;height:65" coordorigin="5292,2509" coordsize="22,65">
              <v:shape style="position:absolute;left:5292;top:2509;width:22;height:65" coordorigin="5292,2509" coordsize="22,65" path="m5314,2509l5292,2509,5292,2574,5306,2574,5306,2524,5299,2524,5299,2516,5314,2516,5314,2509e" filled="t" fillcolor="#000000" stroked="f">
                <v:path arrowok="t"/>
                <v:fill/>
              </v:shape>
              <v:shape style="position:absolute;left:5292;top:2509;width:22;height:65" coordorigin="5292,2509" coordsize="22,65" path="m5306,2516l5299,2516,5299,2524,5306,2524,5306,2516e" filled="t" fillcolor="#000000" stroked="f">
                <v:path arrowok="t"/>
                <v:fill/>
              </v:shape>
              <v:shape style="position:absolute;left:5292;top:2509;width:22;height:65" coordorigin="5292,2509" coordsize="22,65" path="m5314,2516l5306,2516,5306,2524,5314,2524,5314,2516e" filled="t" fillcolor="#000000" stroked="f">
                <v:path arrowok="t"/>
                <v:fill/>
              </v:shape>
            </v:group>
            <v:group style="position:absolute;left:5292;top:2617;width:14;height:58" coordorigin="5292,2617" coordsize="14,58">
              <v:shape style="position:absolute;left:5292;top:2617;width:14;height:58" coordorigin="5292,2617" coordsize="14,58" path="m5292,2646l5306,2646e" filled="f" stroked="t" strokeweight="2.98pt" strokecolor="#000000">
                <v:path arrowok="t"/>
              </v:shape>
            </v:group>
            <v:group style="position:absolute;left:5292;top:2718;width:14;height:58" coordorigin="5292,2718" coordsize="14,58">
              <v:shape style="position:absolute;left:5292;top:2718;width:14;height:58" coordorigin="5292,2718" coordsize="14,58" path="m5292,2747l5306,2747e" filled="f" stroked="t" strokeweight="2.98pt" strokecolor="#000000">
                <v:path arrowok="t"/>
              </v:shape>
            </v:group>
            <v:group style="position:absolute;left:5292;top:2819;width:14;height:58" coordorigin="5292,2819" coordsize="14,58">
              <v:shape style="position:absolute;left:5292;top:2819;width:14;height:58" coordorigin="5292,2819" coordsize="14,58" path="m5292,2848l5306,2848e" filled="f" stroked="t" strokeweight="2.98pt" strokecolor="#000000">
                <v:path arrowok="t"/>
              </v:shape>
            </v:group>
            <v:group style="position:absolute;left:5292;top:2920;width:14;height:58" coordorigin="5292,2920" coordsize="14,58">
              <v:shape style="position:absolute;left:5292;top:2920;width:14;height:58" coordorigin="5292,2920" coordsize="14,58" path="m5292,2948l5306,2948e" filled="f" stroked="t" strokeweight="2.98pt" strokecolor="#000000">
                <v:path arrowok="t"/>
              </v:shape>
            </v:group>
            <v:group style="position:absolute;left:5292;top:3020;width:14;height:58" coordorigin="5292,3020" coordsize="14,58">
              <v:shape style="position:absolute;left:5292;top:3020;width:14;height:58" coordorigin="5292,3020" coordsize="14,58" path="m5292,3049l5306,3049e" filled="f" stroked="t" strokeweight="2.98pt" strokecolor="#000000">
                <v:path arrowok="t"/>
              </v:shape>
            </v:group>
            <v:group style="position:absolute;left:5292;top:3121;width:14;height:58" coordorigin="5292,3121" coordsize="14,58">
              <v:shape style="position:absolute;left:5292;top:3121;width:14;height:58" coordorigin="5292,3121" coordsize="14,58" path="m5292,3150l5306,3150e" filled="f" stroked="t" strokeweight="2.98pt" strokecolor="#000000">
                <v:path arrowok="t"/>
              </v:shape>
            </v:group>
            <v:group style="position:absolute;left:5292;top:3222;width:14;height:58" coordorigin="5292,3222" coordsize="14,58">
              <v:shape style="position:absolute;left:5292;top:3222;width:14;height:58" coordorigin="5292,3222" coordsize="14,58" path="m5292,3251l5306,3251e" filled="f" stroked="t" strokeweight="2.98pt" strokecolor="#000000">
                <v:path arrowok="t"/>
              </v:shape>
            </v:group>
            <v:group style="position:absolute;left:5292;top:3323;width:14;height:58" coordorigin="5292,3323" coordsize="14,58">
              <v:shape style="position:absolute;left:5292;top:3323;width:14;height:58" coordorigin="5292,3323" coordsize="14,58" path="m5292,3352l5306,3352e" filled="f" stroked="t" strokeweight="2.98pt" strokecolor="#000000">
                <v:path arrowok="t"/>
              </v:shape>
            </v:group>
            <v:group style="position:absolute;left:5292;top:3424;width:14;height:58" coordorigin="5292,3424" coordsize="14,58">
              <v:shape style="position:absolute;left:5292;top:3424;width:14;height:58" coordorigin="5292,3424" coordsize="14,58" path="m5292,3452l5306,3452e" filled="f" stroked="t" strokeweight="2.98pt" strokecolor="#000000">
                <v:path arrowok="t"/>
              </v:shape>
            </v:group>
            <v:group style="position:absolute;left:5292;top:3524;width:14;height:58" coordorigin="5292,3524" coordsize="14,58">
              <v:shape style="position:absolute;left:5292;top:3524;width:14;height:58" coordorigin="5292,3524" coordsize="14,58" path="m5292,3553l5306,3553e" filled="f" stroked="t" strokeweight="2.98pt" strokecolor="#000000">
                <v:path arrowok="t"/>
              </v:shape>
            </v:group>
            <v:group style="position:absolute;left:5292;top:3625;width:14;height:58" coordorigin="5292,3625" coordsize="14,58">
              <v:shape style="position:absolute;left:5292;top:3625;width:14;height:58" coordorigin="5292,3625" coordsize="14,58" path="m5292,3654l5306,3654e" filled="f" stroked="t" strokeweight="2.98pt" strokecolor="#000000">
                <v:path arrowok="t"/>
              </v:shape>
            </v:group>
            <v:group style="position:absolute;left:5292;top:3726;width:14;height:58" coordorigin="5292,3726" coordsize="14,58">
              <v:shape style="position:absolute;left:5292;top:3726;width:14;height:58" coordorigin="5292,3726" coordsize="14,58" path="m5292,3755l5306,3755e" filled="f" stroked="t" strokeweight="2.98pt" strokecolor="#000000">
                <v:path arrowok="t"/>
              </v:shape>
            </v:group>
            <v:group style="position:absolute;left:5292;top:3827;width:14;height:58" coordorigin="5292,3827" coordsize="14,58">
              <v:shape style="position:absolute;left:5292;top:3827;width:14;height:58" coordorigin="5292,3827" coordsize="14,58" path="m5292,3856l5306,3856e" filled="f" stroked="t" strokeweight="2.98pt" strokecolor="#000000">
                <v:path arrowok="t"/>
              </v:shape>
            </v:group>
            <v:group style="position:absolute;left:5292;top:3928;width:14;height:58" coordorigin="5292,3928" coordsize="14,58">
              <v:shape style="position:absolute;left:5292;top:3928;width:14;height:58" coordorigin="5292,3928" coordsize="14,58" path="m5292,3956l5306,3956e" filled="f" stroked="t" strokeweight="2.98pt" strokecolor="#000000">
                <v:path arrowok="t"/>
              </v:shape>
            </v:group>
            <v:group style="position:absolute;left:5292;top:4028;width:14;height:58" coordorigin="5292,4028" coordsize="14,58">
              <v:shape style="position:absolute;left:5292;top:4028;width:14;height:58" coordorigin="5292,4028" coordsize="14,58" path="m5292,4057l5306,4057e" filled="f" stroked="t" strokeweight="2.98pt" strokecolor="#000000">
                <v:path arrowok="t"/>
              </v:shape>
            </v:group>
            <v:group style="position:absolute;left:5292;top:4129;width:14;height:58" coordorigin="5292,4129" coordsize="14,58">
              <v:shape style="position:absolute;left:5292;top:4129;width:14;height:58" coordorigin="5292,4129" coordsize="14,58" path="m5292,4158l5306,4158e" filled="f" stroked="t" strokeweight="2.98pt" strokecolor="#000000">
                <v:path arrowok="t"/>
              </v:shape>
            </v:group>
            <v:group style="position:absolute;left:5292;top:4230;width:14;height:58" coordorigin="5292,4230" coordsize="14,58">
              <v:shape style="position:absolute;left:5292;top:4230;width:14;height:58" coordorigin="5292,4230" coordsize="14,58" path="m5292,4259l5306,4259e" filled="f" stroked="t" strokeweight="2.98pt" strokecolor="#000000">
                <v:path arrowok="t"/>
              </v:shape>
            </v:group>
            <v:group style="position:absolute;left:5299;top:4324;width:58;height:14" coordorigin="5299,4324" coordsize="58,14">
              <v:shape style="position:absolute;left:5299;top:4324;width:58;height:14" coordorigin="5299,4324" coordsize="58,14" path="m5299,4331l5357,4331e" filled="f" stroked="t" strokeweight=".82pt" strokecolor="#000000">
                <v:path arrowok="t"/>
              </v:shape>
            </v:group>
            <v:group style="position:absolute;left:5400;top:4324;width:58;height:14" coordorigin="5400,4324" coordsize="58,14">
              <v:shape style="position:absolute;left:5400;top:4324;width:58;height:14" coordorigin="5400,4324" coordsize="58,14" path="m5400,4331l5458,4331e" filled="f" stroked="t" strokeweight=".82pt" strokecolor="#000000">
                <v:path arrowok="t"/>
              </v:shape>
            </v:group>
            <v:group style="position:absolute;left:5501;top:4324;width:58;height:14" coordorigin="5501,4324" coordsize="58,14">
              <v:shape style="position:absolute;left:5501;top:4324;width:58;height:14" coordorigin="5501,4324" coordsize="58,14" path="m5501,4331l5558,4331e" filled="f" stroked="t" strokeweight=".82pt" strokecolor="#000000">
                <v:path arrowok="t"/>
              </v:shape>
            </v:group>
            <v:group style="position:absolute;left:5602;top:4324;width:58;height:14" coordorigin="5602,4324" coordsize="58,14">
              <v:shape style="position:absolute;left:5602;top:4324;width:58;height:14" coordorigin="5602,4324" coordsize="58,14" path="m5602,4331l5659,4331e" filled="f" stroked="t" strokeweight=".82pt" strokecolor="#000000">
                <v:path arrowok="t"/>
              </v:shape>
            </v:group>
            <v:group style="position:absolute;left:5702;top:4324;width:58;height:14" coordorigin="5702,4324" coordsize="58,14">
              <v:shape style="position:absolute;left:5702;top:4324;width:58;height:14" coordorigin="5702,4324" coordsize="58,14" path="m5702,4331l5760,4331e" filled="f" stroked="t" strokeweight=".82pt" strokecolor="#000000">
                <v:path arrowok="t"/>
              </v:shape>
            </v:group>
            <v:group style="position:absolute;left:5803;top:4324;width:58;height:14" coordorigin="5803,4324" coordsize="58,14">
              <v:shape style="position:absolute;left:5803;top:4324;width:58;height:14" coordorigin="5803,4324" coordsize="58,14" path="m5803,4331l5861,4331e" filled="f" stroked="t" strokeweight=".82pt" strokecolor="#000000">
                <v:path arrowok="t"/>
              </v:shape>
            </v:group>
            <v:group style="position:absolute;left:5904;top:4324;width:58;height:14" coordorigin="5904,4324" coordsize="58,14">
              <v:shape style="position:absolute;left:5904;top:4324;width:58;height:14" coordorigin="5904,4324" coordsize="58,14" path="m5904,4331l5962,4331e" filled="f" stroked="t" strokeweight=".82pt" strokecolor="#000000">
                <v:path arrowok="t"/>
              </v:shape>
            </v:group>
            <v:group style="position:absolute;left:6005;top:4324;width:58;height:14" coordorigin="6005,4324" coordsize="58,14">
              <v:shape style="position:absolute;left:6005;top:4324;width:58;height:14" coordorigin="6005,4324" coordsize="58,14" path="m6005,4331l6062,4331e" filled="f" stroked="t" strokeweight=".82pt" strokecolor="#000000">
                <v:path arrowok="t"/>
              </v:shape>
            </v:group>
            <v:group style="position:absolute;left:6106;top:4324;width:58;height:14" coordorigin="6106,4324" coordsize="58,14">
              <v:shape style="position:absolute;left:6106;top:4324;width:58;height:14" coordorigin="6106,4324" coordsize="58,14" path="m6106,4331l6163,4331e" filled="f" stroked="t" strokeweight=".82pt" strokecolor="#000000">
                <v:path arrowok="t"/>
              </v:shape>
            </v:group>
            <v:group style="position:absolute;left:6206;top:4324;width:58;height:14" coordorigin="6206,4324" coordsize="58,14">
              <v:shape style="position:absolute;left:6206;top:4324;width:58;height:14" coordorigin="6206,4324" coordsize="58,14" path="m6206,4331l6264,4331e" filled="f" stroked="t" strokeweight=".82pt" strokecolor="#000000">
                <v:path arrowok="t"/>
              </v:shape>
            </v:group>
            <v:group style="position:absolute;left:6307;top:4324;width:58;height:14" coordorigin="6307,4324" coordsize="58,14">
              <v:shape style="position:absolute;left:6307;top:4324;width:58;height:14" coordorigin="6307,4324" coordsize="58,14" path="m6307,4331l6365,4331e" filled="f" stroked="t" strokeweight=".82pt" strokecolor="#000000">
                <v:path arrowok="t"/>
              </v:shape>
            </v:group>
            <v:group style="position:absolute;left:6408;top:4324;width:58;height:14" coordorigin="6408,4324" coordsize="58,14">
              <v:shape style="position:absolute;left:6408;top:4324;width:58;height:14" coordorigin="6408,4324" coordsize="58,14" path="m6408,4331l6466,4331e" filled="f" stroked="t" strokeweight=".82pt" strokecolor="#000000">
                <v:path arrowok="t"/>
              </v:shape>
            </v:group>
            <v:group style="position:absolute;left:6509;top:4324;width:58;height:14" coordorigin="6509,4324" coordsize="58,14">
              <v:shape style="position:absolute;left:6509;top:4324;width:58;height:14" coordorigin="6509,4324" coordsize="58,14" path="m6509,4331l6566,4331e" filled="f" stroked="t" strokeweight=".82pt" strokecolor="#000000">
                <v:path arrowok="t"/>
              </v:shape>
            </v:group>
            <v:group style="position:absolute;left:6610;top:4324;width:58;height:14" coordorigin="6610,4324" coordsize="58,14">
              <v:shape style="position:absolute;left:6610;top:4324;width:58;height:14" coordorigin="6610,4324" coordsize="58,14" path="m6610,4331l6667,4331e" filled="f" stroked="t" strokeweight=".82pt" strokecolor="#000000">
                <v:path arrowok="t"/>
              </v:shape>
            </v:group>
            <v:group style="position:absolute;left:6710;top:4324;width:58;height:14" coordorigin="6710,4324" coordsize="58,14">
              <v:shape style="position:absolute;left:6710;top:4324;width:58;height:14" coordorigin="6710,4324" coordsize="58,14" path="m6710,4331l6768,4331e" filled="f" stroked="t" strokeweight=".82pt" strokecolor="#000000">
                <v:path arrowok="t"/>
              </v:shape>
            </v:group>
            <v:group style="position:absolute;left:6811;top:4324;width:58;height:14" coordorigin="6811,4324" coordsize="58,14">
              <v:shape style="position:absolute;left:6811;top:4324;width:58;height:14" coordorigin="6811,4324" coordsize="58,14" path="m6811,4331l6869,4331e" filled="f" stroked="t" strokeweight=".82pt" strokecolor="#000000">
                <v:path arrowok="t"/>
              </v:shape>
            </v:group>
            <v:group style="position:absolute;left:6912;top:4324;width:58;height:14" coordorigin="6912,4324" coordsize="58,14">
              <v:shape style="position:absolute;left:6912;top:4324;width:58;height:14" coordorigin="6912,4324" coordsize="58,14" path="m6912,4331l6970,4331e" filled="f" stroked="t" strokeweight=".82pt" strokecolor="#000000">
                <v:path arrowok="t"/>
              </v:shape>
            </v:group>
            <v:group style="position:absolute;left:7013;top:4324;width:58;height:14" coordorigin="7013,4324" coordsize="58,14">
              <v:shape style="position:absolute;left:7013;top:4324;width:58;height:14" coordorigin="7013,4324" coordsize="58,14" path="m7013,4331l7070,4331e" filled="f" stroked="t" strokeweight=".82pt" strokecolor="#000000">
                <v:path arrowok="t"/>
              </v:shape>
            </v:group>
            <v:group style="position:absolute;left:7114;top:4324;width:58;height:14" coordorigin="7114,4324" coordsize="58,14">
              <v:shape style="position:absolute;left:7114;top:4324;width:58;height:14" coordorigin="7114,4324" coordsize="58,14" path="m7114,4331l7171,4331e" filled="f" stroked="t" strokeweight=".82pt" strokecolor="#000000">
                <v:path arrowok="t"/>
              </v:shape>
            </v:group>
            <v:group style="position:absolute;left:7214;top:4324;width:58;height:14" coordorigin="7214,4324" coordsize="58,14">
              <v:shape style="position:absolute;left:7214;top:4324;width:58;height:14" coordorigin="7214,4324" coordsize="58,14" path="m7214,4331l7272,4331e" filled="f" stroked="t" strokeweight=".82pt" strokecolor="#000000">
                <v:path arrowok="t"/>
              </v:shape>
            </v:group>
            <v:group style="position:absolute;left:7315;top:4324;width:58;height:14" coordorigin="7315,4324" coordsize="58,14">
              <v:shape style="position:absolute;left:7315;top:4324;width:58;height:14" coordorigin="7315,4324" coordsize="58,14" path="m7315,4331l7373,4331e" filled="f" stroked="t" strokeweight=".82pt" strokecolor="#000000">
                <v:path arrowok="t"/>
              </v:shape>
            </v:group>
            <v:group style="position:absolute;left:7416;top:4324;width:58;height:14" coordorigin="7416,4324" coordsize="58,14">
              <v:shape style="position:absolute;left:7416;top:4324;width:58;height:14" coordorigin="7416,4324" coordsize="58,14" path="m7416,4331l7474,4331e" filled="f" stroked="t" strokeweight=".82pt" strokecolor="#000000">
                <v:path arrowok="t"/>
              </v:shape>
            </v:group>
            <v:group style="position:absolute;left:7517;top:4324;width:58;height:14" coordorigin="7517,4324" coordsize="58,14">
              <v:shape style="position:absolute;left:7517;top:4324;width:58;height:14" coordorigin="7517,4324" coordsize="58,14" path="m7517,4331l7574,4331e" filled="f" stroked="t" strokeweight=".82pt" strokecolor="#000000">
                <v:path arrowok="t"/>
              </v:shape>
            </v:group>
            <v:group style="position:absolute;left:7618;top:4324;width:58;height:14" coordorigin="7618,4324" coordsize="58,14">
              <v:shape style="position:absolute;left:7618;top:4324;width:58;height:14" coordorigin="7618,4324" coordsize="58,14" path="m7618,4331l7675,4331e" filled="f" stroked="t" strokeweight=".82pt" strokecolor="#000000">
                <v:path arrowok="t"/>
              </v:shape>
            </v:group>
            <v:group style="position:absolute;left:7718;top:4324;width:58;height:14" coordorigin="7718,4324" coordsize="58,14">
              <v:shape style="position:absolute;left:7718;top:4324;width:58;height:14" coordorigin="7718,4324" coordsize="58,14" path="m7718,4331l7776,4331e" filled="f" stroked="t" strokeweight=".82pt" strokecolor="#000000">
                <v:path arrowok="t"/>
              </v:shape>
            </v:group>
            <v:group style="position:absolute;left:7819;top:4324;width:58;height:14" coordorigin="7819,4324" coordsize="58,14">
              <v:shape style="position:absolute;left:7819;top:4324;width:58;height:14" coordorigin="7819,4324" coordsize="58,14" path="m7819,4331l7877,4331e" filled="f" stroked="t" strokeweight=".82pt" strokecolor="#000000">
                <v:path arrowok="t"/>
              </v:shape>
            </v:group>
            <v:group style="position:absolute;left:7920;top:4324;width:58;height:14" coordorigin="7920,4324" coordsize="58,14">
              <v:shape style="position:absolute;left:7920;top:4324;width:58;height:14" coordorigin="7920,4324" coordsize="58,14" path="m7920,4331l7978,4331e" filled="f" stroked="t" strokeweight=".82pt" strokecolor="#000000">
                <v:path arrowok="t"/>
              </v:shape>
            </v:group>
            <v:group style="position:absolute;left:8021;top:4324;width:58;height:14" coordorigin="8021,4324" coordsize="58,14">
              <v:shape style="position:absolute;left:8021;top:4324;width:58;height:14" coordorigin="8021,4324" coordsize="58,14" path="m8021,4331l8078,4331e" filled="f" stroked="t" strokeweight=".82pt" strokecolor="#000000">
                <v:path arrowok="t"/>
              </v:shape>
            </v:group>
            <v:group style="position:absolute;left:8122;top:4324;width:58;height:14" coordorigin="8122,4324" coordsize="58,14">
              <v:shape style="position:absolute;left:8122;top:4324;width:58;height:14" coordorigin="8122,4324" coordsize="58,14" path="m8122,4331l8179,4331e" filled="f" stroked="t" strokeweight=".82pt" strokecolor="#000000">
                <v:path arrowok="t"/>
              </v:shape>
            </v:group>
            <v:group style="position:absolute;left:8222;top:4324;width:58;height:14" coordorigin="8222,4324" coordsize="58,14">
              <v:shape style="position:absolute;left:8222;top:4324;width:58;height:14" coordorigin="8222,4324" coordsize="58,14" path="m8222,4331l8280,4331e" filled="f" stroked="t" strokeweight=".82pt" strokecolor="#000000">
                <v:path arrowok="t"/>
              </v:shape>
            </v:group>
            <v:group style="position:absolute;left:8323;top:4324;width:58;height:14" coordorigin="8323,4324" coordsize="58,14">
              <v:shape style="position:absolute;left:8323;top:4324;width:58;height:14" coordorigin="8323,4324" coordsize="58,14" path="m8323,4331l8381,4331e" filled="f" stroked="t" strokeweight=".82pt" strokecolor="#000000">
                <v:path arrowok="t"/>
              </v:shape>
            </v:group>
            <v:group style="position:absolute;left:8424;top:4324;width:58;height:14" coordorigin="8424,4324" coordsize="58,14">
              <v:shape style="position:absolute;left:8424;top:4324;width:58;height:14" coordorigin="8424,4324" coordsize="58,14" path="m8424,4331l8482,4331e" filled="f" stroked="t" strokeweight=".82pt" strokecolor="#000000">
                <v:path arrowok="t"/>
              </v:shape>
            </v:group>
            <v:group style="position:absolute;left:8525;top:4324;width:58;height:14" coordorigin="8525,4324" coordsize="58,14">
              <v:shape style="position:absolute;left:8525;top:4324;width:58;height:14" coordorigin="8525,4324" coordsize="58,14" path="m8525,4331l8582,4331e" filled="f" stroked="t" strokeweight=".82pt" strokecolor="#000000">
                <v:path arrowok="t"/>
              </v:shape>
            </v:group>
            <v:group style="position:absolute;left:8626;top:4324;width:58;height:14" coordorigin="8626,4324" coordsize="58,14">
              <v:shape style="position:absolute;left:8626;top:4324;width:58;height:14" coordorigin="8626,4324" coordsize="58,14" path="m8626,4331l8683,4331e" filled="f" stroked="t" strokeweight=".82pt" strokecolor="#000000">
                <v:path arrowok="t"/>
              </v:shape>
            </v:group>
            <v:group style="position:absolute;left:8726;top:4324;width:58;height:14" coordorigin="8726,4324" coordsize="58,14">
              <v:shape style="position:absolute;left:8726;top:4324;width:58;height:14" coordorigin="8726,4324" coordsize="58,14" path="m8726,4331l8784,4331e" filled="f" stroked="t" strokeweight=".82pt" strokecolor="#000000">
                <v:path arrowok="t"/>
              </v:shape>
            </v:group>
            <v:group style="position:absolute;left:8827;top:4324;width:58;height:14" coordorigin="8827,4324" coordsize="58,14">
              <v:shape style="position:absolute;left:8827;top:4324;width:58;height:14" coordorigin="8827,4324" coordsize="58,14" path="m8827,4331l8885,4331e" filled="f" stroked="t" strokeweight=".82pt" strokecolor="#000000">
                <v:path arrowok="t"/>
              </v:shape>
            </v:group>
            <v:group style="position:absolute;left:8928;top:4324;width:58;height:14" coordorigin="8928,4324" coordsize="58,14">
              <v:shape style="position:absolute;left:8928;top:4324;width:58;height:14" coordorigin="8928,4324" coordsize="58,14" path="m8928,4331l8986,4331e" filled="f" stroked="t" strokeweight=".82pt" strokecolor="#000000">
                <v:path arrowok="t"/>
              </v:shape>
            </v:group>
            <v:group style="position:absolute;left:9029;top:4324;width:58;height:14" coordorigin="9029,4324" coordsize="58,14">
              <v:shape style="position:absolute;left:9029;top:4324;width:58;height:14" coordorigin="9029,4324" coordsize="58,14" path="m9029,4331l9086,4331e" filled="f" stroked="t" strokeweight=".82pt" strokecolor="#000000">
                <v:path arrowok="t"/>
              </v:shape>
            </v:group>
            <v:group style="position:absolute;left:9130;top:4324;width:58;height:14" coordorigin="9130,4324" coordsize="58,14">
              <v:shape style="position:absolute;left:9130;top:4324;width:58;height:14" coordorigin="9130,4324" coordsize="58,14" path="m9130,4331l9187,4331e" filled="f" stroked="t" strokeweight=".82pt" strokecolor="#000000">
                <v:path arrowok="t"/>
              </v:shape>
            </v:group>
            <v:group style="position:absolute;left:9230;top:4324;width:58;height:14" coordorigin="9230,4324" coordsize="58,14">
              <v:shape style="position:absolute;left:9230;top:4324;width:58;height:14" coordorigin="9230,4324" coordsize="58,14" path="m9230,4331l9288,4331e" filled="f" stroked="t" strokeweight=".82pt" strokecolor="#000000">
                <v:path arrowok="t"/>
              </v:shape>
            </v:group>
            <v:group style="position:absolute;left:9331;top:4324;width:58;height:14" coordorigin="9331,4324" coordsize="58,14">
              <v:shape style="position:absolute;left:9331;top:4324;width:58;height:14" coordorigin="9331,4324" coordsize="58,14" path="m9331,4331l9389,4331e" filled="f" stroked="t" strokeweight=".82pt" strokecolor="#000000">
                <v:path arrowok="t"/>
              </v:shape>
            </v:group>
            <v:group style="position:absolute;left:9432;top:4324;width:58;height:14" coordorigin="9432,4324" coordsize="58,14">
              <v:shape style="position:absolute;left:9432;top:4324;width:58;height:14" coordorigin="9432,4324" coordsize="58,14" path="m9432,4331l9490,4331e" filled="f" stroked="t" strokeweight=".82pt" strokecolor="#000000">
                <v:path arrowok="t"/>
              </v:shape>
            </v:group>
            <v:group style="position:absolute;left:9533;top:4324;width:58;height:14" coordorigin="9533,4324" coordsize="58,14">
              <v:shape style="position:absolute;left:9533;top:4324;width:58;height:14" coordorigin="9533,4324" coordsize="58,14" path="m9533,4331l9590,4331e" filled="f" stroked="t" strokeweight=".82pt" strokecolor="#000000">
                <v:path arrowok="t"/>
              </v:shape>
            </v:group>
            <v:group style="position:absolute;left:9634;top:4324;width:58;height:14" coordorigin="9634,4324" coordsize="58,14">
              <v:shape style="position:absolute;left:9634;top:4324;width:58;height:14" coordorigin="9634,4324" coordsize="58,14" path="m9634,4331l9691,4331e" filled="f" stroked="t" strokeweight=".82pt" strokecolor="#000000">
                <v:path arrowok="t"/>
              </v:shape>
            </v:group>
            <v:group style="position:absolute;left:9734;top:4324;width:58;height:14" coordorigin="9734,4324" coordsize="58,14">
              <v:shape style="position:absolute;left:9734;top:4324;width:58;height:14" coordorigin="9734,4324" coordsize="58,14" path="m9734,4331l9792,4331e" filled="f" stroked="t" strokeweight=".82pt" strokecolor="#000000">
                <v:path arrowok="t"/>
              </v:shape>
            </v:group>
            <v:group style="position:absolute;left:9835;top:4280;width:14;height:58" coordorigin="9835,4280" coordsize="14,58">
              <v:shape style="position:absolute;left:9835;top:4280;width:14;height:58" coordorigin="9835,4280" coordsize="14,58" path="m9850,4280l9835,4280,9835,4338,9850,4338,9850,4331,9842,4331,9842,4324,9850,4324,9850,4280e" filled="t" fillcolor="#000000" stroked="f">
                <v:path arrowok="t"/>
                <v:fill/>
              </v:shape>
              <v:shape style="position:absolute;left:9835;top:4280;width:14;height:58" coordorigin="9835,4280" coordsize="14,58" path="m9850,4324l9842,4324,9842,4331,9850,4331,9850,4324e" filled="t" fillcolor="#000000" stroked="f">
                <v:path arrowok="t"/>
                <v:fill/>
              </v:shape>
            </v:group>
            <v:group style="position:absolute;left:9835;top:4180;width:14;height:58" coordorigin="9835,4180" coordsize="14,58">
              <v:shape style="position:absolute;left:9835;top:4180;width:14;height:58" coordorigin="9835,4180" coordsize="14,58" path="m9835,4208l9850,4208e" filled="f" stroked="t" strokeweight="2.98pt" strokecolor="#000000">
                <v:path arrowok="t"/>
              </v:shape>
            </v:group>
            <v:group style="position:absolute;left:9835;top:4079;width:14;height:58" coordorigin="9835,4079" coordsize="14,58">
              <v:shape style="position:absolute;left:9835;top:4079;width:14;height:58" coordorigin="9835,4079" coordsize="14,58" path="m9835,4108l9850,4108e" filled="f" stroked="t" strokeweight="2.98pt" strokecolor="#000000">
                <v:path arrowok="t"/>
              </v:shape>
            </v:group>
            <v:group style="position:absolute;left:9835;top:3978;width:14;height:58" coordorigin="9835,3978" coordsize="14,58">
              <v:shape style="position:absolute;left:9835;top:3978;width:14;height:58" coordorigin="9835,3978" coordsize="14,58" path="m9835,4007l9850,4007e" filled="f" stroked="t" strokeweight="2.98pt" strokecolor="#000000">
                <v:path arrowok="t"/>
              </v:shape>
            </v:group>
            <v:group style="position:absolute;left:9835;top:3877;width:14;height:58" coordorigin="9835,3877" coordsize="14,58">
              <v:shape style="position:absolute;left:9835;top:3877;width:14;height:58" coordorigin="9835,3877" coordsize="14,58" path="m9835,3906l9850,3906e" filled="f" stroked="t" strokeweight="2.98pt" strokecolor="#000000">
                <v:path arrowok="t"/>
              </v:shape>
            </v:group>
            <v:group style="position:absolute;left:9835;top:3776;width:14;height:58" coordorigin="9835,3776" coordsize="14,58">
              <v:shape style="position:absolute;left:9835;top:3776;width:14;height:58" coordorigin="9835,3776" coordsize="14,58" path="m9835,3805l9850,3805e" filled="f" stroked="t" strokeweight="2.98pt" strokecolor="#000000">
                <v:path arrowok="t"/>
              </v:shape>
            </v:group>
            <v:group style="position:absolute;left:9835;top:3676;width:14;height:58" coordorigin="9835,3676" coordsize="14,58">
              <v:shape style="position:absolute;left:9835;top:3676;width:14;height:58" coordorigin="9835,3676" coordsize="14,58" path="m9835,3704l9850,3704e" filled="f" stroked="t" strokeweight="2.98pt" strokecolor="#000000">
                <v:path arrowok="t"/>
              </v:shape>
            </v:group>
            <v:group style="position:absolute;left:9835;top:3575;width:14;height:58" coordorigin="9835,3575" coordsize="14,58">
              <v:shape style="position:absolute;left:9835;top:3575;width:14;height:58" coordorigin="9835,3575" coordsize="14,58" path="m9835,3604l9850,3604e" filled="f" stroked="t" strokeweight="2.98pt" strokecolor="#000000">
                <v:path arrowok="t"/>
              </v:shape>
            </v:group>
            <v:group style="position:absolute;left:9835;top:3474;width:14;height:58" coordorigin="9835,3474" coordsize="14,58">
              <v:shape style="position:absolute;left:9835;top:3474;width:14;height:58" coordorigin="9835,3474" coordsize="14,58" path="m9835,3503l9850,3503e" filled="f" stroked="t" strokeweight="2.98pt" strokecolor="#000000">
                <v:path arrowok="t"/>
              </v:shape>
            </v:group>
            <v:group style="position:absolute;left:9835;top:3373;width:14;height:58" coordorigin="9835,3373" coordsize="14,58">
              <v:shape style="position:absolute;left:9835;top:3373;width:14;height:58" coordorigin="9835,3373" coordsize="14,58" path="m9835,3402l9850,3402e" filled="f" stroked="t" strokeweight="2.98pt" strokecolor="#000000">
                <v:path arrowok="t"/>
              </v:shape>
            </v:group>
            <v:group style="position:absolute;left:9835;top:3272;width:14;height:58" coordorigin="9835,3272" coordsize="14,58">
              <v:shape style="position:absolute;left:9835;top:3272;width:14;height:58" coordorigin="9835,3272" coordsize="14,58" path="m9835,3301l9850,3301e" filled="f" stroked="t" strokeweight="2.98pt" strokecolor="#000000">
                <v:path arrowok="t"/>
              </v:shape>
            </v:group>
            <v:group style="position:absolute;left:9835;top:3172;width:14;height:58" coordorigin="9835,3172" coordsize="14,58">
              <v:shape style="position:absolute;left:9835;top:3172;width:14;height:58" coordorigin="9835,3172" coordsize="14,58" path="m9835,3200l9850,3200e" filled="f" stroked="t" strokeweight="2.98pt" strokecolor="#000000">
                <v:path arrowok="t"/>
              </v:shape>
            </v:group>
            <v:group style="position:absolute;left:9835;top:3071;width:14;height:58" coordorigin="9835,3071" coordsize="14,58">
              <v:shape style="position:absolute;left:9835;top:3071;width:14;height:58" coordorigin="9835,3071" coordsize="14,58" path="m9835,3100l9850,3100e" filled="f" stroked="t" strokeweight="2.98pt" strokecolor="#000000">
                <v:path arrowok="t"/>
              </v:shape>
            </v:group>
            <v:group style="position:absolute;left:9835;top:2970;width:14;height:58" coordorigin="9835,2970" coordsize="14,58">
              <v:shape style="position:absolute;left:9835;top:2970;width:14;height:58" coordorigin="9835,2970" coordsize="14,58" path="m9835,2999l9850,2999e" filled="f" stroked="t" strokeweight="2.98pt" strokecolor="#000000">
                <v:path arrowok="t"/>
              </v:shape>
            </v:group>
            <v:group style="position:absolute;left:9835;top:2869;width:14;height:58" coordorigin="9835,2869" coordsize="14,58">
              <v:shape style="position:absolute;left:9835;top:2869;width:14;height:58" coordorigin="9835,2869" coordsize="14,58" path="m9835,2898l9850,2898e" filled="f" stroked="t" strokeweight="2.98pt" strokecolor="#000000">
                <v:path arrowok="t"/>
              </v:shape>
            </v:group>
            <v:group style="position:absolute;left:9835;top:2768;width:14;height:58" coordorigin="9835,2768" coordsize="14,58">
              <v:shape style="position:absolute;left:9835;top:2768;width:14;height:58" coordorigin="9835,2768" coordsize="14,58" path="m9835,2797l9850,2797e" filled="f" stroked="t" strokeweight="2.98pt" strokecolor="#000000">
                <v:path arrowok="t"/>
              </v:shape>
            </v:group>
            <v:group style="position:absolute;left:9835;top:2668;width:14;height:58" coordorigin="9835,2668" coordsize="14,58">
              <v:shape style="position:absolute;left:9835;top:2668;width:14;height:58" coordorigin="9835,2668" coordsize="14,58" path="m9835,2696l9850,2696e" filled="f" stroked="t" strokeweight="2.98pt" strokecolor="#000000">
                <v:path arrowok="t"/>
              </v:shape>
            </v:group>
            <v:group style="position:absolute;left:9835;top:2567;width:14;height:58" coordorigin="9835,2567" coordsize="14,58">
              <v:shape style="position:absolute;left:9835;top:2567;width:14;height:58" coordorigin="9835,2567" coordsize="14,58" path="m9835,2596l9850,2596e" filled="f" stroked="t" strokeweight="2.98pt" strokecolor="#000000">
                <v:path arrowok="t"/>
              </v:shape>
            </v:group>
            <v:group style="position:absolute;left:9792;top:2509;width:58;height:14" coordorigin="9792,2509" coordsize="58,14">
              <v:shape style="position:absolute;left:9792;top:2509;width:58;height:14" coordorigin="9792,2509" coordsize="58,14" path="m9850,2509l9792,2509,9792,2524,9835,2524,9835,2516,9850,2516,9850,2509e" filled="t" fillcolor="#000000" stroked="f">
                <v:path arrowok="t"/>
                <v:fill/>
              </v:shape>
              <v:shape style="position:absolute;left:9792;top:2509;width:58;height:14" coordorigin="9792,2509" coordsize="58,14" path="m9842,2516l9835,2516,9835,2524,9842,2524,9842,2516e" filled="t" fillcolor="#000000" stroked="f">
                <v:path arrowok="t"/>
                <v:fill/>
              </v:shape>
              <v:shape style="position:absolute;left:9792;top:2509;width:58;height:14" coordorigin="9792,2509" coordsize="58,14" path="m9850,2516l9842,2516,9842,2524,9850,2524,9850,2516e" filled="t" fillcolor="#000000" stroked="f">
                <v:path arrowok="t"/>
                <v:fill/>
              </v:shape>
            </v:group>
            <v:group style="position:absolute;left:9691;top:2509;width:58;height:14" coordorigin="9691,2509" coordsize="58,14">
              <v:shape style="position:absolute;left:9691;top:2509;width:58;height:14" coordorigin="9691,2509" coordsize="58,14" path="m9691,2516l9749,2516e" filled="f" stroked="t" strokeweight=".82pt" strokecolor="#000000">
                <v:path arrowok="t"/>
              </v:shape>
            </v:group>
            <v:group style="position:absolute;left:9590;top:2509;width:58;height:14" coordorigin="9590,2509" coordsize="58,14">
              <v:shape style="position:absolute;left:9590;top:2509;width:58;height:14" coordorigin="9590,2509" coordsize="58,14" path="m9590,2516l9648,2516e" filled="f" stroked="t" strokeweight=".82pt" strokecolor="#000000">
                <v:path arrowok="t"/>
              </v:shape>
            </v:group>
            <v:group style="position:absolute;left:9490;top:2509;width:58;height:14" coordorigin="9490,2509" coordsize="58,14">
              <v:shape style="position:absolute;left:9490;top:2509;width:58;height:14" coordorigin="9490,2509" coordsize="58,14" path="m9490,2516l9547,2516e" filled="f" stroked="t" strokeweight=".82pt" strokecolor="#000000">
                <v:path arrowok="t"/>
              </v:shape>
            </v:group>
            <v:group style="position:absolute;left:9389;top:2509;width:58;height:14" coordorigin="9389,2509" coordsize="58,14">
              <v:shape style="position:absolute;left:9389;top:2509;width:58;height:14" coordorigin="9389,2509" coordsize="58,14" path="m9389,2516l9446,2516e" filled="f" stroked="t" strokeweight=".82pt" strokecolor="#000000">
                <v:path arrowok="t"/>
              </v:shape>
            </v:group>
            <v:group style="position:absolute;left:9288;top:2509;width:58;height:14" coordorigin="9288,2509" coordsize="58,14">
              <v:shape style="position:absolute;left:9288;top:2509;width:58;height:14" coordorigin="9288,2509" coordsize="58,14" path="m9288,2516l9346,2516e" filled="f" stroked="t" strokeweight=".82pt" strokecolor="#000000">
                <v:path arrowok="t"/>
              </v:shape>
            </v:group>
            <v:group style="position:absolute;left:9187;top:2509;width:58;height:14" coordorigin="9187,2509" coordsize="58,14">
              <v:shape style="position:absolute;left:9187;top:2509;width:58;height:14" coordorigin="9187,2509" coordsize="58,14" path="m9187,2516l9245,2516e" filled="f" stroked="t" strokeweight=".82pt" strokecolor="#000000">
                <v:path arrowok="t"/>
              </v:shape>
            </v:group>
            <v:group style="position:absolute;left:9086;top:2509;width:58;height:14" coordorigin="9086,2509" coordsize="58,14">
              <v:shape style="position:absolute;left:9086;top:2509;width:58;height:14" coordorigin="9086,2509" coordsize="58,14" path="m9086,2516l9144,2516e" filled="f" stroked="t" strokeweight=".82pt" strokecolor="#000000">
                <v:path arrowok="t"/>
              </v:shape>
            </v:group>
            <v:group style="position:absolute;left:8986;top:2509;width:58;height:14" coordorigin="8986,2509" coordsize="58,14">
              <v:shape style="position:absolute;left:8986;top:2509;width:58;height:14" coordorigin="8986,2509" coordsize="58,14" path="m8986,2516l9043,2516e" filled="f" stroked="t" strokeweight=".82pt" strokecolor="#000000">
                <v:path arrowok="t"/>
              </v:shape>
            </v:group>
            <v:group style="position:absolute;left:8885;top:2509;width:58;height:14" coordorigin="8885,2509" coordsize="58,14">
              <v:shape style="position:absolute;left:8885;top:2509;width:58;height:14" coordorigin="8885,2509" coordsize="58,14" path="m8885,2516l8942,2516e" filled="f" stroked="t" strokeweight=".82pt" strokecolor="#000000">
                <v:path arrowok="t"/>
              </v:shape>
            </v:group>
            <v:group style="position:absolute;left:8784;top:2509;width:58;height:14" coordorigin="8784,2509" coordsize="58,14">
              <v:shape style="position:absolute;left:8784;top:2509;width:58;height:14" coordorigin="8784,2509" coordsize="58,14" path="m8784,2516l8842,2516e" filled="f" stroked="t" strokeweight=".82pt" strokecolor="#000000">
                <v:path arrowok="t"/>
              </v:shape>
            </v:group>
            <v:group style="position:absolute;left:8683;top:2509;width:58;height:14" coordorigin="8683,2509" coordsize="58,14">
              <v:shape style="position:absolute;left:8683;top:2509;width:58;height:14" coordorigin="8683,2509" coordsize="58,14" path="m8683,2516l8741,2516e" filled="f" stroked="t" strokeweight=".82pt" strokecolor="#000000">
                <v:path arrowok="t"/>
              </v:shape>
            </v:group>
            <v:group style="position:absolute;left:8582;top:2509;width:58;height:14" coordorigin="8582,2509" coordsize="58,14">
              <v:shape style="position:absolute;left:8582;top:2509;width:58;height:14" coordorigin="8582,2509" coordsize="58,14" path="m8582,2516l8640,2516e" filled="f" stroked="t" strokeweight=".82pt" strokecolor="#000000">
                <v:path arrowok="t"/>
              </v:shape>
            </v:group>
            <v:group style="position:absolute;left:8482;top:2509;width:58;height:14" coordorigin="8482,2509" coordsize="58,14">
              <v:shape style="position:absolute;left:8482;top:2509;width:58;height:14" coordorigin="8482,2509" coordsize="58,14" path="m8482,2516l8539,2516e" filled="f" stroked="t" strokeweight=".82pt" strokecolor="#000000">
                <v:path arrowok="t"/>
              </v:shape>
            </v:group>
            <v:group style="position:absolute;left:8381;top:2509;width:58;height:14" coordorigin="8381,2509" coordsize="58,14">
              <v:shape style="position:absolute;left:8381;top:2509;width:58;height:14" coordorigin="8381,2509" coordsize="58,14" path="m8381,2516l8438,2516e" filled="f" stroked="t" strokeweight=".82pt" strokecolor="#000000">
                <v:path arrowok="t"/>
              </v:shape>
            </v:group>
            <v:group style="position:absolute;left:8280;top:2509;width:58;height:14" coordorigin="8280,2509" coordsize="58,14">
              <v:shape style="position:absolute;left:8280;top:2509;width:58;height:14" coordorigin="8280,2509" coordsize="58,14" path="m8280,2516l8338,2516e" filled="f" stroked="t" strokeweight=".82pt" strokecolor="#000000">
                <v:path arrowok="t"/>
              </v:shape>
            </v:group>
            <v:group style="position:absolute;left:8179;top:2509;width:58;height:14" coordorigin="8179,2509" coordsize="58,14">
              <v:shape style="position:absolute;left:8179;top:2509;width:58;height:14" coordorigin="8179,2509" coordsize="58,14" path="m8179,2516l8237,2516e" filled="f" stroked="t" strokeweight=".82pt" strokecolor="#000000">
                <v:path arrowok="t"/>
              </v:shape>
            </v:group>
            <v:group style="position:absolute;left:8078;top:2509;width:58;height:14" coordorigin="8078,2509" coordsize="58,14">
              <v:shape style="position:absolute;left:8078;top:2509;width:58;height:14" coordorigin="8078,2509" coordsize="58,14" path="m8078,2516l8136,2516e" filled="f" stroked="t" strokeweight=".82pt" strokecolor="#000000">
                <v:path arrowok="t"/>
              </v:shape>
            </v:group>
            <v:group style="position:absolute;left:7978;top:2509;width:58;height:14" coordorigin="7978,2509" coordsize="58,14">
              <v:shape style="position:absolute;left:7978;top:2509;width:58;height:14" coordorigin="7978,2509" coordsize="58,14" path="m7978,2516l8035,2516e" filled="f" stroked="t" strokeweight=".82pt" strokecolor="#000000">
                <v:path arrowok="t"/>
              </v:shape>
            </v:group>
            <v:group style="position:absolute;left:7877;top:2509;width:58;height:14" coordorigin="7877,2509" coordsize="58,14">
              <v:shape style="position:absolute;left:7877;top:2509;width:58;height:14" coordorigin="7877,2509" coordsize="58,14" path="m7877,2516l7934,2516e" filled="f" stroked="t" strokeweight=".82pt" strokecolor="#000000">
                <v:path arrowok="t"/>
              </v:shape>
            </v:group>
            <v:group style="position:absolute;left:7776;top:2509;width:58;height:14" coordorigin="7776,2509" coordsize="58,14">
              <v:shape style="position:absolute;left:7776;top:2509;width:58;height:14" coordorigin="7776,2509" coordsize="58,14" path="m7776,2516l7834,2516e" filled="f" stroked="t" strokeweight=".82pt" strokecolor="#000000">
                <v:path arrowok="t"/>
              </v:shape>
            </v:group>
            <v:group style="position:absolute;left:7675;top:2509;width:58;height:14" coordorigin="7675,2509" coordsize="58,14">
              <v:shape style="position:absolute;left:7675;top:2509;width:58;height:14" coordorigin="7675,2509" coordsize="58,14" path="m7675,2516l7733,2516e" filled="f" stroked="t" strokeweight=".82pt" strokecolor="#000000">
                <v:path arrowok="t"/>
              </v:shape>
            </v:group>
            <v:group style="position:absolute;left:7574;top:2509;width:58;height:14" coordorigin="7574,2509" coordsize="58,14">
              <v:shape style="position:absolute;left:7574;top:2509;width:58;height:14" coordorigin="7574,2509" coordsize="58,14" path="m7574,2516l7632,2516e" filled="f" stroked="t" strokeweight=".82pt" strokecolor="#000000">
                <v:path arrowok="t"/>
              </v:shape>
            </v:group>
            <v:group style="position:absolute;left:7474;top:2509;width:58;height:14" coordorigin="7474,2509" coordsize="58,14">
              <v:shape style="position:absolute;left:7474;top:2509;width:58;height:14" coordorigin="7474,2509" coordsize="58,14" path="m7474,2516l7531,2516e" filled="f" stroked="t" strokeweight=".82pt" strokecolor="#000000">
                <v:path arrowok="t"/>
              </v:shape>
            </v:group>
            <v:group style="position:absolute;left:7373;top:2509;width:58;height:14" coordorigin="7373,2509" coordsize="58,14">
              <v:shape style="position:absolute;left:7373;top:2509;width:58;height:14" coordorigin="7373,2509" coordsize="58,14" path="m7373,2516l7430,2516e" filled="f" stroked="t" strokeweight=".82pt" strokecolor="#000000">
                <v:path arrowok="t"/>
              </v:shape>
            </v:group>
            <v:group style="position:absolute;left:7272;top:2509;width:58;height:14" coordorigin="7272,2509" coordsize="58,14">
              <v:shape style="position:absolute;left:7272;top:2509;width:58;height:14" coordorigin="7272,2509" coordsize="58,14" path="m7272,2516l7330,2516e" filled="f" stroked="t" strokeweight=".82pt" strokecolor="#000000">
                <v:path arrowok="t"/>
              </v:shape>
            </v:group>
            <v:group style="position:absolute;left:7171;top:2509;width:58;height:14" coordorigin="7171,2509" coordsize="58,14">
              <v:shape style="position:absolute;left:7171;top:2509;width:58;height:14" coordorigin="7171,2509" coordsize="58,14" path="m7171,2516l7229,2516e" filled="f" stroked="t" strokeweight=".82pt" strokecolor="#000000">
                <v:path arrowok="t"/>
              </v:shape>
            </v:group>
            <v:group style="position:absolute;left:7070;top:2509;width:58;height:14" coordorigin="7070,2509" coordsize="58,14">
              <v:shape style="position:absolute;left:7070;top:2509;width:58;height:14" coordorigin="7070,2509" coordsize="58,14" path="m7070,2516l7128,2516e" filled="f" stroked="t" strokeweight=".82pt" strokecolor="#000000">
                <v:path arrowok="t"/>
              </v:shape>
            </v:group>
            <v:group style="position:absolute;left:6970;top:2509;width:58;height:14" coordorigin="6970,2509" coordsize="58,14">
              <v:shape style="position:absolute;left:6970;top:2509;width:58;height:14" coordorigin="6970,2509" coordsize="58,14" path="m6970,2516l7027,2516e" filled="f" stroked="t" strokeweight=".82pt" strokecolor="#000000">
                <v:path arrowok="t"/>
              </v:shape>
            </v:group>
            <v:group style="position:absolute;left:6869;top:2509;width:58;height:14" coordorigin="6869,2509" coordsize="58,14">
              <v:shape style="position:absolute;left:6869;top:2509;width:58;height:14" coordorigin="6869,2509" coordsize="58,14" path="m6869,2516l6926,2516e" filled="f" stroked="t" strokeweight=".82pt" strokecolor="#000000">
                <v:path arrowok="t"/>
              </v:shape>
            </v:group>
            <v:group style="position:absolute;left:6768;top:2509;width:58;height:14" coordorigin="6768,2509" coordsize="58,14">
              <v:shape style="position:absolute;left:6768;top:2509;width:58;height:14" coordorigin="6768,2509" coordsize="58,14" path="m6768,2516l6826,2516e" filled="f" stroked="t" strokeweight=".82pt" strokecolor="#000000">
                <v:path arrowok="t"/>
              </v:shape>
            </v:group>
            <v:group style="position:absolute;left:6667;top:2509;width:58;height:14" coordorigin="6667,2509" coordsize="58,14">
              <v:shape style="position:absolute;left:6667;top:2509;width:58;height:14" coordorigin="6667,2509" coordsize="58,14" path="m6667,2516l6725,2516e" filled="f" stroked="t" strokeweight=".82pt" strokecolor="#000000">
                <v:path arrowok="t"/>
              </v:shape>
            </v:group>
            <v:group style="position:absolute;left:6566;top:2509;width:58;height:14" coordorigin="6566,2509" coordsize="58,14">
              <v:shape style="position:absolute;left:6566;top:2509;width:58;height:14" coordorigin="6566,2509" coordsize="58,14" path="m6566,2516l6624,2516e" filled="f" stroked="t" strokeweight=".82pt" strokecolor="#000000">
                <v:path arrowok="t"/>
              </v:shape>
            </v:group>
            <v:group style="position:absolute;left:6466;top:2509;width:58;height:14" coordorigin="6466,2509" coordsize="58,14">
              <v:shape style="position:absolute;left:6466;top:2509;width:58;height:14" coordorigin="6466,2509" coordsize="58,14" path="m6466,2516l6523,2516e" filled="f" stroked="t" strokeweight=".82pt" strokecolor="#000000">
                <v:path arrowok="t"/>
              </v:shape>
            </v:group>
            <v:group style="position:absolute;left:6365;top:2509;width:58;height:14" coordorigin="6365,2509" coordsize="58,14">
              <v:shape style="position:absolute;left:6365;top:2509;width:58;height:14" coordorigin="6365,2509" coordsize="58,14" path="m6365,2516l6422,2516e" filled="f" stroked="t" strokeweight=".82pt" strokecolor="#000000">
                <v:path arrowok="t"/>
              </v:shape>
            </v:group>
            <v:group style="position:absolute;left:6264;top:2509;width:58;height:14" coordorigin="6264,2509" coordsize="58,14">
              <v:shape style="position:absolute;left:6264;top:2509;width:58;height:14" coordorigin="6264,2509" coordsize="58,14" path="m6264,2516l6322,2516e" filled="f" stroked="t" strokeweight=".82pt" strokecolor="#000000">
                <v:path arrowok="t"/>
              </v:shape>
            </v:group>
            <v:group style="position:absolute;left:6163;top:2509;width:58;height:14" coordorigin="6163,2509" coordsize="58,14">
              <v:shape style="position:absolute;left:6163;top:2509;width:58;height:14" coordorigin="6163,2509" coordsize="58,14" path="m6163,2516l6221,2516e" filled="f" stroked="t" strokeweight=".82pt" strokecolor="#000000">
                <v:path arrowok="t"/>
              </v:shape>
            </v:group>
            <v:group style="position:absolute;left:6062;top:2509;width:58;height:14" coordorigin="6062,2509" coordsize="58,14">
              <v:shape style="position:absolute;left:6062;top:2509;width:58;height:14" coordorigin="6062,2509" coordsize="58,14" path="m6062,2516l6120,2516e" filled="f" stroked="t" strokeweight=".82pt" strokecolor="#000000">
                <v:path arrowok="t"/>
              </v:shape>
            </v:group>
            <v:group style="position:absolute;left:5962;top:2509;width:58;height:14" coordorigin="5962,2509" coordsize="58,14">
              <v:shape style="position:absolute;left:5962;top:2509;width:58;height:14" coordorigin="5962,2509" coordsize="58,14" path="m5962,2516l6019,2516e" filled="f" stroked="t" strokeweight=".82pt" strokecolor="#000000">
                <v:path arrowok="t"/>
              </v:shape>
            </v:group>
            <v:group style="position:absolute;left:5861;top:2509;width:58;height:14" coordorigin="5861,2509" coordsize="58,14">
              <v:shape style="position:absolute;left:5861;top:2509;width:58;height:14" coordorigin="5861,2509" coordsize="58,14" path="m5861,2516l5918,2516e" filled="f" stroked="t" strokeweight=".82pt" strokecolor="#000000">
                <v:path arrowok="t"/>
              </v:shape>
            </v:group>
            <v:group style="position:absolute;left:5760;top:2509;width:58;height:14" coordorigin="5760,2509" coordsize="58,14">
              <v:shape style="position:absolute;left:5760;top:2509;width:58;height:14" coordorigin="5760,2509" coordsize="58,14" path="m5760,2516l5818,2516e" filled="f" stroked="t" strokeweight=".82pt" strokecolor="#000000">
                <v:path arrowok="t"/>
              </v:shape>
            </v:group>
            <v:group style="position:absolute;left:5659;top:2509;width:58;height:14" coordorigin="5659,2509" coordsize="58,14">
              <v:shape style="position:absolute;left:5659;top:2509;width:58;height:14" coordorigin="5659,2509" coordsize="58,14" path="m5659,2516l5717,2516e" filled="f" stroked="t" strokeweight=".82pt" strokecolor="#000000">
                <v:path arrowok="t"/>
              </v:shape>
            </v:group>
            <v:group style="position:absolute;left:5558;top:2509;width:58;height:14" coordorigin="5558,2509" coordsize="58,14">
              <v:shape style="position:absolute;left:5558;top:2509;width:58;height:14" coordorigin="5558,2509" coordsize="58,14" path="m5558,2516l5616,2516e" filled="f" stroked="t" strokeweight=".82pt" strokecolor="#000000">
                <v:path arrowok="t"/>
              </v:shape>
            </v:group>
            <v:group style="position:absolute;left:5458;top:2509;width:58;height:14" coordorigin="5458,2509" coordsize="58,14">
              <v:shape style="position:absolute;left:5458;top:2509;width:58;height:14" coordorigin="5458,2509" coordsize="58,14" path="m5458,2516l5515,2516e" filled="f" stroked="t" strokeweight=".82pt" strokecolor="#000000">
                <v:path arrowok="t"/>
              </v:shape>
            </v:group>
            <v:group style="position:absolute;left:5357;top:2509;width:58;height:14" coordorigin="5357,2509" coordsize="58,14">
              <v:shape style="position:absolute;left:5357;top:2509;width:58;height:14" coordorigin="5357,2509" coordsize="58,14" path="m5357,2516l5414,2516e" filled="f" stroked="t" strokeweight=".82pt" strokecolor="#000000">
                <v:path arrowok="t"/>
              </v:shape>
            </v:group>
            <v:group style="position:absolute;left:5285;top:-61;width:4543;height:2491" coordorigin="5285,-61" coordsize="4543,2491">
              <v:shape style="position:absolute;left:5285;top:-61;width:4543;height:2491" coordorigin="5285,-61" coordsize="4543,2491" path="m5285,-61l9828,-61,9828,2430,5285,2430,5285,-61e" filled="t" fillcolor="#FFFFFF" stroked="f">
                <v:path arrowok="t"/>
                <v:fill/>
              </v:shape>
            </v:group>
            <v:group style="position:absolute;left:5278;top:-61;width:14;height:58" coordorigin="5278,-61" coordsize="14,58">
              <v:shape style="position:absolute;left:5278;top:-61;width:14;height:58" coordorigin="5278,-61" coordsize="14,58" path="m5278,-32l5292,-32e" filled="f" stroked="t" strokeweight="2.98pt" strokecolor="#000000">
                <v:path arrowok="t"/>
              </v:shape>
            </v:group>
            <v:group style="position:absolute;left:5278;top:40;width:14;height:58" coordorigin="5278,40" coordsize="14,58">
              <v:shape style="position:absolute;left:5278;top:40;width:14;height:58" coordorigin="5278,40" coordsize="14,58" path="m5278,68l5292,68e" filled="f" stroked="t" strokeweight="2.98pt" strokecolor="#000000">
                <v:path arrowok="t"/>
              </v:shape>
            </v:group>
            <v:group style="position:absolute;left:5278;top:140;width:14;height:58" coordorigin="5278,140" coordsize="14,58">
              <v:shape style="position:absolute;left:5278;top:140;width:14;height:58" coordorigin="5278,140" coordsize="14,58" path="m5278,169l5292,169e" filled="f" stroked="t" strokeweight="2.98pt" strokecolor="#000000">
                <v:path arrowok="t"/>
              </v:shape>
            </v:group>
            <v:group style="position:absolute;left:5278;top:241;width:14;height:58" coordorigin="5278,241" coordsize="14,58">
              <v:shape style="position:absolute;left:5278;top:241;width:14;height:58" coordorigin="5278,241" coordsize="14,58" path="m5278,270l5292,270e" filled="f" stroked="t" strokeweight="2.98pt" strokecolor="#000000">
                <v:path arrowok="t"/>
              </v:shape>
            </v:group>
            <v:group style="position:absolute;left:5278;top:342;width:14;height:58" coordorigin="5278,342" coordsize="14,58">
              <v:shape style="position:absolute;left:5278;top:342;width:14;height:58" coordorigin="5278,342" coordsize="14,58" path="m5278,371l5292,371e" filled="f" stroked="t" strokeweight="2.98pt" strokecolor="#000000">
                <v:path arrowok="t"/>
              </v:shape>
            </v:group>
            <v:group style="position:absolute;left:5278;top:443;width:14;height:58" coordorigin="5278,443" coordsize="14,58">
              <v:shape style="position:absolute;left:5278;top:443;width:14;height:58" coordorigin="5278,443" coordsize="14,58" path="m5278,472l5292,472e" filled="f" stroked="t" strokeweight="2.98pt" strokecolor="#000000">
                <v:path arrowok="t"/>
              </v:shape>
            </v:group>
            <v:group style="position:absolute;left:5278;top:544;width:14;height:58" coordorigin="5278,544" coordsize="14,58">
              <v:shape style="position:absolute;left:5278;top:544;width:14;height:58" coordorigin="5278,544" coordsize="14,58" path="m5278,572l5292,572e" filled="f" stroked="t" strokeweight="2.98pt" strokecolor="#000000">
                <v:path arrowok="t"/>
              </v:shape>
            </v:group>
            <v:group style="position:absolute;left:5278;top:644;width:14;height:58" coordorigin="5278,644" coordsize="14,58">
              <v:shape style="position:absolute;left:5278;top:644;width:14;height:58" coordorigin="5278,644" coordsize="14,58" path="m5278,673l5292,673e" filled="f" stroked="t" strokeweight="2.98pt" strokecolor="#000000">
                <v:path arrowok="t"/>
              </v:shape>
            </v:group>
            <v:group style="position:absolute;left:5278;top:745;width:14;height:58" coordorigin="5278,745" coordsize="14,58">
              <v:shape style="position:absolute;left:5278;top:745;width:14;height:58" coordorigin="5278,745" coordsize="14,58" path="m5278,774l5292,774e" filled="f" stroked="t" strokeweight="2.98pt" strokecolor="#000000">
                <v:path arrowok="t"/>
              </v:shape>
            </v:group>
            <v:group style="position:absolute;left:5278;top:846;width:14;height:58" coordorigin="5278,846" coordsize="14,58">
              <v:shape style="position:absolute;left:5278;top:846;width:14;height:58" coordorigin="5278,846" coordsize="14,58" path="m5278,875l5292,875e" filled="f" stroked="t" strokeweight="2.98pt" strokecolor="#000000">
                <v:path arrowok="t"/>
              </v:shape>
            </v:group>
            <v:group style="position:absolute;left:5278;top:947;width:14;height:58" coordorigin="5278,947" coordsize="14,58">
              <v:shape style="position:absolute;left:5278;top:947;width:14;height:58" coordorigin="5278,947" coordsize="14,58" path="m5278,976l5292,976e" filled="f" stroked="t" strokeweight="2.98pt" strokecolor="#000000">
                <v:path arrowok="t"/>
              </v:shape>
            </v:group>
            <v:group style="position:absolute;left:5278;top:1048;width:14;height:58" coordorigin="5278,1048" coordsize="14,58">
              <v:shape style="position:absolute;left:5278;top:1048;width:14;height:58" coordorigin="5278,1048" coordsize="14,58" path="m5278,1076l5292,1076e" filled="f" stroked="t" strokeweight="2.98pt" strokecolor="#000000">
                <v:path arrowok="t"/>
              </v:shape>
            </v:group>
            <v:group style="position:absolute;left:5278;top:1148;width:14;height:58" coordorigin="5278,1148" coordsize="14,58">
              <v:shape style="position:absolute;left:5278;top:1148;width:14;height:58" coordorigin="5278,1148" coordsize="14,58" path="m5278,1177l5292,1177e" filled="f" stroked="t" strokeweight="2.98pt" strokecolor="#000000">
                <v:path arrowok="t"/>
              </v:shape>
            </v:group>
            <v:group style="position:absolute;left:5278;top:1249;width:14;height:58" coordorigin="5278,1249" coordsize="14,58">
              <v:shape style="position:absolute;left:5278;top:1249;width:14;height:58" coordorigin="5278,1249" coordsize="14,58" path="m5278,1278l5292,1278e" filled="f" stroked="t" strokeweight="2.98pt" strokecolor="#000000">
                <v:path arrowok="t"/>
              </v:shape>
            </v:group>
            <v:group style="position:absolute;left:5278;top:1350;width:14;height:58" coordorigin="5278,1350" coordsize="14,58">
              <v:shape style="position:absolute;left:5278;top:1350;width:14;height:58" coordorigin="5278,1350" coordsize="14,58" path="m5278,1379l5292,1379e" filled="f" stroked="t" strokeweight="2.98pt" strokecolor="#000000">
                <v:path arrowok="t"/>
              </v:shape>
            </v:group>
            <v:group style="position:absolute;left:5278;top:1451;width:14;height:58" coordorigin="5278,1451" coordsize="14,58">
              <v:shape style="position:absolute;left:5278;top:1451;width:14;height:58" coordorigin="5278,1451" coordsize="14,58" path="m5278,1480l5292,1480e" filled="f" stroked="t" strokeweight="2.98pt" strokecolor="#000000">
                <v:path arrowok="t"/>
              </v:shape>
            </v:group>
            <v:group style="position:absolute;left:5278;top:1552;width:14;height:58" coordorigin="5278,1552" coordsize="14,58">
              <v:shape style="position:absolute;left:5278;top:1552;width:14;height:58" coordorigin="5278,1552" coordsize="14,58" path="m5278,1580l5292,1580e" filled="f" stroked="t" strokeweight="2.98pt" strokecolor="#000000">
                <v:path arrowok="t"/>
              </v:shape>
            </v:group>
            <v:group style="position:absolute;left:5278;top:1652;width:14;height:58" coordorigin="5278,1652" coordsize="14,58">
              <v:shape style="position:absolute;left:5278;top:1652;width:14;height:58" coordorigin="5278,1652" coordsize="14,58" path="m5278,1681l5292,1681e" filled="f" stroked="t" strokeweight="2.98pt" strokecolor="#000000">
                <v:path arrowok="t"/>
              </v:shape>
            </v:group>
            <v:group style="position:absolute;left:5278;top:1753;width:14;height:58" coordorigin="5278,1753" coordsize="14,58">
              <v:shape style="position:absolute;left:5278;top:1753;width:14;height:58" coordorigin="5278,1753" coordsize="14,58" path="m5278,1782l5292,1782e" filled="f" stroked="t" strokeweight="2.98pt" strokecolor="#000000">
                <v:path arrowok="t"/>
              </v:shape>
            </v:group>
            <v:group style="position:absolute;left:5278;top:1854;width:14;height:58" coordorigin="5278,1854" coordsize="14,58">
              <v:shape style="position:absolute;left:5278;top:1854;width:14;height:58" coordorigin="5278,1854" coordsize="14,58" path="m5278,1883l5292,1883e" filled="f" stroked="t" strokeweight="2.98pt" strokecolor="#000000">
                <v:path arrowok="t"/>
              </v:shape>
            </v:group>
            <v:group style="position:absolute;left:5278;top:1955;width:14;height:58" coordorigin="5278,1955" coordsize="14,58">
              <v:shape style="position:absolute;left:5278;top:1955;width:14;height:58" coordorigin="5278,1955" coordsize="14,58" path="m5278,1984l5292,1984e" filled="f" stroked="t" strokeweight="2.98pt" strokecolor="#000000">
                <v:path arrowok="t"/>
              </v:shape>
            </v:group>
            <v:group style="position:absolute;left:5278;top:2056;width:14;height:58" coordorigin="5278,2056" coordsize="14,58">
              <v:shape style="position:absolute;left:5278;top:2056;width:14;height:58" coordorigin="5278,2056" coordsize="14,58" path="m5278,2084l5292,2084e" filled="f" stroked="t" strokeweight="2.98pt" strokecolor="#000000">
                <v:path arrowok="t"/>
              </v:shape>
            </v:group>
            <v:group style="position:absolute;left:5278;top:2156;width:14;height:58" coordorigin="5278,2156" coordsize="14,58">
              <v:shape style="position:absolute;left:5278;top:2156;width:14;height:58" coordorigin="5278,2156" coordsize="14,58" path="m5278,2185l5292,2185e" filled="f" stroked="t" strokeweight="2.98pt" strokecolor="#000000">
                <v:path arrowok="t"/>
              </v:shape>
            </v:group>
            <v:group style="position:absolute;left:5278;top:2257;width:14;height:58" coordorigin="5278,2257" coordsize="14,58">
              <v:shape style="position:absolute;left:5278;top:2257;width:14;height:58" coordorigin="5278,2257" coordsize="14,58" path="m5278,2286l5292,2286e" filled="f" stroked="t" strokeweight="2.98pt" strokecolor="#000000">
                <v:path arrowok="t"/>
              </v:shape>
            </v:group>
            <v:group style="position:absolute;left:5278;top:2358;width:14;height:58" coordorigin="5278,2358" coordsize="14,58">
              <v:shape style="position:absolute;left:5278;top:2358;width:14;height:58" coordorigin="5278,2358" coordsize="14,58" path="m5278,2387l5292,2387e" filled="f" stroked="t" strokeweight="2.98pt" strokecolor="#000000">
                <v:path arrowok="t"/>
              </v:shape>
            </v:group>
            <v:group style="position:absolute;left:5314;top:2423;width:58;height:14" coordorigin="5314,2423" coordsize="58,14">
              <v:shape style="position:absolute;left:5314;top:2423;width:58;height:14" coordorigin="5314,2423" coordsize="58,14" path="m5314,2430l5371,2430e" filled="f" stroked="t" strokeweight=".82pt" strokecolor="#000000">
                <v:path arrowok="t"/>
              </v:shape>
            </v:group>
            <v:group style="position:absolute;left:5414;top:2423;width:58;height:14" coordorigin="5414,2423" coordsize="58,14">
              <v:shape style="position:absolute;left:5414;top:2423;width:58;height:14" coordorigin="5414,2423" coordsize="58,14" path="m5414,2430l5472,2430e" filled="f" stroked="t" strokeweight=".82pt" strokecolor="#000000">
                <v:path arrowok="t"/>
              </v:shape>
            </v:group>
            <v:group style="position:absolute;left:5515;top:2423;width:58;height:14" coordorigin="5515,2423" coordsize="58,14">
              <v:shape style="position:absolute;left:5515;top:2423;width:58;height:14" coordorigin="5515,2423" coordsize="58,14" path="m5515,2430l5573,2430e" filled="f" stroked="t" strokeweight=".82pt" strokecolor="#000000">
                <v:path arrowok="t"/>
              </v:shape>
            </v:group>
            <v:group style="position:absolute;left:5616;top:2423;width:58;height:14" coordorigin="5616,2423" coordsize="58,14">
              <v:shape style="position:absolute;left:5616;top:2423;width:58;height:14" coordorigin="5616,2423" coordsize="58,14" path="m5616,2430l5674,2430e" filled="f" stroked="t" strokeweight=".82pt" strokecolor="#000000">
                <v:path arrowok="t"/>
              </v:shape>
            </v:group>
            <v:group style="position:absolute;left:5717;top:2423;width:58;height:14" coordorigin="5717,2423" coordsize="58,14">
              <v:shape style="position:absolute;left:5717;top:2423;width:58;height:14" coordorigin="5717,2423" coordsize="58,14" path="m5717,2430l5774,2430e" filled="f" stroked="t" strokeweight=".82pt" strokecolor="#000000">
                <v:path arrowok="t"/>
              </v:shape>
            </v:group>
            <v:group style="position:absolute;left:5818;top:2423;width:58;height:14" coordorigin="5818,2423" coordsize="58,14">
              <v:shape style="position:absolute;left:5818;top:2423;width:58;height:14" coordorigin="5818,2423" coordsize="58,14" path="m5818,2430l5875,2430e" filled="f" stroked="t" strokeweight=".82pt" strokecolor="#000000">
                <v:path arrowok="t"/>
              </v:shape>
            </v:group>
            <v:group style="position:absolute;left:5918;top:2423;width:58;height:14" coordorigin="5918,2423" coordsize="58,14">
              <v:shape style="position:absolute;left:5918;top:2423;width:58;height:14" coordorigin="5918,2423" coordsize="58,14" path="m5918,2430l5976,2430e" filled="f" stroked="t" strokeweight=".82pt" strokecolor="#000000">
                <v:path arrowok="t"/>
              </v:shape>
            </v:group>
            <v:group style="position:absolute;left:6019;top:2423;width:58;height:14" coordorigin="6019,2423" coordsize="58,14">
              <v:shape style="position:absolute;left:6019;top:2423;width:58;height:14" coordorigin="6019,2423" coordsize="58,14" path="m6019,2430l6077,2430e" filled="f" stroked="t" strokeweight=".82pt" strokecolor="#000000">
                <v:path arrowok="t"/>
              </v:shape>
            </v:group>
            <v:group style="position:absolute;left:6120;top:2423;width:58;height:14" coordorigin="6120,2423" coordsize="58,14">
              <v:shape style="position:absolute;left:6120;top:2423;width:58;height:14" coordorigin="6120,2423" coordsize="58,14" path="m6120,2430l6178,2430e" filled="f" stroked="t" strokeweight=".82pt" strokecolor="#000000">
                <v:path arrowok="t"/>
              </v:shape>
            </v:group>
            <v:group style="position:absolute;left:6221;top:2423;width:58;height:14" coordorigin="6221,2423" coordsize="58,14">
              <v:shape style="position:absolute;left:6221;top:2423;width:58;height:14" coordorigin="6221,2423" coordsize="58,14" path="m6221,2430l6278,2430e" filled="f" stroked="t" strokeweight=".82pt" strokecolor="#000000">
                <v:path arrowok="t"/>
              </v:shape>
            </v:group>
            <v:group style="position:absolute;left:6322;top:2423;width:58;height:14" coordorigin="6322,2423" coordsize="58,14">
              <v:shape style="position:absolute;left:6322;top:2423;width:58;height:14" coordorigin="6322,2423" coordsize="58,14" path="m6322,2430l6379,2430e" filled="f" stroked="t" strokeweight=".82pt" strokecolor="#000000">
                <v:path arrowok="t"/>
              </v:shape>
            </v:group>
            <v:group style="position:absolute;left:6422;top:2423;width:58;height:14" coordorigin="6422,2423" coordsize="58,14">
              <v:shape style="position:absolute;left:6422;top:2423;width:58;height:14" coordorigin="6422,2423" coordsize="58,14" path="m6422,2430l6480,2430e" filled="f" stroked="t" strokeweight=".82pt" strokecolor="#000000">
                <v:path arrowok="t"/>
              </v:shape>
            </v:group>
            <v:group style="position:absolute;left:6523;top:2423;width:58;height:14" coordorigin="6523,2423" coordsize="58,14">
              <v:shape style="position:absolute;left:6523;top:2423;width:58;height:14" coordorigin="6523,2423" coordsize="58,14" path="m6523,2430l6581,2430e" filled="f" stroked="t" strokeweight=".82pt" strokecolor="#000000">
                <v:path arrowok="t"/>
              </v:shape>
            </v:group>
            <v:group style="position:absolute;left:6624;top:2423;width:58;height:14" coordorigin="6624,2423" coordsize="58,14">
              <v:shape style="position:absolute;left:6624;top:2423;width:58;height:14" coordorigin="6624,2423" coordsize="58,14" path="m6624,2430l6682,2430e" filled="f" stroked="t" strokeweight=".82pt" strokecolor="#000000">
                <v:path arrowok="t"/>
              </v:shape>
            </v:group>
            <v:group style="position:absolute;left:6725;top:2423;width:58;height:14" coordorigin="6725,2423" coordsize="58,14">
              <v:shape style="position:absolute;left:6725;top:2423;width:58;height:14" coordorigin="6725,2423" coordsize="58,14" path="m6725,2430l6782,2430e" filled="f" stroked="t" strokeweight=".82pt" strokecolor="#000000">
                <v:path arrowok="t"/>
              </v:shape>
            </v:group>
            <v:group style="position:absolute;left:6826;top:2423;width:58;height:14" coordorigin="6826,2423" coordsize="58,14">
              <v:shape style="position:absolute;left:6826;top:2423;width:58;height:14" coordorigin="6826,2423" coordsize="58,14" path="m6826,2430l6883,2430e" filled="f" stroked="t" strokeweight=".82pt" strokecolor="#000000">
                <v:path arrowok="t"/>
              </v:shape>
            </v:group>
            <v:group style="position:absolute;left:6926;top:2423;width:58;height:14" coordorigin="6926,2423" coordsize="58,14">
              <v:shape style="position:absolute;left:6926;top:2423;width:58;height:14" coordorigin="6926,2423" coordsize="58,14" path="m6926,2430l6984,2430e" filled="f" stroked="t" strokeweight=".82pt" strokecolor="#000000">
                <v:path arrowok="t"/>
              </v:shape>
            </v:group>
            <v:group style="position:absolute;left:7027;top:2423;width:58;height:14" coordorigin="7027,2423" coordsize="58,14">
              <v:shape style="position:absolute;left:7027;top:2423;width:58;height:14" coordorigin="7027,2423" coordsize="58,14" path="m7027,2430l7085,2430e" filled="f" stroked="t" strokeweight=".82pt" strokecolor="#000000">
                <v:path arrowok="t"/>
              </v:shape>
            </v:group>
            <v:group style="position:absolute;left:7128;top:2423;width:58;height:14" coordorigin="7128,2423" coordsize="58,14">
              <v:shape style="position:absolute;left:7128;top:2423;width:58;height:14" coordorigin="7128,2423" coordsize="58,14" path="m7128,2430l7186,2430e" filled="f" stroked="t" strokeweight=".82pt" strokecolor="#000000">
                <v:path arrowok="t"/>
              </v:shape>
            </v:group>
            <v:group style="position:absolute;left:7229;top:2423;width:58;height:14" coordorigin="7229,2423" coordsize="58,14">
              <v:shape style="position:absolute;left:7229;top:2423;width:58;height:14" coordorigin="7229,2423" coordsize="58,14" path="m7229,2430l7286,2430e" filled="f" stroked="t" strokeweight=".82pt" strokecolor="#000000">
                <v:path arrowok="t"/>
              </v:shape>
            </v:group>
            <v:group style="position:absolute;left:7330;top:2423;width:58;height:14" coordorigin="7330,2423" coordsize="58,14">
              <v:shape style="position:absolute;left:7330;top:2423;width:58;height:14" coordorigin="7330,2423" coordsize="58,14" path="m7330,2430l7387,2430e" filled="f" stroked="t" strokeweight=".82pt" strokecolor="#000000">
                <v:path arrowok="t"/>
              </v:shape>
            </v:group>
            <v:group style="position:absolute;left:7430;top:2423;width:58;height:14" coordorigin="7430,2423" coordsize="58,14">
              <v:shape style="position:absolute;left:7430;top:2423;width:58;height:14" coordorigin="7430,2423" coordsize="58,14" path="m7430,2430l7488,2430e" filled="f" stroked="t" strokeweight=".82pt" strokecolor="#000000">
                <v:path arrowok="t"/>
              </v:shape>
            </v:group>
            <v:group style="position:absolute;left:7531;top:2423;width:58;height:14" coordorigin="7531,2423" coordsize="58,14">
              <v:shape style="position:absolute;left:7531;top:2423;width:58;height:14" coordorigin="7531,2423" coordsize="58,14" path="m7531,2430l7589,2430e" filled="f" stroked="t" strokeweight=".82pt" strokecolor="#000000">
                <v:path arrowok="t"/>
              </v:shape>
            </v:group>
            <v:group style="position:absolute;left:7632;top:2423;width:58;height:14" coordorigin="7632,2423" coordsize="58,14">
              <v:shape style="position:absolute;left:7632;top:2423;width:58;height:14" coordorigin="7632,2423" coordsize="58,14" path="m7632,2430l7690,2430e" filled="f" stroked="t" strokeweight=".82pt" strokecolor="#000000">
                <v:path arrowok="t"/>
              </v:shape>
            </v:group>
            <v:group style="position:absolute;left:7733;top:2423;width:58;height:14" coordorigin="7733,2423" coordsize="58,14">
              <v:shape style="position:absolute;left:7733;top:2423;width:58;height:14" coordorigin="7733,2423" coordsize="58,14" path="m7733,2430l7790,2430e" filled="f" stroked="t" strokeweight=".82pt" strokecolor="#000000">
                <v:path arrowok="t"/>
              </v:shape>
            </v:group>
            <v:group style="position:absolute;left:7834;top:2423;width:58;height:14" coordorigin="7834,2423" coordsize="58,14">
              <v:shape style="position:absolute;left:7834;top:2423;width:58;height:14" coordorigin="7834,2423" coordsize="58,14" path="m7834,2430l7891,2430e" filled="f" stroked="t" strokeweight=".82pt" strokecolor="#000000">
                <v:path arrowok="t"/>
              </v:shape>
            </v:group>
            <v:group style="position:absolute;left:7934;top:2423;width:58;height:14" coordorigin="7934,2423" coordsize="58,14">
              <v:shape style="position:absolute;left:7934;top:2423;width:58;height:14" coordorigin="7934,2423" coordsize="58,14" path="m7934,2430l7992,2430e" filled="f" stroked="t" strokeweight=".82pt" strokecolor="#000000">
                <v:path arrowok="t"/>
              </v:shape>
            </v:group>
            <v:group style="position:absolute;left:8035;top:2423;width:58;height:14" coordorigin="8035,2423" coordsize="58,14">
              <v:shape style="position:absolute;left:8035;top:2423;width:58;height:14" coordorigin="8035,2423" coordsize="58,14" path="m8035,2430l8093,2430e" filled="f" stroked="t" strokeweight=".82pt" strokecolor="#000000">
                <v:path arrowok="t"/>
              </v:shape>
            </v:group>
            <v:group style="position:absolute;left:8136;top:2423;width:58;height:14" coordorigin="8136,2423" coordsize="58,14">
              <v:shape style="position:absolute;left:8136;top:2423;width:58;height:14" coordorigin="8136,2423" coordsize="58,14" path="m8136,2430l8194,2430e" filled="f" stroked="t" strokeweight=".82pt" strokecolor="#000000">
                <v:path arrowok="t"/>
              </v:shape>
            </v:group>
            <v:group style="position:absolute;left:8237;top:2423;width:58;height:14" coordorigin="8237,2423" coordsize="58,14">
              <v:shape style="position:absolute;left:8237;top:2423;width:58;height:14" coordorigin="8237,2423" coordsize="58,14" path="m8237,2430l8294,2430e" filled="f" stroked="t" strokeweight=".82pt" strokecolor="#000000">
                <v:path arrowok="t"/>
              </v:shape>
            </v:group>
            <v:group style="position:absolute;left:8338;top:2423;width:58;height:14" coordorigin="8338,2423" coordsize="58,14">
              <v:shape style="position:absolute;left:8338;top:2423;width:58;height:14" coordorigin="8338,2423" coordsize="58,14" path="m8338,2430l8395,2430e" filled="f" stroked="t" strokeweight=".82pt" strokecolor="#000000">
                <v:path arrowok="t"/>
              </v:shape>
            </v:group>
            <v:group style="position:absolute;left:8438;top:2423;width:58;height:14" coordorigin="8438,2423" coordsize="58,14">
              <v:shape style="position:absolute;left:8438;top:2423;width:58;height:14" coordorigin="8438,2423" coordsize="58,14" path="m8438,2430l8496,2430e" filled="f" stroked="t" strokeweight=".82pt" strokecolor="#000000">
                <v:path arrowok="t"/>
              </v:shape>
            </v:group>
            <v:group style="position:absolute;left:8539;top:2423;width:58;height:14" coordorigin="8539,2423" coordsize="58,14">
              <v:shape style="position:absolute;left:8539;top:2423;width:58;height:14" coordorigin="8539,2423" coordsize="58,14" path="m8539,2430l8597,2430e" filled="f" stroked="t" strokeweight=".82pt" strokecolor="#000000">
                <v:path arrowok="t"/>
              </v:shape>
            </v:group>
            <v:group style="position:absolute;left:8640;top:2423;width:58;height:14" coordorigin="8640,2423" coordsize="58,14">
              <v:shape style="position:absolute;left:8640;top:2423;width:58;height:14" coordorigin="8640,2423" coordsize="58,14" path="m8640,2430l8698,2430e" filled="f" stroked="t" strokeweight=".82pt" strokecolor="#000000">
                <v:path arrowok="t"/>
              </v:shape>
            </v:group>
            <v:group style="position:absolute;left:8741;top:2423;width:58;height:14" coordorigin="8741,2423" coordsize="58,14">
              <v:shape style="position:absolute;left:8741;top:2423;width:58;height:14" coordorigin="8741,2423" coordsize="58,14" path="m8741,2430l8798,2430e" filled="f" stroked="t" strokeweight=".82pt" strokecolor="#000000">
                <v:path arrowok="t"/>
              </v:shape>
            </v:group>
            <v:group style="position:absolute;left:8842;top:2423;width:58;height:14" coordorigin="8842,2423" coordsize="58,14">
              <v:shape style="position:absolute;left:8842;top:2423;width:58;height:14" coordorigin="8842,2423" coordsize="58,14" path="m8842,2430l8899,2430e" filled="f" stroked="t" strokeweight=".82pt" strokecolor="#000000">
                <v:path arrowok="t"/>
              </v:shape>
            </v:group>
            <v:group style="position:absolute;left:8942;top:2423;width:58;height:14" coordorigin="8942,2423" coordsize="58,14">
              <v:shape style="position:absolute;left:8942;top:2423;width:58;height:14" coordorigin="8942,2423" coordsize="58,14" path="m8942,2430l9000,2430e" filled="f" stroked="t" strokeweight=".82pt" strokecolor="#000000">
                <v:path arrowok="t"/>
              </v:shape>
            </v:group>
            <v:group style="position:absolute;left:9043;top:2423;width:58;height:14" coordorigin="9043,2423" coordsize="58,14">
              <v:shape style="position:absolute;left:9043;top:2423;width:58;height:14" coordorigin="9043,2423" coordsize="58,14" path="m9043,2430l9101,2430e" filled="f" stroked="t" strokeweight=".82pt" strokecolor="#000000">
                <v:path arrowok="t"/>
              </v:shape>
            </v:group>
            <v:group style="position:absolute;left:9144;top:2423;width:58;height:14" coordorigin="9144,2423" coordsize="58,14">
              <v:shape style="position:absolute;left:9144;top:2423;width:58;height:14" coordorigin="9144,2423" coordsize="58,14" path="m9144,2430l9202,2430e" filled="f" stroked="t" strokeweight=".82pt" strokecolor="#000000">
                <v:path arrowok="t"/>
              </v:shape>
            </v:group>
            <v:group style="position:absolute;left:9245;top:2423;width:58;height:14" coordorigin="9245,2423" coordsize="58,14">
              <v:shape style="position:absolute;left:9245;top:2423;width:58;height:14" coordorigin="9245,2423" coordsize="58,14" path="m9245,2430l9302,2430e" filled="f" stroked="t" strokeweight=".82pt" strokecolor="#000000">
                <v:path arrowok="t"/>
              </v:shape>
            </v:group>
            <v:group style="position:absolute;left:9346;top:2423;width:58;height:14" coordorigin="9346,2423" coordsize="58,14">
              <v:shape style="position:absolute;left:9346;top:2423;width:58;height:14" coordorigin="9346,2423" coordsize="58,14" path="m9346,2430l9403,2430e" filled="f" stroked="t" strokeweight=".82pt" strokecolor="#000000">
                <v:path arrowok="t"/>
              </v:shape>
            </v:group>
            <v:group style="position:absolute;left:9446;top:2423;width:58;height:14" coordorigin="9446,2423" coordsize="58,14">
              <v:shape style="position:absolute;left:9446;top:2423;width:58;height:14" coordorigin="9446,2423" coordsize="58,14" path="m9446,2430l9504,2430e" filled="f" stroked="t" strokeweight=".82pt" strokecolor="#000000">
                <v:path arrowok="t"/>
              </v:shape>
            </v:group>
            <v:group style="position:absolute;left:9547;top:2423;width:58;height:14" coordorigin="9547,2423" coordsize="58,14">
              <v:shape style="position:absolute;left:9547;top:2423;width:58;height:14" coordorigin="9547,2423" coordsize="58,14" path="m9547,2430l9605,2430e" filled="f" stroked="t" strokeweight=".82pt" strokecolor="#000000">
                <v:path arrowok="t"/>
              </v:shape>
            </v:group>
            <v:group style="position:absolute;left:9648;top:2423;width:58;height:14" coordorigin="9648,2423" coordsize="58,14">
              <v:shape style="position:absolute;left:9648;top:2423;width:58;height:14" coordorigin="9648,2423" coordsize="58,14" path="m9648,2430l9706,2430e" filled="f" stroked="t" strokeweight=".82pt" strokecolor="#000000">
                <v:path arrowok="t"/>
              </v:shape>
            </v:group>
            <v:group style="position:absolute;left:9749;top:2423;width:58;height:14" coordorigin="9749,2423" coordsize="58,14">
              <v:shape style="position:absolute;left:9749;top:2423;width:58;height:14" coordorigin="9749,2423" coordsize="58,14" path="m9749,2430l9806,2430e" filled="f" stroked="t" strokeweight=".82pt" strokecolor="#000000">
                <v:path arrowok="t"/>
              </v:shape>
            </v:group>
            <v:group style="position:absolute;left:9821;top:2351;width:14;height:58" coordorigin="9821,2351" coordsize="14,58">
              <v:shape style="position:absolute;left:9821;top:2351;width:14;height:58" coordorigin="9821,2351" coordsize="14,58" path="m9821,2380l9835,2380e" filled="f" stroked="t" strokeweight="2.98pt" strokecolor="#000000">
                <v:path arrowok="t"/>
              </v:shape>
            </v:group>
            <v:group style="position:absolute;left:9821;top:2250;width:14;height:58" coordorigin="9821,2250" coordsize="14,58">
              <v:shape style="position:absolute;left:9821;top:2250;width:14;height:58" coordorigin="9821,2250" coordsize="14,58" path="m9821,2279l9835,2279e" filled="f" stroked="t" strokeweight="2.98pt" strokecolor="#000000">
                <v:path arrowok="t"/>
              </v:shape>
            </v:group>
            <v:group style="position:absolute;left:9821;top:2149;width:14;height:58" coordorigin="9821,2149" coordsize="14,58">
              <v:shape style="position:absolute;left:9821;top:2149;width:14;height:58" coordorigin="9821,2149" coordsize="14,58" path="m9821,2178l9835,2178e" filled="f" stroked="t" strokeweight="2.98pt" strokecolor="#000000">
                <v:path arrowok="t"/>
              </v:shape>
            </v:group>
            <v:group style="position:absolute;left:9821;top:2048;width:14;height:58" coordorigin="9821,2048" coordsize="14,58">
              <v:shape style="position:absolute;left:9821;top:2048;width:14;height:58" coordorigin="9821,2048" coordsize="14,58" path="m9821,2077l9835,2077e" filled="f" stroked="t" strokeweight="2.98pt" strokecolor="#000000">
                <v:path arrowok="t"/>
              </v:shape>
            </v:group>
            <v:group style="position:absolute;left:9821;top:1948;width:14;height:58" coordorigin="9821,1948" coordsize="14,58">
              <v:shape style="position:absolute;left:9821;top:1948;width:14;height:58" coordorigin="9821,1948" coordsize="14,58" path="m9821,1976l9835,1976e" filled="f" stroked="t" strokeweight="2.98pt" strokecolor="#000000">
                <v:path arrowok="t"/>
              </v:shape>
            </v:group>
            <v:group style="position:absolute;left:9821;top:1847;width:14;height:58" coordorigin="9821,1847" coordsize="14,58">
              <v:shape style="position:absolute;left:9821;top:1847;width:14;height:58" coordorigin="9821,1847" coordsize="14,58" path="m9821,1876l9835,1876e" filled="f" stroked="t" strokeweight="2.98pt" strokecolor="#000000">
                <v:path arrowok="t"/>
              </v:shape>
            </v:group>
            <v:group style="position:absolute;left:9821;top:1746;width:14;height:58" coordorigin="9821,1746" coordsize="14,58">
              <v:shape style="position:absolute;left:9821;top:1746;width:14;height:58" coordorigin="9821,1746" coordsize="14,58" path="m9821,1775l9835,1775e" filled="f" stroked="t" strokeweight="2.98pt" strokecolor="#000000">
                <v:path arrowok="t"/>
              </v:shape>
            </v:group>
            <v:group style="position:absolute;left:9821;top:1645;width:14;height:58" coordorigin="9821,1645" coordsize="14,58">
              <v:shape style="position:absolute;left:9821;top:1645;width:14;height:58" coordorigin="9821,1645" coordsize="14,58" path="m9821,1674l9835,1674e" filled="f" stroked="t" strokeweight="2.98pt" strokecolor="#000000">
                <v:path arrowok="t"/>
              </v:shape>
            </v:group>
            <v:group style="position:absolute;left:9821;top:1544;width:14;height:58" coordorigin="9821,1544" coordsize="14,58">
              <v:shape style="position:absolute;left:9821;top:1544;width:14;height:58" coordorigin="9821,1544" coordsize="14,58" path="m9821,1573l9835,1573e" filled="f" stroked="t" strokeweight="2.98pt" strokecolor="#000000">
                <v:path arrowok="t"/>
              </v:shape>
            </v:group>
            <v:group style="position:absolute;left:9821;top:1444;width:14;height:58" coordorigin="9821,1444" coordsize="14,58">
              <v:shape style="position:absolute;left:9821;top:1444;width:14;height:58" coordorigin="9821,1444" coordsize="14,58" path="m9821,1472l9835,1472e" filled="f" stroked="t" strokeweight="2.98pt" strokecolor="#000000">
                <v:path arrowok="t"/>
              </v:shape>
            </v:group>
            <v:group style="position:absolute;left:9821;top:1343;width:14;height:58" coordorigin="9821,1343" coordsize="14,58">
              <v:shape style="position:absolute;left:9821;top:1343;width:14;height:58" coordorigin="9821,1343" coordsize="14,58" path="m9821,1372l9835,1372e" filled="f" stroked="t" strokeweight="2.98pt" strokecolor="#000000">
                <v:path arrowok="t"/>
              </v:shape>
            </v:group>
            <v:group style="position:absolute;left:9821;top:1242;width:14;height:58" coordorigin="9821,1242" coordsize="14,58">
              <v:shape style="position:absolute;left:9821;top:1242;width:14;height:58" coordorigin="9821,1242" coordsize="14,58" path="m9821,1271l9835,1271e" filled="f" stroked="t" strokeweight="2.98pt" strokecolor="#000000">
                <v:path arrowok="t"/>
              </v:shape>
            </v:group>
            <v:group style="position:absolute;left:9821;top:1141;width:14;height:58" coordorigin="9821,1141" coordsize="14,58">
              <v:shape style="position:absolute;left:9821;top:1141;width:14;height:58" coordorigin="9821,1141" coordsize="14,58" path="m9821,1170l9835,1170e" filled="f" stroked="t" strokeweight="2.98pt" strokecolor="#000000">
                <v:path arrowok="t"/>
              </v:shape>
            </v:group>
            <v:group style="position:absolute;left:9821;top:1040;width:14;height:58" coordorigin="9821,1040" coordsize="14,58">
              <v:shape style="position:absolute;left:9821;top:1040;width:14;height:58" coordorigin="9821,1040" coordsize="14,58" path="m9821,1069l9835,1069e" filled="f" stroked="t" strokeweight="2.98pt" strokecolor="#000000">
                <v:path arrowok="t"/>
              </v:shape>
            </v:group>
            <v:group style="position:absolute;left:9821;top:940;width:14;height:58" coordorigin="9821,940" coordsize="14,58">
              <v:shape style="position:absolute;left:9821;top:940;width:14;height:58" coordorigin="9821,940" coordsize="14,58" path="m9821,968l9835,968e" filled="f" stroked="t" strokeweight="2.98pt" strokecolor="#000000">
                <v:path arrowok="t"/>
              </v:shape>
            </v:group>
            <v:group style="position:absolute;left:9821;top:839;width:14;height:58" coordorigin="9821,839" coordsize="14,58">
              <v:shape style="position:absolute;left:9821;top:839;width:14;height:58" coordorigin="9821,839" coordsize="14,58" path="m9821,868l9835,868e" filled="f" stroked="t" strokeweight="2.98pt" strokecolor="#000000">
                <v:path arrowok="t"/>
              </v:shape>
            </v:group>
            <v:group style="position:absolute;left:9821;top:738;width:14;height:58" coordorigin="9821,738" coordsize="14,58">
              <v:shape style="position:absolute;left:9821;top:738;width:14;height:58" coordorigin="9821,738" coordsize="14,58" path="m9821,767l9835,767e" filled="f" stroked="t" strokeweight="2.98pt" strokecolor="#000000">
                <v:path arrowok="t"/>
              </v:shape>
            </v:group>
            <v:group style="position:absolute;left:9821;top:637;width:14;height:58" coordorigin="9821,637" coordsize="14,58">
              <v:shape style="position:absolute;left:9821;top:637;width:14;height:58" coordorigin="9821,637" coordsize="14,58" path="m9821,666l9835,666e" filled="f" stroked="t" strokeweight="2.98pt" strokecolor="#000000">
                <v:path arrowok="t"/>
              </v:shape>
            </v:group>
            <v:group style="position:absolute;left:9821;top:536;width:14;height:58" coordorigin="9821,536" coordsize="14,58">
              <v:shape style="position:absolute;left:9821;top:536;width:14;height:58" coordorigin="9821,536" coordsize="14,58" path="m9821,565l9835,565e" filled="f" stroked="t" strokeweight="2.98pt" strokecolor="#000000">
                <v:path arrowok="t"/>
              </v:shape>
            </v:group>
            <v:group style="position:absolute;left:9821;top:436;width:14;height:58" coordorigin="9821,436" coordsize="14,58">
              <v:shape style="position:absolute;left:9821;top:436;width:14;height:58" coordorigin="9821,436" coordsize="14,58" path="m9821,464l9835,464e" filled="f" stroked="t" strokeweight="2.98pt" strokecolor="#000000">
                <v:path arrowok="t"/>
              </v:shape>
            </v:group>
            <v:group style="position:absolute;left:9821;top:335;width:14;height:58" coordorigin="9821,335" coordsize="14,58">
              <v:shape style="position:absolute;left:9821;top:335;width:14;height:58" coordorigin="9821,335" coordsize="14,58" path="m9821,364l9835,364e" filled="f" stroked="t" strokeweight="2.98pt" strokecolor="#000000">
                <v:path arrowok="t"/>
              </v:shape>
            </v:group>
            <v:group style="position:absolute;left:9821;top:234;width:14;height:58" coordorigin="9821,234" coordsize="14,58">
              <v:shape style="position:absolute;left:9821;top:234;width:14;height:58" coordorigin="9821,234" coordsize="14,58" path="m9821,263l9835,263e" filled="f" stroked="t" strokeweight="2.98pt" strokecolor="#000000">
                <v:path arrowok="t"/>
              </v:shape>
            </v:group>
            <v:group style="position:absolute;left:9821;top:133;width:14;height:58" coordorigin="9821,133" coordsize="14,58">
              <v:shape style="position:absolute;left:9821;top:133;width:14;height:58" coordorigin="9821,133" coordsize="14,58" path="m9821,162l9835,162e" filled="f" stroked="t" strokeweight="2.98pt" strokecolor="#000000">
                <v:path arrowok="t"/>
              </v:shape>
            </v:group>
            <v:group style="position:absolute;left:9821;top:32;width:14;height:58" coordorigin="9821,32" coordsize="14,58">
              <v:shape style="position:absolute;left:9821;top:32;width:14;height:58" coordorigin="9821,32" coordsize="14,58" path="m9821,61l9835,61e" filled="f" stroked="t" strokeweight="2.98pt" strokecolor="#000000">
                <v:path arrowok="t"/>
              </v:shape>
            </v:group>
            <v:group style="position:absolute;left:9821;top:-68;width:14;height:58" coordorigin="9821,-68" coordsize="14,58">
              <v:shape style="position:absolute;left:9821;top:-68;width:14;height:58" coordorigin="9821,-68" coordsize="14,58" path="m9835,-68l9821,-68,9821,-11,9835,-11,9835,-54,9828,-54,9828,-61,9835,-61,9835,-68e" filled="t" fillcolor="#000000" stroked="f">
                <v:path arrowok="t"/>
                <v:fill/>
              </v:shape>
              <v:shape style="position:absolute;left:9821;top:-68;width:14;height:58" coordorigin="9821,-68" coordsize="14,58" path="m9835,-61l9828,-61,9828,-54,9835,-54,9835,-61e" filled="t" fillcolor="#000000" stroked="f">
                <v:path arrowok="t"/>
                <v:fill/>
              </v:shape>
            </v:group>
            <v:group style="position:absolute;left:9720;top:-68;width:58;height:14" coordorigin="9720,-68" coordsize="58,14">
              <v:shape style="position:absolute;left:9720;top:-68;width:58;height:14" coordorigin="9720,-68" coordsize="58,14" path="m9720,-61l9778,-61e" filled="f" stroked="t" strokeweight=".82pt" strokecolor="#000000">
                <v:path arrowok="t"/>
              </v:shape>
            </v:group>
            <v:group style="position:absolute;left:9619;top:-68;width:58;height:14" coordorigin="9619,-68" coordsize="58,14">
              <v:shape style="position:absolute;left:9619;top:-68;width:58;height:14" coordorigin="9619,-68" coordsize="58,14" path="m9619,-61l9677,-61e" filled="f" stroked="t" strokeweight=".82pt" strokecolor="#000000">
                <v:path arrowok="t"/>
              </v:shape>
            </v:group>
            <v:group style="position:absolute;left:9518;top:-68;width:58;height:14" coordorigin="9518,-68" coordsize="58,14">
              <v:shape style="position:absolute;left:9518;top:-68;width:58;height:14" coordorigin="9518,-68" coordsize="58,14" path="m9518,-61l9576,-61e" filled="f" stroked="t" strokeweight=".82pt" strokecolor="#000000">
                <v:path arrowok="t"/>
              </v:shape>
            </v:group>
            <v:group style="position:absolute;left:9418;top:-68;width:58;height:14" coordorigin="9418,-68" coordsize="58,14">
              <v:shape style="position:absolute;left:9418;top:-68;width:58;height:14" coordorigin="9418,-68" coordsize="58,14" path="m9418,-61l9475,-61e" filled="f" stroked="t" strokeweight=".82pt" strokecolor="#000000">
                <v:path arrowok="t"/>
              </v:shape>
            </v:group>
            <v:group style="position:absolute;left:9317;top:-68;width:58;height:14" coordorigin="9317,-68" coordsize="58,14">
              <v:shape style="position:absolute;left:9317;top:-68;width:58;height:14" coordorigin="9317,-68" coordsize="58,14" path="m9317,-61l9374,-61e" filled="f" stroked="t" strokeweight=".82pt" strokecolor="#000000">
                <v:path arrowok="t"/>
              </v:shape>
            </v:group>
            <v:group style="position:absolute;left:9216;top:-68;width:58;height:14" coordorigin="9216,-68" coordsize="58,14">
              <v:shape style="position:absolute;left:9216;top:-68;width:58;height:14" coordorigin="9216,-68" coordsize="58,14" path="m9216,-61l9274,-61e" filled="f" stroked="t" strokeweight=".82pt" strokecolor="#000000">
                <v:path arrowok="t"/>
              </v:shape>
            </v:group>
            <v:group style="position:absolute;left:9115;top:-68;width:58;height:14" coordorigin="9115,-68" coordsize="58,14">
              <v:shape style="position:absolute;left:9115;top:-68;width:58;height:14" coordorigin="9115,-68" coordsize="58,14" path="m9115,-61l9173,-61e" filled="f" stroked="t" strokeweight=".82pt" strokecolor="#000000">
                <v:path arrowok="t"/>
              </v:shape>
            </v:group>
            <v:group style="position:absolute;left:9014;top:-68;width:58;height:14" coordorigin="9014,-68" coordsize="58,14">
              <v:shape style="position:absolute;left:9014;top:-68;width:58;height:14" coordorigin="9014,-68" coordsize="58,14" path="m9014,-61l9072,-61e" filled="f" stroked="t" strokeweight=".82pt" strokecolor="#000000">
                <v:path arrowok="t"/>
              </v:shape>
            </v:group>
            <v:group style="position:absolute;left:8914;top:-68;width:58;height:14" coordorigin="8914,-68" coordsize="58,14">
              <v:shape style="position:absolute;left:8914;top:-68;width:58;height:14" coordorigin="8914,-68" coordsize="58,14" path="m8914,-61l8971,-61e" filled="f" stroked="t" strokeweight=".82pt" strokecolor="#000000">
                <v:path arrowok="t"/>
              </v:shape>
            </v:group>
            <v:group style="position:absolute;left:8813;top:-68;width:58;height:14" coordorigin="8813,-68" coordsize="58,14">
              <v:shape style="position:absolute;left:8813;top:-68;width:58;height:14" coordorigin="8813,-68" coordsize="58,14" path="m8813,-61l8870,-61e" filled="f" stroked="t" strokeweight=".82pt" strokecolor="#000000">
                <v:path arrowok="t"/>
              </v:shape>
            </v:group>
            <v:group style="position:absolute;left:8712;top:-68;width:58;height:14" coordorigin="8712,-68" coordsize="58,14">
              <v:shape style="position:absolute;left:8712;top:-68;width:58;height:14" coordorigin="8712,-68" coordsize="58,14" path="m8712,-61l8770,-61e" filled="f" stroked="t" strokeweight=".82pt" strokecolor="#000000">
                <v:path arrowok="t"/>
              </v:shape>
            </v:group>
            <v:group style="position:absolute;left:8611;top:-68;width:58;height:14" coordorigin="8611,-68" coordsize="58,14">
              <v:shape style="position:absolute;left:8611;top:-68;width:58;height:14" coordorigin="8611,-68" coordsize="58,14" path="m8611,-61l8669,-61e" filled="f" stroked="t" strokeweight=".82pt" strokecolor="#000000">
                <v:path arrowok="t"/>
              </v:shape>
            </v:group>
            <v:group style="position:absolute;left:8510;top:-68;width:58;height:14" coordorigin="8510,-68" coordsize="58,14">
              <v:shape style="position:absolute;left:8510;top:-68;width:58;height:14" coordorigin="8510,-68" coordsize="58,14" path="m8510,-61l8568,-61e" filled="f" stroked="t" strokeweight=".82pt" strokecolor="#000000">
                <v:path arrowok="t"/>
              </v:shape>
            </v:group>
            <v:group style="position:absolute;left:8410;top:-68;width:58;height:14" coordorigin="8410,-68" coordsize="58,14">
              <v:shape style="position:absolute;left:8410;top:-68;width:58;height:14" coordorigin="8410,-68" coordsize="58,14" path="m8410,-61l8467,-61e" filled="f" stroked="t" strokeweight=".82pt" strokecolor="#000000">
                <v:path arrowok="t"/>
              </v:shape>
            </v:group>
            <v:group style="position:absolute;left:8309;top:-68;width:58;height:14" coordorigin="8309,-68" coordsize="58,14">
              <v:shape style="position:absolute;left:8309;top:-68;width:58;height:14" coordorigin="8309,-68" coordsize="58,14" path="m8309,-61l8366,-61e" filled="f" stroked="t" strokeweight=".82pt" strokecolor="#000000">
                <v:path arrowok="t"/>
              </v:shape>
            </v:group>
            <v:group style="position:absolute;left:8208;top:-68;width:58;height:14" coordorigin="8208,-68" coordsize="58,14">
              <v:shape style="position:absolute;left:8208;top:-68;width:58;height:14" coordorigin="8208,-68" coordsize="58,14" path="m8208,-61l8266,-61e" filled="f" stroked="t" strokeweight=".82pt" strokecolor="#000000">
                <v:path arrowok="t"/>
              </v:shape>
            </v:group>
            <v:group style="position:absolute;left:8107;top:-68;width:58;height:14" coordorigin="8107,-68" coordsize="58,14">
              <v:shape style="position:absolute;left:8107;top:-68;width:58;height:14" coordorigin="8107,-68" coordsize="58,14" path="m8107,-61l8165,-61e" filled="f" stroked="t" strokeweight=".82pt" strokecolor="#000000">
                <v:path arrowok="t"/>
              </v:shape>
            </v:group>
            <v:group style="position:absolute;left:8006;top:-68;width:58;height:14" coordorigin="8006,-68" coordsize="58,14">
              <v:shape style="position:absolute;left:8006;top:-68;width:58;height:14" coordorigin="8006,-68" coordsize="58,14" path="m8006,-61l8064,-61e" filled="f" stroked="t" strokeweight=".82pt" strokecolor="#000000">
                <v:path arrowok="t"/>
              </v:shape>
            </v:group>
            <v:group style="position:absolute;left:7906;top:-68;width:58;height:14" coordorigin="7906,-68" coordsize="58,14">
              <v:shape style="position:absolute;left:7906;top:-68;width:58;height:14" coordorigin="7906,-68" coordsize="58,14" path="m7906,-61l7963,-61e" filled="f" stroked="t" strokeweight=".82pt" strokecolor="#000000">
                <v:path arrowok="t"/>
              </v:shape>
            </v:group>
            <v:group style="position:absolute;left:7805;top:-68;width:58;height:14" coordorigin="7805,-68" coordsize="58,14">
              <v:shape style="position:absolute;left:7805;top:-68;width:58;height:14" coordorigin="7805,-68" coordsize="58,14" path="m7805,-61l7862,-61e" filled="f" stroked="t" strokeweight=".82pt" strokecolor="#000000">
                <v:path arrowok="t"/>
              </v:shape>
            </v:group>
            <v:group style="position:absolute;left:7704;top:-68;width:58;height:14" coordorigin="7704,-68" coordsize="58,14">
              <v:shape style="position:absolute;left:7704;top:-68;width:58;height:14" coordorigin="7704,-68" coordsize="58,14" path="m7704,-61l7762,-61e" filled="f" stroked="t" strokeweight=".82pt" strokecolor="#000000">
                <v:path arrowok="t"/>
              </v:shape>
            </v:group>
            <v:group style="position:absolute;left:7603;top:-68;width:58;height:14" coordorigin="7603,-68" coordsize="58,14">
              <v:shape style="position:absolute;left:7603;top:-68;width:58;height:14" coordorigin="7603,-68" coordsize="58,14" path="m7603,-61l7661,-61e" filled="f" stroked="t" strokeweight=".82pt" strokecolor="#000000">
                <v:path arrowok="t"/>
              </v:shape>
            </v:group>
            <v:group style="position:absolute;left:7502;top:-68;width:58;height:14" coordorigin="7502,-68" coordsize="58,14">
              <v:shape style="position:absolute;left:7502;top:-68;width:58;height:14" coordorigin="7502,-68" coordsize="58,14" path="m7502,-61l7560,-61e" filled="f" stroked="t" strokeweight=".82pt" strokecolor="#000000">
                <v:path arrowok="t"/>
              </v:shape>
            </v:group>
            <v:group style="position:absolute;left:7402;top:-68;width:58;height:14" coordorigin="7402,-68" coordsize="58,14">
              <v:shape style="position:absolute;left:7402;top:-68;width:58;height:14" coordorigin="7402,-68" coordsize="58,14" path="m7402,-61l7459,-61e" filled="f" stroked="t" strokeweight=".82pt" strokecolor="#000000">
                <v:path arrowok="t"/>
              </v:shape>
            </v:group>
            <v:group style="position:absolute;left:7301;top:-68;width:58;height:14" coordorigin="7301,-68" coordsize="58,14">
              <v:shape style="position:absolute;left:7301;top:-68;width:58;height:14" coordorigin="7301,-68" coordsize="58,14" path="m7301,-61l7358,-61e" filled="f" stroked="t" strokeweight=".82pt" strokecolor="#000000">
                <v:path arrowok="t"/>
              </v:shape>
            </v:group>
            <v:group style="position:absolute;left:7200;top:-68;width:58;height:14" coordorigin="7200,-68" coordsize="58,14">
              <v:shape style="position:absolute;left:7200;top:-68;width:58;height:14" coordorigin="7200,-68" coordsize="58,14" path="m7200,-61l7258,-61e" filled="f" stroked="t" strokeweight=".82pt" strokecolor="#000000">
                <v:path arrowok="t"/>
              </v:shape>
            </v:group>
            <v:group style="position:absolute;left:7099;top:-68;width:58;height:14" coordorigin="7099,-68" coordsize="58,14">
              <v:shape style="position:absolute;left:7099;top:-68;width:58;height:14" coordorigin="7099,-68" coordsize="58,14" path="m7099,-61l7157,-61e" filled="f" stroked="t" strokeweight=".82pt" strokecolor="#000000">
                <v:path arrowok="t"/>
              </v:shape>
            </v:group>
            <v:group style="position:absolute;left:6998;top:-68;width:58;height:14" coordorigin="6998,-68" coordsize="58,14">
              <v:shape style="position:absolute;left:6998;top:-68;width:58;height:14" coordorigin="6998,-68" coordsize="58,14" path="m6998,-61l7056,-61e" filled="f" stroked="t" strokeweight=".82pt" strokecolor="#000000">
                <v:path arrowok="t"/>
              </v:shape>
            </v:group>
            <v:group style="position:absolute;left:6898;top:-68;width:58;height:14" coordorigin="6898,-68" coordsize="58,14">
              <v:shape style="position:absolute;left:6898;top:-68;width:58;height:14" coordorigin="6898,-68" coordsize="58,14" path="m6898,-61l6955,-61e" filled="f" stroked="t" strokeweight=".82pt" strokecolor="#000000">
                <v:path arrowok="t"/>
              </v:shape>
            </v:group>
            <v:group style="position:absolute;left:6797;top:-68;width:58;height:14" coordorigin="6797,-68" coordsize="58,14">
              <v:shape style="position:absolute;left:6797;top:-68;width:58;height:14" coordorigin="6797,-68" coordsize="58,14" path="m6797,-61l6854,-61e" filled="f" stroked="t" strokeweight=".82pt" strokecolor="#000000">
                <v:path arrowok="t"/>
              </v:shape>
            </v:group>
            <v:group style="position:absolute;left:6696;top:-68;width:58;height:14" coordorigin="6696,-68" coordsize="58,14">
              <v:shape style="position:absolute;left:6696;top:-68;width:58;height:14" coordorigin="6696,-68" coordsize="58,14" path="m6696,-61l6754,-61e" filled="f" stroked="t" strokeweight=".82pt" strokecolor="#000000">
                <v:path arrowok="t"/>
              </v:shape>
            </v:group>
            <v:group style="position:absolute;left:6595;top:-68;width:58;height:14" coordorigin="6595,-68" coordsize="58,14">
              <v:shape style="position:absolute;left:6595;top:-68;width:58;height:14" coordorigin="6595,-68" coordsize="58,14" path="m6595,-61l6653,-61e" filled="f" stroked="t" strokeweight=".82pt" strokecolor="#000000">
                <v:path arrowok="t"/>
              </v:shape>
            </v:group>
            <v:group style="position:absolute;left:6494;top:-68;width:58;height:14" coordorigin="6494,-68" coordsize="58,14">
              <v:shape style="position:absolute;left:6494;top:-68;width:58;height:14" coordorigin="6494,-68" coordsize="58,14" path="m6494,-61l6552,-61e" filled="f" stroked="t" strokeweight=".82pt" strokecolor="#000000">
                <v:path arrowok="t"/>
              </v:shape>
            </v:group>
            <v:group style="position:absolute;left:6394;top:-68;width:58;height:14" coordorigin="6394,-68" coordsize="58,14">
              <v:shape style="position:absolute;left:6394;top:-68;width:58;height:14" coordorigin="6394,-68" coordsize="58,14" path="m6394,-61l6451,-61e" filled="f" stroked="t" strokeweight=".82pt" strokecolor="#000000">
                <v:path arrowok="t"/>
              </v:shape>
            </v:group>
            <v:group style="position:absolute;left:6293;top:-68;width:58;height:14" coordorigin="6293,-68" coordsize="58,14">
              <v:shape style="position:absolute;left:6293;top:-68;width:58;height:14" coordorigin="6293,-68" coordsize="58,14" path="m6293,-61l6350,-61e" filled="f" stroked="t" strokeweight=".82pt" strokecolor="#000000">
                <v:path arrowok="t"/>
              </v:shape>
            </v:group>
            <v:group style="position:absolute;left:6192;top:-68;width:58;height:14" coordorigin="6192,-68" coordsize="58,14">
              <v:shape style="position:absolute;left:6192;top:-68;width:58;height:14" coordorigin="6192,-68" coordsize="58,14" path="m6192,-61l6250,-61e" filled="f" stroked="t" strokeweight=".82pt" strokecolor="#000000">
                <v:path arrowok="t"/>
              </v:shape>
            </v:group>
            <v:group style="position:absolute;left:6091;top:-68;width:58;height:14" coordorigin="6091,-68" coordsize="58,14">
              <v:shape style="position:absolute;left:6091;top:-68;width:58;height:14" coordorigin="6091,-68" coordsize="58,14" path="m6091,-61l6149,-61e" filled="f" stroked="t" strokeweight=".82pt" strokecolor="#000000">
                <v:path arrowok="t"/>
              </v:shape>
            </v:group>
            <v:group style="position:absolute;left:5990;top:-68;width:58;height:14" coordorigin="5990,-68" coordsize="58,14">
              <v:shape style="position:absolute;left:5990;top:-68;width:58;height:14" coordorigin="5990,-68" coordsize="58,14" path="m5990,-61l6048,-61e" filled="f" stroked="t" strokeweight=".82pt" strokecolor="#000000">
                <v:path arrowok="t"/>
              </v:shape>
            </v:group>
            <v:group style="position:absolute;left:5890;top:-68;width:58;height:14" coordorigin="5890,-68" coordsize="58,14">
              <v:shape style="position:absolute;left:5890;top:-68;width:58;height:14" coordorigin="5890,-68" coordsize="58,14" path="m5890,-61l5947,-61e" filled="f" stroked="t" strokeweight=".82pt" strokecolor="#000000">
                <v:path arrowok="t"/>
              </v:shape>
            </v:group>
            <v:group style="position:absolute;left:5789;top:-68;width:58;height:14" coordorigin="5789,-68" coordsize="58,14">
              <v:shape style="position:absolute;left:5789;top:-68;width:58;height:14" coordorigin="5789,-68" coordsize="58,14" path="m5789,-61l5846,-61e" filled="f" stroked="t" strokeweight=".82pt" strokecolor="#000000">
                <v:path arrowok="t"/>
              </v:shape>
            </v:group>
            <v:group style="position:absolute;left:5688;top:-68;width:58;height:14" coordorigin="5688,-68" coordsize="58,14">
              <v:shape style="position:absolute;left:5688;top:-68;width:58;height:14" coordorigin="5688,-68" coordsize="58,14" path="m5688,-61l5746,-61e" filled="f" stroked="t" strokeweight=".82pt" strokecolor="#000000">
                <v:path arrowok="t"/>
              </v:shape>
            </v:group>
            <v:group style="position:absolute;left:5587;top:-68;width:58;height:14" coordorigin="5587,-68" coordsize="58,14">
              <v:shape style="position:absolute;left:5587;top:-68;width:58;height:14" coordorigin="5587,-68" coordsize="58,14" path="m5587,-61l5645,-61e" filled="f" stroked="t" strokeweight=".82pt" strokecolor="#000000">
                <v:path arrowok="t"/>
              </v:shape>
            </v:group>
            <v:group style="position:absolute;left:5486;top:-68;width:58;height:14" coordorigin="5486,-68" coordsize="58,14">
              <v:shape style="position:absolute;left:5486;top:-68;width:58;height:14" coordorigin="5486,-68" coordsize="58,14" path="m5486,-61l5544,-61e" filled="f" stroked="t" strokeweight=".82pt" strokecolor="#000000">
                <v:path arrowok="t"/>
              </v:shape>
            </v:group>
            <v:group style="position:absolute;left:5386;top:-68;width:58;height:14" coordorigin="5386,-68" coordsize="58,14">
              <v:shape style="position:absolute;left:5386;top:-68;width:58;height:14" coordorigin="5386,-68" coordsize="58,14" path="m5386,-61l5443,-61e" filled="f" stroked="t" strokeweight=".82pt" strokecolor="#000000">
                <v:path arrowok="t"/>
              </v:shape>
            </v:group>
            <v:group style="position:absolute;left:5285;top:-68;width:58;height:14" coordorigin="5285,-68" coordsize="58,14">
              <v:shape style="position:absolute;left:5285;top:-68;width:58;height:14" coordorigin="5285,-68" coordsize="58,14" path="m5285,-61l5342,-61e" filled="f" stroked="t" strokeweight=".82pt" strokecolor="#000000">
                <v:path arrowok="t"/>
              </v:shape>
            </v:group>
            <v:group style="position:absolute;left:5386;top:2603;width:1224;height:670" coordorigin="5386,2603" coordsize="1224,670">
              <v:shape style="position:absolute;left:5386;top:2603;width:1224;height:670" coordorigin="5386,2603" coordsize="1224,670" path="m5386,3272l6610,3272,6610,2603,5386,2603,5386,3272e" filled="t" fillcolor="#FFFFFF" stroked="f">
                <v:path arrowok="t"/>
                <v:fill/>
              </v:shape>
            </v:group>
            <v:group style="position:absolute;left:5386;top:2603;width:1224;height:670" coordorigin="5386,2603" coordsize="1224,670">
              <v:shape style="position:absolute;left:5386;top:2603;width:1224;height:670" coordorigin="5386,2603" coordsize="1224,670" path="m5386,3272l6610,3272,6610,2603,5386,2603,5386,3272xe" filled="f" stroked="t" strokeweight=".72pt" strokecolor="#000000">
                <v:path arrowok="t"/>
              </v:shape>
            </v:group>
            <v:group style="position:absolute;left:5990;top:2272;width:2;height:173" coordorigin="5990,2272" coordsize="2,173">
              <v:shape style="position:absolute;left:5990;top:2272;width:2;height:173" coordorigin="5990,2272" coordsize="0,173" path="m5990,2272l5990,2444e" filled="f" stroked="t" strokeweight=".72pt" strokecolor="#000000">
                <v:path arrowok="t"/>
              </v:shape>
            </v:group>
            <v:group style="position:absolute;left:5918;top:2430;width:151;height:151" coordorigin="5918,2430" coordsize="151,151">
              <v:shape style="position:absolute;left:5918;top:2430;width:151;height:151" coordorigin="5918,2430" coordsize="151,151" path="m6070,2430l5918,2430,5990,2581,6070,2430e" filled="t" fillcolor="#000000" stroked="f">
                <v:path arrowok="t"/>
                <v:fill/>
              </v:shape>
            </v:group>
            <v:group style="position:absolute;left:7495;top:3251;width:2;height:374" coordorigin="7495,3251" coordsize="2,374">
              <v:shape style="position:absolute;left:7495;top:3251;width:2;height:374" coordorigin="7495,3251" coordsize="0,374" path="m7495,3251l7495,3625e" filled="f" stroked="t" strokeweight=".72pt" strokecolor="#000000">
                <v:path arrowok="t"/>
              </v:shape>
            </v:group>
            <v:group style="position:absolute;left:7423;top:3611;width:151;height:151" coordorigin="7423,3611" coordsize="151,151">
              <v:shape style="position:absolute;left:7423;top:3611;width:151;height:151" coordorigin="7423,3611" coordsize="151,151" path="m7574,3611l7423,3611,7502,3762,7574,3611e" filled="t" fillcolor="#000000" stroked="f">
                <v:path arrowok="t"/>
                <v:fill/>
              </v:shape>
            </v:group>
            <v:group style="position:absolute;left:6034;top:385;width:2887;height:382" coordorigin="6034,385" coordsize="2887,382">
              <v:shape style="position:absolute;left:6034;top:385;width:2887;height:382" coordorigin="6034,385" coordsize="2887,382" path="m6034,767l8921,767,8921,385,6034,385,6034,767e" filled="t" fillcolor="#FFFFFF" stroked="f">
                <v:path arrowok="t"/>
                <v:fill/>
              </v:shape>
            </v:group>
            <v:group style="position:absolute;left:5904;top:1256;width:151;height:158" coordorigin="5904,1256" coordsize="151,158">
              <v:shape style="position:absolute;left:5904;top:1256;width:151;height:158" coordorigin="5904,1256" coordsize="151,158" path="m6055,1256l5904,1256,5976,1415,6055,1256e" filled="t" fillcolor="#000000" stroked="f">
                <v:path arrowok="t"/>
                <v:fill/>
              </v:shape>
            </v:group>
            <v:group style="position:absolute;left:7402;top:1256;width:151;height:158" coordorigin="7402,1256" coordsize="151,158">
              <v:shape style="position:absolute;left:7402;top:1256;width:151;height:158" coordorigin="7402,1256" coordsize="151,158" path="m7553,1256l7402,1256,7474,1415,7553,1256e" filled="t" fillcolor="#000000" stroked="f">
                <v:path arrowok="t"/>
                <v:fill/>
              </v:shape>
            </v:group>
            <v:group style="position:absolute;left:8950;top:1271;width:151;height:158" coordorigin="8950,1271" coordsize="151,158">
              <v:shape style="position:absolute;left:8950;top:1271;width:151;height:158" coordorigin="8950,1271" coordsize="151,158" path="m9101,1271l8950,1271,9029,1429,9101,1271e" filled="t" fillcolor="#000000" stroked="f">
                <v:path arrowok="t"/>
                <v:fill/>
              </v:shape>
            </v:group>
            <v:group style="position:absolute;left:5314;top:1408;width:1346;height:886" coordorigin="5314,1408" coordsize="1346,886">
              <v:shape style="position:absolute;left:5314;top:1408;width:1346;height:886" coordorigin="5314,1408" coordsize="1346,886" path="m5990,1408l5314,1854,5990,2293,6660,1854,5990,1408e" filled="t" fillcolor="#FFFFFF" stroked="f">
                <v:path arrowok="t"/>
                <v:fill/>
              </v:shape>
            </v:group>
            <v:group style="position:absolute;left:5314;top:1408;width:1346;height:886" coordorigin="5314,1408" coordsize="1346,886">
              <v:shape style="position:absolute;left:5314;top:1408;width:1346;height:886" coordorigin="5314,1408" coordsize="1346,886" path="m5990,1408l5314,1854,5990,2293,6660,1854,5990,1408xe" filled="f" stroked="t" strokeweight=".72pt" strokecolor="#000000">
                <v:path arrowok="t"/>
              </v:shape>
            </v:group>
            <v:group style="position:absolute;left:6833;top:1408;width:1346;height:886" coordorigin="6833,1408" coordsize="1346,886">
              <v:shape style="position:absolute;left:6833;top:1408;width:1346;height:886" coordorigin="6833,1408" coordsize="1346,886" path="m7502,1408l6833,1854,7502,2293,8179,1854,7502,1408e" filled="t" fillcolor="#FFFFFF" stroked="f">
                <v:path arrowok="t"/>
                <v:fill/>
              </v:shape>
            </v:group>
            <v:group style="position:absolute;left:6833;top:1408;width:1346;height:886" coordorigin="6833,1408" coordsize="1346,886">
              <v:shape style="position:absolute;left:6833;top:1408;width:1346;height:886" coordorigin="6833,1408" coordsize="1346,886" path="m7502,1408l6833,1854,7502,2293,8179,1854,7502,1408xe" filled="f" stroked="t" strokeweight=".72pt" strokecolor="#000000">
                <v:path arrowok="t"/>
              </v:shape>
            </v:group>
            <v:group style="position:absolute;left:8345;top:1436;width:1346;height:886" coordorigin="8345,1436" coordsize="1346,886">
              <v:shape style="position:absolute;left:8345;top:1436;width:1346;height:886" coordorigin="8345,1436" coordsize="1346,886" path="m9022,1436l8345,1883,9022,2322,9691,1883,9022,1436e" filled="t" fillcolor="#FFFFFF" stroked="f">
                <v:path arrowok="t"/>
                <v:fill/>
              </v:shape>
            </v:group>
            <v:group style="position:absolute;left:8345;top:1436;width:1346;height:886" coordorigin="8345,1436" coordsize="1346,886">
              <v:shape style="position:absolute;left:8345;top:1436;width:1346;height:886" coordorigin="8345,1436" coordsize="1346,886" path="m9022,1436l8345,1883,9022,2322,9691,1883,9022,1436xe" filled="f" stroked="t" strokeweight=".72pt" strokecolor="#000000">
                <v:path arrowok="t"/>
              </v:shape>
            </v:group>
            <v:group style="position:absolute;left:6912;top:2610;width:1159;height:626" coordorigin="6912,2610" coordsize="1159,626">
              <v:shape style="position:absolute;left:6912;top:2610;width:1159;height:626" coordorigin="6912,2610" coordsize="1159,626" path="m6912,3236l8071,3236,8071,2610,6912,2610,6912,3236e" filled="t" fillcolor="#FFFFFF" stroked="f">
                <v:path arrowok="t"/>
                <v:fill/>
              </v:shape>
            </v:group>
            <v:group style="position:absolute;left:6912;top:2610;width:1159;height:626" coordorigin="6912,2610" coordsize="1159,626">
              <v:shape style="position:absolute;left:6912;top:2610;width:1159;height:626" coordorigin="6912,2610" coordsize="1159,626" path="m6912,3236l8071,3236,8071,2610,6912,2610,6912,3236xe" filled="f" stroked="t" strokeweight=".72pt" strokecolor="#000000">
                <v:path arrowok="t"/>
              </v:shape>
            </v:group>
            <v:group style="position:absolute;left:8438;top:2639;width:1210;height:626" coordorigin="8438,2639" coordsize="1210,626">
              <v:shape style="position:absolute;left:8438;top:2639;width:1210;height:626" coordorigin="8438,2639" coordsize="1210,626" path="m8438,3265l9648,3265,9648,2639,8438,2639,8438,3265e" filled="t" fillcolor="#FFFFFF" stroked="f">
                <v:path arrowok="t"/>
                <v:fill/>
              </v:shape>
            </v:group>
            <v:group style="position:absolute;left:8438;top:2639;width:1210;height:626" coordorigin="8438,2639" coordsize="1210,626">
              <v:shape style="position:absolute;left:8438;top:2639;width:1210;height:626" coordorigin="8438,2639" coordsize="1210,626" path="m8438,3265l9648,3265,9648,2639,8438,2639,8438,3265xe" filled="f" stroked="t" strokeweight=".72pt" strokecolor="#000000">
                <v:path arrowok="t"/>
              </v:shape>
            </v:group>
            <v:group style="position:absolute;left:7481;top:2286;width:2;height:173" coordorigin="7481,2286" coordsize="2,173">
              <v:shape style="position:absolute;left:7481;top:2286;width:2;height:173" coordorigin="7481,2286" coordsize="0,173" path="m7481,2286l7481,2459e" filled="f" stroked="t" strokeweight=".72pt" strokecolor="#000000">
                <v:path arrowok="t"/>
              </v:shape>
            </v:group>
            <v:group style="position:absolute;left:7409;top:2444;width:151;height:151" coordorigin="7409,2444" coordsize="151,151">
              <v:shape style="position:absolute;left:7409;top:2444;width:151;height:151" coordorigin="7409,2444" coordsize="151,151" path="m7560,2444l7409,2444,7488,2596,7560,2444e" filled="t" fillcolor="#000000" stroked="f">
                <v:path arrowok="t"/>
                <v:fill/>
              </v:shape>
            </v:group>
            <v:group style="position:absolute;left:9022;top:2308;width:2;height:173" coordorigin="9022,2308" coordsize="2,173">
              <v:shape style="position:absolute;left:9022;top:2308;width:2;height:173" coordorigin="9022,2308" coordsize="0,173" path="m9022,2308l9022,2480e" filled="f" stroked="t" strokeweight=".72pt" strokecolor="#000000">
                <v:path arrowok="t"/>
              </v:shape>
            </v:group>
            <v:group style="position:absolute;left:8950;top:2466;width:151;height:158" coordorigin="8950,2466" coordsize="151,158">
              <v:shape style="position:absolute;left:8950;top:2466;width:151;height:158" coordorigin="8950,2466" coordsize="151,158" path="m9101,2466l8950,2466,9029,2624,9101,2466e" filled="t" fillcolor="#000000" stroked="f">
                <v:path arrowok="t"/>
                <v:fill/>
              </v:shape>
            </v:group>
            <v:group style="position:absolute;left:6516;top:3784;width:1958;height:360" coordorigin="6516,3784" coordsize="1958,360">
              <v:shape style="position:absolute;left:6516;top:3784;width:1958;height:360" coordorigin="6516,3784" coordsize="1958,360" path="m6516,4144l8474,4144,8474,3784,6516,3784,6516,4144e" filled="t" fillcolor="#FFFFFF" stroked="f">
                <v:path arrowok="t"/>
                <v:fill/>
              </v:shape>
            </v:group>
            <v:group style="position:absolute;left:6516;top:3784;width:1958;height:360" coordorigin="6516,3784" coordsize="1958,360">
              <v:shape style="position:absolute;left:6516;top:3784;width:1958;height:360" coordorigin="6516,3784" coordsize="1958,360" path="m6516,4144l8474,4144,8474,3784,6516,3784,6516,4144xe" filled="f" stroked="t" strokeweight=".72pt" strokecolor="#000000">
                <v:path arrowok="t"/>
              </v:shape>
            </v:group>
            <v:group style="position:absolute;left:5990;top:3265;width:792;height:360" coordorigin="5990,3265" coordsize="792,360">
              <v:shape style="position:absolute;left:5990;top:3265;width:792;height:360" coordorigin="5990,3265" coordsize="792,360" path="m5990,3265l5990,3467,6782,3467,6782,3625e" filled="f" stroked="t" strokeweight=".72pt" strokecolor="#000000">
                <v:path arrowok="t"/>
              </v:shape>
            </v:group>
            <v:group style="position:absolute;left:6710;top:3611;width:151;height:151" coordorigin="6710,3611" coordsize="151,151">
              <v:shape style="position:absolute;left:6710;top:3611;width:151;height:151" coordorigin="6710,3611" coordsize="151,151" path="m6862,3611l6710,3611,6782,3762,6862,3611e" filled="t" fillcolor="#000000" stroked="f">
                <v:path arrowok="t"/>
                <v:fill/>
              </v:shape>
            </v:group>
            <v:group style="position:absolute;left:8136;top:3251;width:900;height:389" coordorigin="8136,3251" coordsize="900,389">
              <v:shape style="position:absolute;left:8136;top:3251;width:900;height:389" coordorigin="8136,3251" coordsize="900,389" path="m9036,3251l9036,3467,8136,3467,8136,3640e" filled="f" stroked="t" strokeweight=".72pt" strokecolor="#000000">
                <v:path arrowok="t"/>
              </v:shape>
            </v:group>
            <v:group style="position:absolute;left:8064;top:3625;width:151;height:151" coordorigin="8064,3625" coordsize="151,151">
              <v:shape style="position:absolute;left:8064;top:3625;width:151;height:151" coordorigin="8064,3625" coordsize="151,151" path="m8215,3625l8064,3625,8136,3776,8215,3625e" filled="t" fillcolor="#000000" stroked="f">
                <v:path arrowok="t"/>
                <v:fill/>
              </v:shape>
            </v:group>
            <v:group style="position:absolute;left:4039;top:2804;width:2491;height:1152" coordorigin="4039,2804" coordsize="2491,1152">
              <v:shape style="position:absolute;left:4039;top:2804;width:2491;height:1152" coordorigin="4039,2804" coordsize="2491,1152" path="m6530,3956l4435,3956,4435,2804,4039,2804e" filled="f" stroked="t" strokeweight=".72pt" strokecolor="#000000">
                <v:path arrowok="t"/>
              </v:shape>
            </v:group>
            <v:group style="position:absolute;left:3902;top:2732;width:158;height:151" coordorigin="3902,2732" coordsize="158,151">
              <v:shape style="position:absolute;left:3902;top:2732;width:158;height:151" coordorigin="3902,2732" coordsize="158,151" path="m4061,2732l3902,2812,4061,2884,4061,2732e" filled="t" fillcolor="#000000" stroked="f">
                <v:path arrowok="t"/>
                <v:fill/>
              </v:shape>
            </v:group>
            <v:group style="position:absolute;left:1553;top:2041;width:946;height:526" coordorigin="1553,2041" coordsize="946,526">
              <v:shape style="position:absolute;left:1553;top:2041;width:946;height:526" coordorigin="1553,2041" coordsize="946,526" path="m1553,2041l2498,2041,2498,2567,1553,2567,1553,2041e" filled="t" fillcolor="#FFFFFF" stroked="f">
                <v:path arrowok="t"/>
                <v:fill/>
              </v:shape>
            </v:group>
            <v:group style="position:absolute;left:1553;top:2041;width:946;height:523" coordorigin="1553,2041" coordsize="946,523">
              <v:shape style="position:absolute;left:1553;top:2041;width:946;height:523" coordorigin="1553,2041" coordsize="946,523" path="m1553,2564l2498,2564,2498,2041,1553,2041,1553,2564xe" filled="f" stroked="t" strokeweight=".75pt" strokecolor="#000000">
                <v:path arrowok="t"/>
              </v:shape>
            </v:group>
            <v:group style="position:absolute;left:1951;top:1760;width:120;height:276" coordorigin="1951,1760" coordsize="120,276">
              <v:shape style="position:absolute;left:1951;top:1760;width:120;height:276" coordorigin="1951,1760" coordsize="120,276" path="m2004,1916l1951,1916,2011,2036,2058,1943,2011,1943,2006,1940,2004,1936,2004,1916e" filled="t" fillcolor="#000000" stroked="f">
                <v:path arrowok="t"/>
                <v:fill/>
              </v:shape>
              <v:shape style="position:absolute;left:1951;top:1760;width:120;height:276" coordorigin="1951,1760" coordsize="120,276" path="m2009,1760l2004,1763,2002,1768,2004,1936,2006,1940,2011,1943,2016,1940,2018,1936,2018,1768,2016,1763,2009,1760e" filled="t" fillcolor="#000000" stroked="f">
                <v:path arrowok="t"/>
                <v:fill/>
              </v:shape>
              <v:shape style="position:absolute;left:1951;top:1760;width:120;height:276" coordorigin="1951,1760" coordsize="120,276" path="m2071,1916l2018,1916,2018,1936,2016,1940,2011,1943,2058,1943,2071,1916e" filled="t" fillcolor="#000000" stroked="f">
                <v:path arrowok="t"/>
                <v:fill/>
              </v:shape>
            </v:group>
            <v:group style="position:absolute;left:2491;top:2168;width:276;height:120" coordorigin="2491,2168" coordsize="276,120">
              <v:shape style="position:absolute;left:2491;top:2168;width:276;height:120" coordorigin="2491,2168" coordsize="276,120" path="m2652,2168l2649,2220,2669,2221,2674,2224,2676,2231,2674,2236,2669,2238,2648,2238,2645,2288,2762,2238,2669,2238,2648,2237,2765,2237,2767,2236,2652,2168e" filled="t" fillcolor="#000000" stroked="f">
                <v:path arrowok="t"/>
                <v:fill/>
              </v:shape>
              <v:shape style="position:absolute;left:2491;top:2168;width:276;height:120" coordorigin="2491,2168" coordsize="276,120" path="m2649,2220l2648,2237,2669,2238,2674,2236,2676,2231,2674,2224,2669,2221,2649,2220e" filled="t" fillcolor="#000000" stroked="f">
                <v:path arrowok="t"/>
                <v:fill/>
              </v:shape>
              <v:shape style="position:absolute;left:2491;top:2168;width:276;height:120" coordorigin="2491,2168" coordsize="276,120" path="m2498,2209l2494,2212,2491,2216,2491,2221,2498,2226,2648,2237,2649,2220,2498,2209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-2"/>
        </w:rPr>
        <w:t>Err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2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-2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2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6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6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6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6"/>
        </w:rPr>
        <w:t>ca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6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6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6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80" w:lineRule="exact"/>
        <w:ind w:left="1484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8.440002pt;margin-top:-1.771138pt;width:152.640pt;height:45.36pt;mso-position-horizontal-relative:page;mso-position-vertical-relative:paragraph;z-index:-1219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82" w:hRule="exact"/>
                    </w:trPr>
                    <w:tc>
                      <w:tcPr>
                        <w:tcW w:w="2945" w:type="dxa"/>
                        <w:gridSpan w:val="2"/>
                        <w:tcBorders>
                          <w:top w:val="single" w:sz="5.76" w:space="0" w:color="000000"/>
                          <w:bottom w:val="single" w:sz="5.76" w:space="0" w:color="000000"/>
                          <w:left w:val="single" w:sz="5.76" w:space="0" w:color="000000"/>
                          <w:right w:val="single" w:sz="5.76" w:space="0" w:color="000000"/>
                        </w:tcBorders>
                      </w:tcPr>
                      <w:p>
                        <w:pPr>
                          <w:spacing w:before="64" w:after="0" w:line="240" w:lineRule="auto"/>
                          <w:ind w:left="32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7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100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7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8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97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3"/>
                            <w:w w:val="97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97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97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8"/>
                            <w:w w:val="97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97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97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97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97"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4"/>
                            <w:w w:val="97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7"/>
                            <w:w w:val="100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100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100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100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3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3"/>
                            <w:w w:val="100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2"/>
                            <w:w w:val="100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2"/>
                            <w:w w:val="100"/>
                          </w:rPr>
                          <w:t>ca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10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-1"/>
                            <w:w w:val="100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01" w:type="dxa"/>
                        <w:tcBorders>
                          <w:top w:val="nil" w:sz="6" w:space="0" w:color="auto"/>
                          <w:bottom w:val="nil" w:sz="6" w:space="0" w:color="auto"/>
                          <w:left w:val="single" w:sz="5.76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324" w:hRule="exact"/>
                    </w:trPr>
                    <w:tc>
                      <w:tcPr>
                        <w:tcW w:w="1498" w:type="dxa"/>
                        <w:tcBorders>
                          <w:top w:val="single" w:sz="5.76" w:space="0" w:color="000000"/>
                          <w:bottom w:val="single" w:sz="5.76" w:space="0" w:color="000000"/>
                          <w:left w:val="nil" w:sz="6" w:space="0" w:color="auto"/>
                          <w:right w:val="single" w:sz="5.7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48" w:type="dxa"/>
                        <w:gridSpan w:val="2"/>
                        <w:tcBorders>
                          <w:top w:val="single" w:sz="5.76" w:space="0" w:color="000000"/>
                          <w:bottom w:val="single" w:sz="5.76" w:space="0" w:color="000000"/>
                          <w:left w:val="single" w:sz="5.76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194" w:hRule="exact"/>
                    </w:trPr>
                    <w:tc>
                      <w:tcPr>
                        <w:tcW w:w="1498" w:type="dxa"/>
                        <w:tcBorders>
                          <w:top w:val="single" w:sz="5.76" w:space="0" w:color="000000"/>
                          <w:bottom w:val="nil" w:sz="6" w:space="0" w:color="auto"/>
                          <w:left w:val="single" w:sz="5.76" w:space="0" w:color="000000"/>
                          <w:right w:val="single" w:sz="5.76" w:space="0" w:color="000000"/>
                        </w:tcBorders>
                      </w:tcPr>
                      <w:p>
                        <w:pPr/>
                        <w:rPr/>
                      </w:p>
                    </w:tc>
                    <w:tc>
                      <w:tcPr>
                        <w:tcW w:w="1548" w:type="dxa"/>
                        <w:gridSpan w:val="2"/>
                        <w:tcBorders>
                          <w:top w:val="single" w:sz="5.76" w:space="0" w:color="000000"/>
                          <w:bottom w:val="nil" w:sz="6" w:space="0" w:color="auto"/>
                          <w:left w:val="single" w:sz="5.76" w:space="0" w:color="000000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-1"/>
        </w:rPr>
        <w:t>ec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</w:sectPr>
      </w:pPr>
      <w:rPr/>
    </w:p>
    <w:p>
      <w:pPr>
        <w:spacing w:before="59" w:after="0" w:line="240" w:lineRule="auto"/>
        <w:ind w:left="732" w:right="-5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98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9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16" w:right="12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Fra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8" w:after="0" w:line="240" w:lineRule="auto"/>
        <w:ind w:left="4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Err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47" w:lineRule="exact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-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opo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63" w:lineRule="auto"/>
        <w:ind w:left="43" w:right="-48" w:firstLine="-4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k?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63" w:lineRule="auto"/>
        <w:ind w:right="-48" w:firstLine="5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k?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63" w:lineRule="auto"/>
        <w:ind w:left="22" w:right="2115" w:firstLine="-22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k?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5" w:equalWidth="0">
            <w:col w:w="1636" w:space="446"/>
            <w:col w:w="833" w:space="1996"/>
            <w:col w:w="527" w:space="1036"/>
            <w:col w:w="424" w:space="1067"/>
            <w:col w:w="2635"/>
          </w:cols>
        </w:sectPr>
      </w:pPr>
      <w:rPr/>
    </w:p>
    <w:p>
      <w:pPr>
        <w:spacing w:before="0" w:after="0" w:line="224" w:lineRule="exact"/>
        <w:ind w:left="877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13" w:lineRule="exact"/>
        <w:ind w:right="-20"/>
        <w:jc w:val="left"/>
        <w:tabs>
          <w:tab w:pos="1600" w:val="left"/>
          <w:tab w:pos="302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1"/>
          <w:szCs w:val="21"/>
          <w:spacing w:val="-21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-21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-21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1536" w:space="3764"/>
            <w:col w:w="5300"/>
          </w:cols>
        </w:sectPr>
      </w:pPr>
      <w:rPr/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98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9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6" w:after="0" w:line="300" w:lineRule="atLeast"/>
        <w:ind w:right="-48" w:firstLine="151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ili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43" w:after="0" w:line="310" w:lineRule="atLeast"/>
        <w:ind w:right="-48" w:firstLine="43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4" w:equalWidth="0">
            <w:col w:w="2989" w:space="1792"/>
            <w:col w:w="800" w:space="698"/>
            <w:col w:w="800" w:space="748"/>
            <w:col w:w="2773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80" w:lineRule="exact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"/>
        </w:rPr>
        <w:t>put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  <w:position w:val="-1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98"/>
          <w:position w:val="-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  <w:position w:val="-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98"/>
          <w:position w:val="-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8"/>
          <w:position w:val="-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8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cea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3" w:equalWidth="0">
            <w:col w:w="2831" w:space="3369"/>
            <w:col w:w="958" w:space="842"/>
            <w:col w:w="2600"/>
          </w:cols>
        </w:sectPr>
      </w:pPr>
      <w:rPr/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384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9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ewor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algori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</w:sectPr>
      </w:pPr>
      <w:rPr/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Mar w:header="703" w:footer="0" w:top="900" w:bottom="280" w:left="820" w:right="780"/>
          <w:pgSz w:w="12240" w:h="15840"/>
        </w:sectPr>
      </w:pPr>
      <w:rPr/>
    </w:p>
    <w:p>
      <w:pPr>
        <w:spacing w:before="0" w:after="0" w:line="266" w:lineRule="exact"/>
        <w:ind w:left="126"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Gulim" w:hAnsi="Gulim" w:cs="Gulim" w:eastAsia="Gulim"/>
          <w:sz w:val="21"/>
          <w:szCs w:val="21"/>
          <w:w w:val="88"/>
          <w:position w:val="-1"/>
        </w:rPr>
        <w:t>ψ</w:t>
      </w:r>
      <w:r>
        <w:rPr>
          <w:rFonts w:ascii="Gulim" w:hAnsi="Gulim" w:cs="Gulim" w:eastAsia="Gulim"/>
          <w:sz w:val="21"/>
          <w:szCs w:val="21"/>
          <w:spacing w:val="-3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directio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aced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130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5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5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5"/>
        </w:rPr>
        <w:t>1,j)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2" w:equalWidth="0">
            <w:col w:w="5157" w:space="2068"/>
            <w:col w:w="3415"/>
          </w:cols>
        </w:sectPr>
      </w:pPr>
      <w:rPr/>
    </w:p>
    <w:p>
      <w:pPr>
        <w:spacing w:before="0" w:after="0" w:line="237" w:lineRule="exact"/>
        <w:ind w:left="116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pict>
          <v:group style="position:absolute;margin-left:360.429993pt;margin-top:3.796576pt;width:129.511pt;height:122.02pt;mso-position-horizontal-relative:page;mso-position-vertical-relative:paragraph;z-index:-1215" coordorigin="7209,76" coordsize="2590,2440">
            <v:group style="position:absolute;left:7231;top:211;width:221;height:108" coordorigin="7231,211" coordsize="221,108">
              <v:shape style="position:absolute;left:7231;top:211;width:221;height:108" coordorigin="7231,211" coordsize="221,108" path="m7231,211l7452,211,7452,319,7231,319,7231,211e" filled="t" fillcolor="#999999" stroked="f">
                <v:path arrowok="t"/>
                <v:fill/>
              </v:shape>
            </v:group>
            <v:group style="position:absolute;left:7231;top:91;width:221;height:120" coordorigin="7231,91" coordsize="221,120">
              <v:shape style="position:absolute;left:7231;top:91;width:221;height:120" coordorigin="7231,91" coordsize="221,120" path="m7231,91l7452,91,7452,211,7231,211,7231,91e" filled="t" fillcolor="#999999" stroked="f">
                <v:path arrowok="t"/>
                <v:fill/>
              </v:shape>
            </v:group>
            <v:group style="position:absolute;left:7466;top:91;width:223;height:228" coordorigin="7466,91" coordsize="223,228">
              <v:shape style="position:absolute;left:7466;top:91;width:223;height:228" coordorigin="7466,91" coordsize="223,228" path="m7466,211l7687,211,7687,91,7690,91,7690,319,7466,319,7466,211e" filled="t" fillcolor="#999999" stroked="f">
                <v:path arrowok="t"/>
                <v:fill/>
              </v:shape>
            </v:group>
            <v:group style="position:absolute;left:7466;top:91;width:221;height:120" coordorigin="7466,91" coordsize="221,120">
              <v:shape style="position:absolute;left:7466;top:91;width:221;height:120" coordorigin="7466,91" coordsize="221,120" path="m7466,91l7687,91,7687,211,7466,211,7466,91e" filled="t" fillcolor="#999999" stroked="f">
                <v:path arrowok="t"/>
                <v:fill/>
              </v:shape>
            </v:group>
            <v:group style="position:absolute;left:7704;top:211;width:221;height:108" coordorigin="7704,211" coordsize="221,108">
              <v:shape style="position:absolute;left:7704;top:211;width:221;height:108" coordorigin="7704,211" coordsize="221,108" path="m7704,211l7925,211,7925,319,7704,319,7704,211e" filled="t" fillcolor="#999999" stroked="f">
                <v:path arrowok="t"/>
                <v:fill/>
              </v:shape>
            </v:group>
            <v:group style="position:absolute;left:7704;top:91;width:221;height:120" coordorigin="7704,91" coordsize="221,120">
              <v:shape style="position:absolute;left:7704;top:91;width:221;height:120" coordorigin="7704,91" coordsize="221,120" path="m7704,91l7925,91,7925,211,7704,211,7704,91e" filled="t" fillcolor="#999999" stroked="f">
                <v:path arrowok="t"/>
                <v:fill/>
              </v:shape>
            </v:group>
            <v:group style="position:absolute;left:7939;top:211;width:221;height:108" coordorigin="7939,211" coordsize="221,108">
              <v:shape style="position:absolute;left:7939;top:211;width:221;height:108" coordorigin="7939,211" coordsize="221,108" path="m7939,211l8160,211,8160,319,7939,319,7939,211e" filled="t" fillcolor="#999999" stroked="f">
                <v:path arrowok="t"/>
                <v:fill/>
              </v:shape>
            </v:group>
            <v:group style="position:absolute;left:7939;top:91;width:221;height:120" coordorigin="7939,91" coordsize="221,120">
              <v:shape style="position:absolute;left:7939;top:91;width:221;height:120" coordorigin="7939,91" coordsize="221,120" path="m7939,91l8160,91,8160,211,7939,211,7939,91e" filled="t" fillcolor="#999999" stroked="f">
                <v:path arrowok="t"/>
                <v:fill/>
              </v:shape>
            </v:group>
            <v:group style="position:absolute;left:8174;top:91;width:223;height:228" coordorigin="8174,91" coordsize="223,228">
              <v:shape style="position:absolute;left:8174;top:91;width:223;height:228" coordorigin="8174,91" coordsize="223,228" path="m8174,211l8395,211,8395,91,8398,91,8398,319,8174,319,8174,211e" filled="t" fillcolor="#999999" stroked="f">
                <v:path arrowok="t"/>
                <v:fill/>
              </v:shape>
            </v:group>
            <v:group style="position:absolute;left:8174;top:91;width:221;height:120" coordorigin="8174,91" coordsize="221,120">
              <v:shape style="position:absolute;left:8174;top:91;width:221;height:120" coordorigin="8174,91" coordsize="221,120" path="m8174,91l8395,91,8395,211,8174,211,8174,91e" filled="t" fillcolor="#999999" stroked="f">
                <v:path arrowok="t"/>
                <v:fill/>
              </v:shape>
            </v:group>
            <v:group style="position:absolute;left:8412;top:211;width:221;height:108" coordorigin="8412,211" coordsize="221,108">
              <v:shape style="position:absolute;left:8412;top:211;width:221;height:108" coordorigin="8412,211" coordsize="221,108" path="m8412,211l8633,211,8633,319,8412,319,8412,211e" filled="t" fillcolor="#999999" stroked="f">
                <v:path arrowok="t"/>
                <v:fill/>
              </v:shape>
            </v:group>
            <v:group style="position:absolute;left:8412;top:91;width:221;height:120" coordorigin="8412,91" coordsize="221,120">
              <v:shape style="position:absolute;left:8412;top:91;width:221;height:120" coordorigin="8412,91" coordsize="221,120" path="m8412,91l8633,91,8633,211,8412,211,8412,91e" filled="t" fillcolor="#999999" stroked="f">
                <v:path arrowok="t"/>
                <v:fill/>
              </v:shape>
            </v:group>
            <v:group style="position:absolute;left:8647;top:211;width:221;height:108" coordorigin="8647,211" coordsize="221,108">
              <v:shape style="position:absolute;left:8647;top:211;width:221;height:108" coordorigin="8647,211" coordsize="221,108" path="m8647,211l8868,211,8868,319,8647,319,8647,211e" filled="t" fillcolor="#999999" stroked="f">
                <v:path arrowok="t"/>
                <v:fill/>
              </v:shape>
            </v:group>
            <v:group style="position:absolute;left:8647;top:91;width:221;height:120" coordorigin="8647,91" coordsize="221,120">
              <v:shape style="position:absolute;left:8647;top:91;width:221;height:120" coordorigin="8647,91" coordsize="221,120" path="m8647,91l8868,91,8868,211,8647,211,8647,91e" filled="t" fillcolor="#999999" stroked="f">
                <v:path arrowok="t"/>
                <v:fill/>
              </v:shape>
            </v:group>
            <v:group style="position:absolute;left:8882;top:91;width:223;height:228" coordorigin="8882,91" coordsize="223,228">
              <v:shape style="position:absolute;left:8882;top:91;width:223;height:228" coordorigin="8882,91" coordsize="223,228" path="m8882,211l9103,211,9103,91,9106,91,9106,319,8882,319,8882,211e" filled="t" fillcolor="#999999" stroked="f">
                <v:path arrowok="t"/>
                <v:fill/>
              </v:shape>
            </v:group>
            <v:group style="position:absolute;left:8882;top:91;width:221;height:120" coordorigin="8882,91" coordsize="221,120">
              <v:shape style="position:absolute;left:8882;top:91;width:221;height:120" coordorigin="8882,91" coordsize="221,120" path="m8882,91l9103,91,9103,211,8882,211,8882,91e" filled="t" fillcolor="#999999" stroked="f">
                <v:path arrowok="t"/>
                <v:fill/>
              </v:shape>
            </v:group>
            <v:group style="position:absolute;left:9120;top:211;width:221;height:108" coordorigin="9120,211" coordsize="221,108">
              <v:shape style="position:absolute;left:9120;top:211;width:221;height:108" coordorigin="9120,211" coordsize="221,108" path="m9120,211l9341,211,9341,319,9120,319,9120,211e" filled="t" fillcolor="#999999" stroked="f">
                <v:path arrowok="t"/>
                <v:fill/>
              </v:shape>
            </v:group>
            <v:group style="position:absolute;left:9120;top:91;width:221;height:120" coordorigin="9120,91" coordsize="221,120">
              <v:shape style="position:absolute;left:9120;top:91;width:221;height:120" coordorigin="9120,91" coordsize="221,120" path="m9120,91l9341,91,9341,211,9120,211,9120,91e" filled="t" fillcolor="#999999" stroked="f">
                <v:path arrowok="t"/>
                <v:fill/>
              </v:shape>
            </v:group>
            <v:group style="position:absolute;left:9355;top:211;width:221;height:108" coordorigin="9355,211" coordsize="221,108">
              <v:shape style="position:absolute;left:9355;top:211;width:221;height:108" coordorigin="9355,211" coordsize="221,108" path="m9355,211l9576,211,9576,319,9355,319,9355,211e" filled="t" fillcolor="#999999" stroked="f">
                <v:path arrowok="t"/>
                <v:fill/>
              </v:shape>
            </v:group>
            <v:group style="position:absolute;left:9355;top:91;width:221;height:120" coordorigin="9355,91" coordsize="221,120">
              <v:shape style="position:absolute;left:9355;top:91;width:221;height:120" coordorigin="9355,91" coordsize="221,120" path="m9355,91l9576,91,9576,211,9355,211,9355,91e" filled="t" fillcolor="#999999" stroked="f">
                <v:path arrowok="t"/>
                <v:fill/>
              </v:shape>
            </v:group>
            <v:group style="position:absolute;left:7217;top:84;width:2374;height:2" coordorigin="7217,84" coordsize="2374,2">
              <v:shape style="position:absolute;left:7217;top:84;width:2374;height:2" coordorigin="7217,84" coordsize="2374,0" path="m7217,84l9590,84e" filled="f" stroked="t" strokeweight=".82pt" strokecolor="#000000">
                <v:path arrowok="t"/>
              </v:shape>
            </v:group>
            <v:group style="position:absolute;left:7224;top:91;width:2;height:2410" coordorigin="7224,91" coordsize="2,2410">
              <v:shape style="position:absolute;left:7224;top:91;width:2;height:2410" coordorigin="7224,91" coordsize="0,2410" path="m7224,91l7224,2501e" filled="f" stroked="t" strokeweight=".82pt" strokecolor="#000000">
                <v:path arrowok="t"/>
              </v:shape>
            </v:group>
            <v:group style="position:absolute;left:7459;top:91;width:2;height:2410" coordorigin="7459,91" coordsize="2,2410">
              <v:shape style="position:absolute;left:7459;top:91;width:2;height:2410" coordorigin="7459,91" coordsize="0,2410" path="m7459,91l7459,2501e" filled="f" stroked="t" strokeweight=".82pt" strokecolor="#000000">
                <v:path arrowok="t"/>
              </v:shape>
            </v:group>
            <v:group style="position:absolute;left:7697;top:91;width:2;height:2410" coordorigin="7697,91" coordsize="2,2410">
              <v:shape style="position:absolute;left:7697;top:91;width:2;height:2410" coordorigin="7697,91" coordsize="0,2410" path="m7697,91l7697,2501e" filled="f" stroked="t" strokeweight=".82pt" strokecolor="#000000">
                <v:path arrowok="t"/>
              </v:shape>
            </v:group>
            <v:group style="position:absolute;left:7932;top:91;width:2;height:2410" coordorigin="7932,91" coordsize="2,2410">
              <v:shape style="position:absolute;left:7932;top:91;width:2;height:2410" coordorigin="7932,91" coordsize="0,2410" path="m7932,91l7932,2501e" filled="f" stroked="t" strokeweight=".82pt" strokecolor="#000000">
                <v:path arrowok="t"/>
              </v:shape>
            </v:group>
            <v:group style="position:absolute;left:8167;top:91;width:2;height:2410" coordorigin="8167,91" coordsize="2,2410">
              <v:shape style="position:absolute;left:8167;top:91;width:2;height:2410" coordorigin="8167,91" coordsize="0,2410" path="m8167,91l8167,2501e" filled="f" stroked="t" strokeweight=".82pt" strokecolor="#000000">
                <v:path arrowok="t"/>
              </v:shape>
            </v:group>
            <v:group style="position:absolute;left:8405;top:91;width:2;height:2410" coordorigin="8405,91" coordsize="2,2410">
              <v:shape style="position:absolute;left:8405;top:91;width:2;height:2410" coordorigin="8405,91" coordsize="0,2410" path="m8405,91l8405,2501e" filled="f" stroked="t" strokeweight=".82pt" strokecolor="#000000">
                <v:path arrowok="t"/>
              </v:shape>
            </v:group>
            <v:group style="position:absolute;left:8640;top:91;width:2;height:2410" coordorigin="8640,91" coordsize="2,2410">
              <v:shape style="position:absolute;left:8640;top:91;width:2;height:2410" coordorigin="8640,91" coordsize="0,2410" path="m8640,91l8640,2501e" filled="f" stroked="t" strokeweight=".82pt" strokecolor="#000000">
                <v:path arrowok="t"/>
              </v:shape>
            </v:group>
            <v:group style="position:absolute;left:8875;top:91;width:2;height:2410" coordorigin="8875,91" coordsize="2,2410">
              <v:shape style="position:absolute;left:8875;top:91;width:2;height:2410" coordorigin="8875,91" coordsize="0,2410" path="m8875,91l8875,2501e" filled="f" stroked="t" strokeweight=".82pt" strokecolor="#000000">
                <v:path arrowok="t"/>
              </v:shape>
            </v:group>
            <v:group style="position:absolute;left:9113;top:91;width:2;height:2410" coordorigin="9113,91" coordsize="2,2410">
              <v:shape style="position:absolute;left:9113;top:91;width:2;height:2410" coordorigin="9113,91" coordsize="0,2410" path="m9113,91l9113,2501e" filled="f" stroked="t" strokeweight=".82pt" strokecolor="#000000">
                <v:path arrowok="t"/>
              </v:shape>
            </v:group>
            <v:group style="position:absolute;left:9348;top:91;width:2;height:2410" coordorigin="9348,91" coordsize="2,2410">
              <v:shape style="position:absolute;left:9348;top:91;width:2;height:2410" coordorigin="9348,91" coordsize="0,2410" path="m9348,91l9348,2501e" filled="f" stroked="t" strokeweight=".82pt" strokecolor="#000000">
                <v:path arrowok="t"/>
              </v:shape>
            </v:group>
            <v:group style="position:absolute;left:9583;top:91;width:2;height:2410" coordorigin="9583,91" coordsize="2,2410">
              <v:shape style="position:absolute;left:9583;top:91;width:2;height:2410" coordorigin="9583,91" coordsize="0,2410" path="m9583,91l9583,2501e" filled="f" stroked="t" strokeweight=".82pt" strokecolor="#000000">
                <v:path arrowok="t"/>
              </v:shape>
            </v:group>
            <v:group style="position:absolute;left:7231;top:454;width:221;height:108" coordorigin="7231,454" coordsize="221,108">
              <v:shape style="position:absolute;left:7231;top:454;width:221;height:108" coordorigin="7231,454" coordsize="221,108" path="m7231,454l7452,454,7452,562,7231,562,7231,454e" filled="t" fillcolor="#999999" stroked="f">
                <v:path arrowok="t"/>
                <v:fill/>
              </v:shape>
            </v:group>
            <v:group style="position:absolute;left:7231;top:334;width:221;height:120" coordorigin="7231,334" coordsize="221,120">
              <v:shape style="position:absolute;left:7231;top:334;width:221;height:120" coordorigin="7231,334" coordsize="221,120" path="m7231,334l7452,334,7452,454,7231,454,7231,334e" filled="t" fillcolor="#999999" stroked="f">
                <v:path arrowok="t"/>
                <v:fill/>
              </v:shape>
            </v:group>
            <v:group style="position:absolute;left:9355;top:454;width:221;height:108" coordorigin="9355,454" coordsize="221,108">
              <v:shape style="position:absolute;left:9355;top:454;width:221;height:108" coordorigin="9355,454" coordsize="221,108" path="m9355,454l9576,454,9576,562,9355,562,9355,454e" filled="t" fillcolor="#999999" stroked="f">
                <v:path arrowok="t"/>
                <v:fill/>
              </v:shape>
            </v:group>
            <v:group style="position:absolute;left:9355;top:334;width:221;height:120" coordorigin="9355,334" coordsize="221,120">
              <v:shape style="position:absolute;left:9355;top:334;width:221;height:120" coordorigin="9355,334" coordsize="221,120" path="m9355,334l9576,334,9576,454,9355,454,9355,334e" filled="t" fillcolor="#999999" stroked="f">
                <v:path arrowok="t"/>
                <v:fill/>
              </v:shape>
            </v:group>
            <v:group style="position:absolute;left:7217;top:327;width:2374;height:2" coordorigin="7217,327" coordsize="2374,2">
              <v:shape style="position:absolute;left:7217;top:327;width:2374;height:2" coordorigin="7217,327" coordsize="2374,0" path="m7217,327l9590,327e" filled="f" stroked="t" strokeweight=".82pt" strokecolor="#000000">
                <v:path arrowok="t"/>
              </v:shape>
            </v:group>
            <v:group style="position:absolute;left:7231;top:696;width:221;height:108" coordorigin="7231,696" coordsize="221,108">
              <v:shape style="position:absolute;left:7231;top:696;width:221;height:108" coordorigin="7231,696" coordsize="221,108" path="m7231,696l7452,696,7452,804,7231,804,7231,696e" filled="t" fillcolor="#999999" stroked="f">
                <v:path arrowok="t"/>
                <v:fill/>
              </v:shape>
            </v:group>
            <v:group style="position:absolute;left:7231;top:576;width:221;height:120" coordorigin="7231,576" coordsize="221,120">
              <v:shape style="position:absolute;left:7231;top:576;width:221;height:120" coordorigin="7231,576" coordsize="221,120" path="m7231,576l7452,576,7452,696,7231,696,7231,576e" filled="t" fillcolor="#999999" stroked="f">
                <v:path arrowok="t"/>
                <v:fill/>
              </v:shape>
            </v:group>
            <v:group style="position:absolute;left:9355;top:696;width:221;height:108" coordorigin="9355,696" coordsize="221,108">
              <v:shape style="position:absolute;left:9355;top:696;width:221;height:108" coordorigin="9355,696" coordsize="221,108" path="m9355,696l9576,696,9576,804,9355,804,9355,696e" filled="t" fillcolor="#999999" stroked="f">
                <v:path arrowok="t"/>
                <v:fill/>
              </v:shape>
            </v:group>
            <v:group style="position:absolute;left:9355;top:576;width:221;height:120" coordorigin="9355,576" coordsize="221,120">
              <v:shape style="position:absolute;left:9355;top:576;width:221;height:120" coordorigin="9355,576" coordsize="221,120" path="m9355,576l9576,576,9576,696,9355,696,9355,576e" filled="t" fillcolor="#999999" stroked="f">
                <v:path arrowok="t"/>
                <v:fill/>
              </v:shape>
            </v:group>
            <v:group style="position:absolute;left:7217;top:569;width:2374;height:2" coordorigin="7217,569" coordsize="2374,2">
              <v:shape style="position:absolute;left:7217;top:569;width:2374;height:2" coordorigin="7217,569" coordsize="2374,0" path="m7217,569l9590,569e" filled="f" stroked="t" strokeweight=".82pt" strokecolor="#000000">
                <v:path arrowok="t"/>
              </v:shape>
            </v:group>
            <v:group style="position:absolute;left:7231;top:939;width:221;height:108" coordorigin="7231,939" coordsize="221,108">
              <v:shape style="position:absolute;left:7231;top:939;width:221;height:108" coordorigin="7231,939" coordsize="221,108" path="m7231,939l7452,939,7452,1047,7231,1047,7231,939e" filled="t" fillcolor="#999999" stroked="f">
                <v:path arrowok="t"/>
                <v:fill/>
              </v:shape>
            </v:group>
            <v:group style="position:absolute;left:7231;top:819;width:221;height:120" coordorigin="7231,819" coordsize="221,120">
              <v:shape style="position:absolute;left:7231;top:819;width:221;height:120" coordorigin="7231,819" coordsize="221,120" path="m7231,819l7452,819,7452,939,7231,939,7231,819e" filled="t" fillcolor="#999999" stroked="f">
                <v:path arrowok="t"/>
                <v:fill/>
              </v:shape>
            </v:group>
            <v:group style="position:absolute;left:9355;top:939;width:221;height:108" coordorigin="9355,939" coordsize="221,108">
              <v:shape style="position:absolute;left:9355;top:939;width:221;height:108" coordorigin="9355,939" coordsize="221,108" path="m9355,939l9576,939,9576,1047,9355,1047,9355,939e" filled="t" fillcolor="#999999" stroked="f">
                <v:path arrowok="t"/>
                <v:fill/>
              </v:shape>
            </v:group>
            <v:group style="position:absolute;left:9355;top:819;width:221;height:120" coordorigin="9355,819" coordsize="221,120">
              <v:shape style="position:absolute;left:9355;top:819;width:221;height:120" coordorigin="9355,819" coordsize="221,120" path="m9355,819l9576,819,9576,939,9355,939,9355,819e" filled="t" fillcolor="#999999" stroked="f">
                <v:path arrowok="t"/>
                <v:fill/>
              </v:shape>
            </v:group>
            <v:group style="position:absolute;left:7217;top:811;width:2374;height:2" coordorigin="7217,811" coordsize="2374,2">
              <v:shape style="position:absolute;left:7217;top:811;width:2374;height:2" coordorigin="7217,811" coordsize="2374,0" path="m7217,811l9590,811e" filled="f" stroked="t" strokeweight=".82pt" strokecolor="#000000">
                <v:path arrowok="t"/>
              </v:shape>
            </v:group>
            <v:group style="position:absolute;left:7231;top:1181;width:221;height:108" coordorigin="7231,1181" coordsize="221,108">
              <v:shape style="position:absolute;left:7231;top:1181;width:221;height:108" coordorigin="7231,1181" coordsize="221,108" path="m7231,1181l7452,1181,7452,1289,7231,1289,7231,1181e" filled="t" fillcolor="#999999" stroked="f">
                <v:path arrowok="t"/>
                <v:fill/>
              </v:shape>
            </v:group>
            <v:group style="position:absolute;left:7231;top:1061;width:221;height:120" coordorigin="7231,1061" coordsize="221,120">
              <v:shape style="position:absolute;left:7231;top:1061;width:221;height:120" coordorigin="7231,1061" coordsize="221,120" path="m7231,1061l7452,1061,7452,1181,7231,1181,7231,1061e" filled="t" fillcolor="#999999" stroked="f">
                <v:path arrowok="t"/>
                <v:fill/>
              </v:shape>
            </v:group>
            <v:group style="position:absolute;left:9355;top:1181;width:221;height:108" coordorigin="9355,1181" coordsize="221,108">
              <v:shape style="position:absolute;left:9355;top:1181;width:221;height:108" coordorigin="9355,1181" coordsize="221,108" path="m9355,1181l9576,1181,9576,1289,9355,1289,9355,1181e" filled="t" fillcolor="#999999" stroked="f">
                <v:path arrowok="t"/>
                <v:fill/>
              </v:shape>
            </v:group>
            <v:group style="position:absolute;left:9355;top:1061;width:221;height:120" coordorigin="9355,1061" coordsize="221,120">
              <v:shape style="position:absolute;left:9355;top:1061;width:221;height:120" coordorigin="9355,1061" coordsize="221,120" path="m9355,1061l9576,1061,9576,1181,9355,1181,9355,1061e" filled="t" fillcolor="#999999" stroked="f">
                <v:path arrowok="t"/>
                <v:fill/>
              </v:shape>
            </v:group>
            <v:group style="position:absolute;left:7217;top:1054;width:2374;height:2" coordorigin="7217,1054" coordsize="2374,2">
              <v:shape style="position:absolute;left:7217;top:1054;width:2374;height:2" coordorigin="7217,1054" coordsize="2374,0" path="m7217,1054l9590,1054e" filled="f" stroked="t" strokeweight=".82pt" strokecolor="#000000">
                <v:path arrowok="t"/>
              </v:shape>
            </v:group>
            <v:group style="position:absolute;left:7231;top:1423;width:221;height:108" coordorigin="7231,1423" coordsize="221,108">
              <v:shape style="position:absolute;left:7231;top:1423;width:221;height:108" coordorigin="7231,1423" coordsize="221,108" path="m7231,1423l7452,1423,7452,1531,7231,1531,7231,1423e" filled="t" fillcolor="#999999" stroked="f">
                <v:path arrowok="t"/>
                <v:fill/>
              </v:shape>
            </v:group>
            <v:group style="position:absolute;left:7231;top:1303;width:221;height:120" coordorigin="7231,1303" coordsize="221,120">
              <v:shape style="position:absolute;left:7231;top:1303;width:221;height:120" coordorigin="7231,1303" coordsize="221,120" path="m7231,1303l7452,1303,7452,1423,7231,1423,7231,1303e" filled="t" fillcolor="#999999" stroked="f">
                <v:path arrowok="t"/>
                <v:fill/>
              </v:shape>
            </v:group>
            <v:group style="position:absolute;left:9355;top:1423;width:221;height:108" coordorigin="9355,1423" coordsize="221,108">
              <v:shape style="position:absolute;left:9355;top:1423;width:221;height:108" coordorigin="9355,1423" coordsize="221,108" path="m9355,1423l9576,1423,9576,1531,9355,1531,9355,1423e" filled="t" fillcolor="#999999" stroked="f">
                <v:path arrowok="t"/>
                <v:fill/>
              </v:shape>
            </v:group>
            <v:group style="position:absolute;left:9355;top:1303;width:221;height:120" coordorigin="9355,1303" coordsize="221,120">
              <v:shape style="position:absolute;left:9355;top:1303;width:221;height:120" coordorigin="9355,1303" coordsize="221,120" path="m9355,1303l9576,1303,9576,1423,9355,1423,9355,1303e" filled="t" fillcolor="#999999" stroked="f">
                <v:path arrowok="t"/>
                <v:fill/>
              </v:shape>
            </v:group>
            <v:group style="position:absolute;left:7217;top:1296;width:2374;height:2" coordorigin="7217,1296" coordsize="2374,2">
              <v:shape style="position:absolute;left:7217;top:1296;width:2374;height:2" coordorigin="7217,1296" coordsize="2374,0" path="m7217,1296l9590,1296e" filled="f" stroked="t" strokeweight=".82pt" strokecolor="#000000">
                <v:path arrowok="t"/>
              </v:shape>
            </v:group>
            <v:group style="position:absolute;left:7231;top:1666;width:221;height:108" coordorigin="7231,1666" coordsize="221,108">
              <v:shape style="position:absolute;left:7231;top:1666;width:221;height:108" coordorigin="7231,1666" coordsize="221,108" path="m7231,1666l7452,1666,7452,1774,7231,1774,7231,1666e" filled="t" fillcolor="#999999" stroked="f">
                <v:path arrowok="t"/>
                <v:fill/>
              </v:shape>
            </v:group>
            <v:group style="position:absolute;left:7231;top:1546;width:221;height:120" coordorigin="7231,1546" coordsize="221,120">
              <v:shape style="position:absolute;left:7231;top:1546;width:221;height:120" coordorigin="7231,1546" coordsize="221,120" path="m7231,1546l7452,1546,7452,1666,7231,1666,7231,1546e" filled="t" fillcolor="#999999" stroked="f">
                <v:path arrowok="t"/>
                <v:fill/>
              </v:shape>
            </v:group>
            <v:group style="position:absolute;left:9355;top:1666;width:221;height:108" coordorigin="9355,1666" coordsize="221,108">
              <v:shape style="position:absolute;left:9355;top:1666;width:221;height:108" coordorigin="9355,1666" coordsize="221,108" path="m9355,1666l9576,1666,9576,1774,9355,1774,9355,1666e" filled="t" fillcolor="#999999" stroked="f">
                <v:path arrowok="t"/>
                <v:fill/>
              </v:shape>
            </v:group>
            <v:group style="position:absolute;left:9355;top:1546;width:221;height:120" coordorigin="9355,1546" coordsize="221,120">
              <v:shape style="position:absolute;left:9355;top:1546;width:221;height:120" coordorigin="9355,1546" coordsize="221,120" path="m9355,1546l9576,1546,9576,1666,9355,1666,9355,1546e" filled="t" fillcolor="#999999" stroked="f">
                <v:path arrowok="t"/>
                <v:fill/>
              </v:shape>
            </v:group>
            <v:group style="position:absolute;left:7217;top:1539;width:2374;height:2" coordorigin="7217,1539" coordsize="2374,2">
              <v:shape style="position:absolute;left:7217;top:1539;width:2374;height:2" coordorigin="7217,1539" coordsize="2374,0" path="m7217,1539l9590,1539e" filled="f" stroked="t" strokeweight=".82pt" strokecolor="#000000">
                <v:path arrowok="t"/>
              </v:shape>
            </v:group>
            <v:group style="position:absolute;left:7231;top:1908;width:221;height:108" coordorigin="7231,1908" coordsize="221,108">
              <v:shape style="position:absolute;left:7231;top:1908;width:221;height:108" coordorigin="7231,1908" coordsize="221,108" path="m7231,1908l7452,1908,7452,2016,7231,2016,7231,1908e" filled="t" fillcolor="#999999" stroked="f">
                <v:path arrowok="t"/>
                <v:fill/>
              </v:shape>
            </v:group>
            <v:group style="position:absolute;left:7231;top:1788;width:221;height:120" coordorigin="7231,1788" coordsize="221,120">
              <v:shape style="position:absolute;left:7231;top:1788;width:221;height:120" coordorigin="7231,1788" coordsize="221,120" path="m7231,1788l7452,1788,7452,1908,7231,1908,7231,1788e" filled="t" fillcolor="#999999" stroked="f">
                <v:path arrowok="t"/>
                <v:fill/>
              </v:shape>
            </v:group>
            <v:group style="position:absolute;left:9355;top:1908;width:221;height:108" coordorigin="9355,1908" coordsize="221,108">
              <v:shape style="position:absolute;left:9355;top:1908;width:221;height:108" coordorigin="9355,1908" coordsize="221,108" path="m9355,1908l9576,1908,9576,2016,9355,2016,9355,1908e" filled="t" fillcolor="#999999" stroked="f">
                <v:path arrowok="t"/>
                <v:fill/>
              </v:shape>
            </v:group>
            <v:group style="position:absolute;left:9355;top:1788;width:221;height:120" coordorigin="9355,1788" coordsize="221,120">
              <v:shape style="position:absolute;left:9355;top:1788;width:221;height:120" coordorigin="9355,1788" coordsize="221,120" path="m9355,1788l9576,1788,9576,1908,9355,1908,9355,1788e" filled="t" fillcolor="#999999" stroked="f">
                <v:path arrowok="t"/>
                <v:fill/>
              </v:shape>
            </v:group>
            <v:group style="position:absolute;left:7217;top:1781;width:2374;height:2" coordorigin="7217,1781" coordsize="2374,2">
              <v:shape style="position:absolute;left:7217;top:1781;width:2374;height:2" coordorigin="7217,1781" coordsize="2374,0" path="m7217,1781l9590,1781e" filled="f" stroked="t" strokeweight=".82pt" strokecolor="#000000">
                <v:path arrowok="t"/>
              </v:shape>
            </v:group>
            <v:group style="position:absolute;left:7231;top:2151;width:221;height:108" coordorigin="7231,2151" coordsize="221,108">
              <v:shape style="position:absolute;left:7231;top:2151;width:221;height:108" coordorigin="7231,2151" coordsize="221,108" path="m7231,2151l7452,2151,7452,2259,7231,2259,7231,2151e" filled="t" fillcolor="#999999" stroked="f">
                <v:path arrowok="t"/>
                <v:fill/>
              </v:shape>
            </v:group>
            <v:group style="position:absolute;left:7231;top:2031;width:221;height:120" coordorigin="7231,2031" coordsize="221,120">
              <v:shape style="position:absolute;left:7231;top:2031;width:221;height:120" coordorigin="7231,2031" coordsize="221,120" path="m7231,2031l7452,2031,7452,2151,7231,2151,7231,2031e" filled="t" fillcolor="#999999" stroked="f">
                <v:path arrowok="t"/>
                <v:fill/>
              </v:shape>
            </v:group>
            <v:group style="position:absolute;left:9355;top:2151;width:221;height:108" coordorigin="9355,2151" coordsize="221,108">
              <v:shape style="position:absolute;left:9355;top:2151;width:221;height:108" coordorigin="9355,2151" coordsize="221,108" path="m9355,2151l9576,2151,9576,2259,9355,2259,9355,2151e" filled="t" fillcolor="#999999" stroked="f">
                <v:path arrowok="t"/>
                <v:fill/>
              </v:shape>
            </v:group>
            <v:group style="position:absolute;left:9355;top:2031;width:221;height:120" coordorigin="9355,2031" coordsize="221,120">
              <v:shape style="position:absolute;left:9355;top:2031;width:221;height:120" coordorigin="9355,2031" coordsize="221,120" path="m9355,2031l9576,2031,9576,2151,9355,2151,9355,2031e" filled="t" fillcolor="#999999" stroked="f">
                <v:path arrowok="t"/>
                <v:fill/>
              </v:shape>
            </v:group>
            <v:group style="position:absolute;left:7217;top:2023;width:2374;height:2" coordorigin="7217,2023" coordsize="2374,2">
              <v:shape style="position:absolute;left:7217;top:2023;width:2374;height:2" coordorigin="7217,2023" coordsize="2374,0" path="m7217,2023l9590,2023e" filled="f" stroked="t" strokeweight=".82pt" strokecolor="#000000">
                <v:path arrowok="t"/>
              </v:shape>
            </v:group>
            <v:group style="position:absolute;left:7231;top:2393;width:221;height:108" coordorigin="7231,2393" coordsize="221,108">
              <v:shape style="position:absolute;left:7231;top:2393;width:221;height:108" coordorigin="7231,2393" coordsize="221,108" path="m7231,2393l7452,2393,7452,2501,7231,2501,7231,2393e" filled="t" fillcolor="#999999" stroked="f">
                <v:path arrowok="t"/>
                <v:fill/>
              </v:shape>
            </v:group>
            <v:group style="position:absolute;left:7231;top:2273;width:221;height:120" coordorigin="7231,2273" coordsize="221,120">
              <v:shape style="position:absolute;left:7231;top:2273;width:221;height:120" coordorigin="7231,2273" coordsize="221,120" path="m7231,2273l7452,2273,7452,2393,7231,2393,7231,2273e" filled="t" fillcolor="#999999" stroked="f">
                <v:path arrowok="t"/>
                <v:fill/>
              </v:shape>
            </v:group>
            <v:group style="position:absolute;left:7466;top:2273;width:223;height:228" coordorigin="7466,2273" coordsize="223,228">
              <v:shape style="position:absolute;left:7466;top:2273;width:223;height:228" coordorigin="7466,2273" coordsize="223,228" path="m7466,2393l7687,2393,7687,2273,7690,2273,7690,2501,7466,2501,7466,2393e" filled="t" fillcolor="#999999" stroked="f">
                <v:path arrowok="t"/>
                <v:fill/>
              </v:shape>
            </v:group>
            <v:group style="position:absolute;left:7466;top:2273;width:221;height:120" coordorigin="7466,2273" coordsize="221,120">
              <v:shape style="position:absolute;left:7466;top:2273;width:221;height:120" coordorigin="7466,2273" coordsize="221,120" path="m7466,2273l7687,2273,7687,2393,7466,2393,7466,2273e" filled="t" fillcolor="#999999" stroked="f">
                <v:path arrowok="t"/>
                <v:fill/>
              </v:shape>
            </v:group>
            <v:group style="position:absolute;left:7704;top:2393;width:221;height:108" coordorigin="7704,2393" coordsize="221,108">
              <v:shape style="position:absolute;left:7704;top:2393;width:221;height:108" coordorigin="7704,2393" coordsize="221,108" path="m7704,2393l7925,2393,7925,2501,7704,2501,7704,2393e" filled="t" fillcolor="#999999" stroked="f">
                <v:path arrowok="t"/>
                <v:fill/>
              </v:shape>
            </v:group>
            <v:group style="position:absolute;left:7704;top:2273;width:221;height:120" coordorigin="7704,2273" coordsize="221,120">
              <v:shape style="position:absolute;left:7704;top:2273;width:221;height:120" coordorigin="7704,2273" coordsize="221,120" path="m7704,2273l7925,2273,7925,2393,7704,2393,7704,2273e" filled="t" fillcolor="#999999" stroked="f">
                <v:path arrowok="t"/>
                <v:fill/>
              </v:shape>
            </v:group>
            <v:group style="position:absolute;left:7939;top:2393;width:221;height:108" coordorigin="7939,2393" coordsize="221,108">
              <v:shape style="position:absolute;left:7939;top:2393;width:221;height:108" coordorigin="7939,2393" coordsize="221,108" path="m7939,2393l8160,2393,8160,2501,7939,2501,7939,2393e" filled="t" fillcolor="#999999" stroked="f">
                <v:path arrowok="t"/>
                <v:fill/>
              </v:shape>
            </v:group>
            <v:group style="position:absolute;left:7939;top:2273;width:221;height:120" coordorigin="7939,2273" coordsize="221,120">
              <v:shape style="position:absolute;left:7939;top:2273;width:221;height:120" coordorigin="7939,2273" coordsize="221,120" path="m7939,2273l8160,2273,8160,2393,7939,2393,7939,2273e" filled="t" fillcolor="#999999" stroked="f">
                <v:path arrowok="t"/>
                <v:fill/>
              </v:shape>
            </v:group>
            <v:group style="position:absolute;left:8174;top:2273;width:223;height:228" coordorigin="8174,2273" coordsize="223,228">
              <v:shape style="position:absolute;left:8174;top:2273;width:223;height:228" coordorigin="8174,2273" coordsize="223,228" path="m8174,2393l8395,2393,8395,2273,8398,2273,8398,2501,8174,2501,8174,2393e" filled="t" fillcolor="#999999" stroked="f">
                <v:path arrowok="t"/>
                <v:fill/>
              </v:shape>
            </v:group>
            <v:group style="position:absolute;left:8174;top:2273;width:221;height:120" coordorigin="8174,2273" coordsize="221,120">
              <v:shape style="position:absolute;left:8174;top:2273;width:221;height:120" coordorigin="8174,2273" coordsize="221,120" path="m8174,2273l8395,2273,8395,2393,8174,2393,8174,2273e" filled="t" fillcolor="#999999" stroked="f">
                <v:path arrowok="t"/>
                <v:fill/>
              </v:shape>
            </v:group>
            <v:group style="position:absolute;left:8412;top:2393;width:221;height:108" coordorigin="8412,2393" coordsize="221,108">
              <v:shape style="position:absolute;left:8412;top:2393;width:221;height:108" coordorigin="8412,2393" coordsize="221,108" path="m8412,2393l8633,2393,8633,2501,8412,2501,8412,2393e" filled="t" fillcolor="#999999" stroked="f">
                <v:path arrowok="t"/>
                <v:fill/>
              </v:shape>
            </v:group>
            <v:group style="position:absolute;left:8412;top:2273;width:221;height:120" coordorigin="8412,2273" coordsize="221,120">
              <v:shape style="position:absolute;left:8412;top:2273;width:221;height:120" coordorigin="8412,2273" coordsize="221,120" path="m8412,2273l8633,2273,8633,2393,8412,2393,8412,2273e" filled="t" fillcolor="#999999" stroked="f">
                <v:path arrowok="t"/>
                <v:fill/>
              </v:shape>
            </v:group>
            <v:group style="position:absolute;left:8647;top:2393;width:221;height:108" coordorigin="8647,2393" coordsize="221,108">
              <v:shape style="position:absolute;left:8647;top:2393;width:221;height:108" coordorigin="8647,2393" coordsize="221,108" path="m8647,2393l8868,2393,8868,2501,8647,2501,8647,2393e" filled="t" fillcolor="#999999" stroked="f">
                <v:path arrowok="t"/>
                <v:fill/>
              </v:shape>
            </v:group>
            <v:group style="position:absolute;left:8647;top:2273;width:221;height:120" coordorigin="8647,2273" coordsize="221,120">
              <v:shape style="position:absolute;left:8647;top:2273;width:221;height:120" coordorigin="8647,2273" coordsize="221,120" path="m8647,2273l8868,2273,8868,2393,8647,2393,8647,2273e" filled="t" fillcolor="#999999" stroked="f">
                <v:path arrowok="t"/>
                <v:fill/>
              </v:shape>
            </v:group>
            <v:group style="position:absolute;left:8882;top:2273;width:223;height:228" coordorigin="8882,2273" coordsize="223,228">
              <v:shape style="position:absolute;left:8882;top:2273;width:223;height:228" coordorigin="8882,2273" coordsize="223,228" path="m8882,2393l9103,2393,9103,2273,9106,2273,9106,2501,8882,2501,8882,2393e" filled="t" fillcolor="#999999" stroked="f">
                <v:path arrowok="t"/>
                <v:fill/>
              </v:shape>
            </v:group>
            <v:group style="position:absolute;left:8882;top:2273;width:221;height:120" coordorigin="8882,2273" coordsize="221,120">
              <v:shape style="position:absolute;left:8882;top:2273;width:221;height:120" coordorigin="8882,2273" coordsize="221,120" path="m8882,2273l9103,2273,9103,2393,8882,2393,8882,2273e" filled="t" fillcolor="#999999" stroked="f">
                <v:path arrowok="t"/>
                <v:fill/>
              </v:shape>
            </v:group>
            <v:group style="position:absolute;left:9120;top:2393;width:221;height:108" coordorigin="9120,2393" coordsize="221,108">
              <v:shape style="position:absolute;left:9120;top:2393;width:221;height:108" coordorigin="9120,2393" coordsize="221,108" path="m9120,2393l9341,2393,9341,2501,9120,2501,9120,2393e" filled="t" fillcolor="#999999" stroked="f">
                <v:path arrowok="t"/>
                <v:fill/>
              </v:shape>
            </v:group>
            <v:group style="position:absolute;left:9120;top:2273;width:221;height:120" coordorigin="9120,2273" coordsize="221,120">
              <v:shape style="position:absolute;left:9120;top:2273;width:221;height:120" coordorigin="9120,2273" coordsize="221,120" path="m9120,2273l9341,2273,9341,2393,9120,2393,9120,2273e" filled="t" fillcolor="#999999" stroked="f">
                <v:path arrowok="t"/>
                <v:fill/>
              </v:shape>
            </v:group>
            <v:group style="position:absolute;left:9355;top:2393;width:221;height:108" coordorigin="9355,2393" coordsize="221,108">
              <v:shape style="position:absolute;left:9355;top:2393;width:221;height:108" coordorigin="9355,2393" coordsize="221,108" path="m9355,2393l9576,2393,9576,2501,9355,2501,9355,2393e" filled="t" fillcolor="#999999" stroked="f">
                <v:path arrowok="t"/>
                <v:fill/>
              </v:shape>
            </v:group>
            <v:group style="position:absolute;left:9355;top:2273;width:221;height:120" coordorigin="9355,2273" coordsize="221,120">
              <v:shape style="position:absolute;left:9355;top:2273;width:221;height:120" coordorigin="9355,2273" coordsize="221,120" path="m9355,2273l9576,2273,9576,2393,9355,2393,9355,2273e" filled="t" fillcolor="#999999" stroked="f">
                <v:path arrowok="t"/>
                <v:fill/>
              </v:shape>
            </v:group>
            <v:group style="position:absolute;left:7217;top:2266;width:2374;height:2" coordorigin="7217,2266" coordsize="2374,2">
              <v:shape style="position:absolute;left:7217;top:2266;width:2374;height:2" coordorigin="7217,2266" coordsize="2374,0" path="m7217,2266l9590,2266e" filled="f" stroked="t" strokeweight=".82pt" strokecolor="#000000">
                <v:path arrowok="t"/>
              </v:shape>
            </v:group>
            <v:group style="position:absolute;left:7217;top:2508;width:2374;height:2" coordorigin="7217,2508" coordsize="2374,2">
              <v:shape style="position:absolute;left:7217;top:2508;width:2374;height:2" coordorigin="7217,2508" coordsize="2374,0" path="m7217,2508l9590,2508e" filled="f" stroked="t" strokeweight=".82pt" strokecolor="#000000">
                <v:path arrowok="t"/>
              </v:shape>
            </v:group>
            <v:group style="position:absolute;left:8282;top:497;width:1512;height:612" coordorigin="8282,497" coordsize="1512,612">
              <v:shape style="position:absolute;left:8282;top:497;width:1512;height:612" coordorigin="8282,497" coordsize="1512,612" path="m8378,1027l8282,1109,8407,1102,8398,1078,8371,1078,8369,1073,8369,1068,8371,1063,8389,1056,8378,1027e" filled="t" fillcolor="#000000" stroked="f">
                <v:path arrowok="t"/>
                <v:fill/>
              </v:shape>
              <v:shape style="position:absolute;left:8282;top:497;width:1512;height:612" coordorigin="8282,497" coordsize="1512,612" path="m8389,1056l8371,1063,8369,1068,8369,1073,8371,1078,8378,1078,8395,1071,8389,1056e" filled="t" fillcolor="#000000" stroked="f">
                <v:path arrowok="t"/>
                <v:fill/>
              </v:shape>
              <v:shape style="position:absolute;left:8282;top:497;width:1512;height:612" coordorigin="8282,497" coordsize="1512,612" path="m8395,1071l8378,1078,8398,1078,8395,1071e" filled="t" fillcolor="#000000" stroked="f">
                <v:path arrowok="t"/>
                <v:fill/>
              </v:shape>
              <v:shape style="position:absolute;left:8282;top:497;width:1512;height:612" coordorigin="8282,497" coordsize="1512,612" path="m9790,497l9785,497,8389,1056,8395,1071,9790,511,9794,507,9794,502,9790,497e" filled="t" fillcolor="#000000" stroked="f">
                <v:path arrowok="t"/>
                <v:fill/>
              </v:shape>
            </v:group>
            <v:group style="position:absolute;left:8222;top:180;width:82;height:941" coordorigin="8222,180" coordsize="82,941">
              <v:shape style="position:absolute;left:8222;top:180;width:82;height:941" coordorigin="8222,180" coordsize="82,941" path="m8256,1001l8222,1001,8263,1121,8295,1027,8263,1027,8258,1025,8256,1020,8256,1001e" filled="t" fillcolor="#000000" stroked="f">
                <v:path arrowok="t"/>
                <v:fill/>
              </v:shape>
              <v:shape style="position:absolute;left:8222;top:180;width:82;height:941" coordorigin="8222,180" coordsize="82,941" path="m8256,258l8256,1020,8258,1025,8263,1027,8268,1025,8270,1020,8270,259,8263,259,8256,258e" filled="t" fillcolor="#000000" stroked="f">
                <v:path arrowok="t"/>
                <v:fill/>
              </v:shape>
              <v:shape style="position:absolute;left:8222;top:180;width:82;height:941" coordorigin="8222,180" coordsize="82,941" path="m8304,1001l8270,1001,8270,1020,8268,1025,8263,1027,8295,1027,8304,1001e" filled="t" fillcolor="#000000" stroked="f">
                <v:path arrowok="t"/>
                <v:fill/>
              </v:shape>
              <v:shape style="position:absolute;left:8222;top:180;width:82;height:941" coordorigin="8222,180" coordsize="82,941" path="m8263,211l8258,214,8256,219,8256,258,8263,259,8270,258,8270,219,8268,214,8263,211e" filled="t" fillcolor="#000000" stroked="f">
                <v:path arrowok="t"/>
                <v:fill/>
              </v:shape>
              <v:shape style="position:absolute;left:8222;top:180;width:82;height:941" coordorigin="8222,180" coordsize="82,941" path="m8270,258l8263,259,8270,259,8270,258e" filled="t" fillcolor="#000000" stroked="f">
                <v:path arrowok="t"/>
                <v:fill/>
              </v:shape>
              <v:shape style="position:absolute;left:8222;top:180;width:82;height:941" coordorigin="8222,180" coordsize="82,941" path="m8263,180l8246,183,8234,192,8225,204,8222,219,8225,235,8234,247,8246,257,8256,258,8256,219,8258,214,8263,211,8302,211,8299,204,8292,192,8278,183,8263,180e" filled="t" fillcolor="#000000" stroked="f">
                <v:path arrowok="t"/>
                <v:fill/>
              </v:shape>
              <v:shape style="position:absolute;left:8222;top:180;width:82;height:941" coordorigin="8222,180" coordsize="82,941" path="m8302,211l8263,211,8268,214,8270,219,8270,258,8278,257,8292,247,8299,235,8304,219,8302,211e" filled="t" fillcolor="#000000" stroked="f">
                <v:path arrowok="t"/>
                <v:fill/>
              </v:shape>
            </v:group>
            <v:group style="position:absolute;left:7327;top:1128;width:922;height:79" coordorigin="7327,1128" coordsize="922,79">
              <v:shape style="position:absolute;left:7327;top:1128;width:922;height:79" coordorigin="7327,1128" coordsize="922,79" path="m7368,1128l7354,1131,7339,1140,7332,1152,7327,1169,7332,1183,7339,1195,7354,1205,7368,1207,7382,1205,7397,1195,7404,1183,7406,1176,7368,1176,7363,1174,7361,1169,7363,1162,7407,1162,7404,1152,7397,1140,7382,1131,7368,1128e" filled="t" fillcolor="#000000" stroked="f">
                <v:path arrowok="t"/>
                <v:fill/>
              </v:shape>
              <v:shape style="position:absolute;left:7327;top:1128;width:922;height:79" coordorigin="7327,1128" coordsize="922,79" path="m8129,1128l8129,1207,8226,1176,8148,1176,8155,1174,8158,1169,8155,1162,8228,1162,8129,1128e" filled="t" fillcolor="#000000" stroked="f">
                <v:path arrowok="t"/>
                <v:fill/>
              </v:shape>
              <v:shape style="position:absolute;left:7327;top:1128;width:922;height:79" coordorigin="7327,1128" coordsize="922,79" path="m7407,1162l7363,1162,7361,1169,7363,1174,7368,1176,7406,1176,7409,1169,7407,1162e" filled="t" fillcolor="#000000" stroked="f">
                <v:path arrowok="t"/>
                <v:fill/>
              </v:shape>
              <v:shape style="position:absolute;left:7327;top:1128;width:922;height:79" coordorigin="7327,1128" coordsize="922,79" path="m8129,1162l7407,1162,7409,1169,7406,1176,8129,1176,8129,1162e" filled="t" fillcolor="#000000" stroked="f">
                <v:path arrowok="t"/>
                <v:fill/>
              </v:shape>
              <v:shape style="position:absolute;left:7327;top:1128;width:922;height:79" coordorigin="7327,1128" coordsize="922,79" path="m8228,1162l8155,1162,8158,1169,8155,1174,8148,1176,8226,1176,8249,1169,8228,1162e" filled="t" fillcolor="#000000" stroked="f">
                <v:path arrowok="t"/>
                <v:fill/>
              </v:shape>
            </v:group>
            <v:group style="position:absolute;left:8321;top:1128;width:1102;height:82" coordorigin="8321,1128" coordsize="1102,82">
              <v:shape style="position:absolute;left:8321;top:1128;width:1102;height:82" coordorigin="8321,1128" coordsize="1102,82" path="m9421,1162l9384,1162,9389,1164,9391,1169,9389,1176,9384,1179,9345,1179,9346,1186,9355,1198,9367,1207,9384,1210,9398,1207,9410,1198,9420,1186,9421,1179,9384,1179,9421,1178,9422,1171,9421,1162e" filled="t" fillcolor="#000000" stroked="f">
                <v:path arrowok="t"/>
                <v:fill/>
              </v:shape>
              <v:shape style="position:absolute;left:8321;top:1128;width:1102;height:82" coordorigin="8321,1128" coordsize="1102,82" path="m8441,1128l8321,1169,8441,1207,8441,1176,8419,1176,8414,1174,8412,1169,8414,1164,8419,1162,8441,1162,8441,1128e" filled="t" fillcolor="#000000" stroked="f">
                <v:path arrowok="t"/>
                <v:fill/>
              </v:shape>
              <v:shape style="position:absolute;left:8321;top:1128;width:1102;height:82" coordorigin="8321,1128" coordsize="1102,82" path="m9384,1131l9367,1133,9355,1143,9346,1155,9343,1169,9345,1178,9384,1179,9389,1176,9391,1169,9389,1164,9384,1162,9421,1162,9420,1155,9410,1143,9398,1133,9384,1131e" filled="t" fillcolor="#000000" stroked="f">
                <v:path arrowok="t"/>
                <v:fill/>
              </v:shape>
              <v:shape style="position:absolute;left:8321;top:1128;width:1102;height:82" coordorigin="8321,1128" coordsize="1102,82" path="m9344,1162l8441,1162,8441,1176,9345,1178,9343,1169,9344,1162e" filled="t" fillcolor="#000000" stroked="f">
                <v:path arrowok="t"/>
                <v:fill/>
              </v:shape>
              <v:shape style="position:absolute;left:8321;top:1128;width:1102;height:82" coordorigin="8321,1128" coordsize="1102,82" path="m8441,1162l8419,1162,8414,1164,8412,1169,8414,1174,8419,1176,8441,1176,8441,1162e" filled="t" fillcolor="#000000" stroked="f">
                <v:path arrowok="t"/>
                <v:fill/>
              </v:shape>
            </v:group>
            <v:group style="position:absolute;left:8220;top:1152;width:82;height:1229" coordorigin="8220,1152" coordsize="82,1229">
              <v:shape style="position:absolute;left:8220;top:1152;width:82;height:1229" coordorigin="8220,1152" coordsize="82,1229" path="m8254,2303l8246,2304,8232,2314,8225,2326,8220,2340,8225,2357,8232,2369,8246,2379,8261,2381,8278,2379,8290,2369,8297,2357,8299,2350,8261,2350,8256,2347,8254,2340,8254,2303e" filled="t" fillcolor="#000000" stroked="f">
                <v:path arrowok="t"/>
                <v:fill/>
              </v:shape>
              <v:shape style="position:absolute;left:8220;top:1152;width:82;height:1229" coordorigin="8220,1152" coordsize="82,1229" path="m8261,2302l8254,2303,8254,2340,8256,2347,8261,2350,8266,2347,8268,2340,8268,2303,8261,2302e" filled="t" fillcolor="#000000" stroked="f">
                <v:path arrowok="t"/>
                <v:fill/>
              </v:shape>
              <v:shape style="position:absolute;left:8220;top:1152;width:82;height:1229" coordorigin="8220,1152" coordsize="82,1229" path="m8268,2303l8268,2340,8266,2347,8261,2350,8299,2350,8302,2340,8297,2326,8290,2314,8278,2304,8268,2303e" filled="t" fillcolor="#000000" stroked="f">
                <v:path arrowok="t"/>
                <v:fill/>
              </v:shape>
              <v:shape style="position:absolute;left:8220;top:1152;width:82;height:1229" coordorigin="8220,1152" coordsize="82,1229" path="m8261,1246l8256,1248,8254,1253,8254,2303,8261,2302,8268,2302,8268,1253,8266,1248,8261,1246e" filled="t" fillcolor="#000000" stroked="f">
                <v:path arrowok="t"/>
                <v:fill/>
              </v:shape>
              <v:shape style="position:absolute;left:8220;top:1152;width:82;height:1229" coordorigin="8220,1152" coordsize="82,1229" path="m8268,2302l8261,2302,8268,2303,8268,2302e" filled="t" fillcolor="#000000" stroked="f">
                <v:path arrowok="t"/>
                <v:fill/>
              </v:shape>
              <v:shape style="position:absolute;left:8220;top:1152;width:82;height:1229" coordorigin="8220,1152" coordsize="82,1229" path="m8261,1152l8220,1272,8254,1272,8254,1253,8256,1248,8261,1246,8293,1246,8261,1152e" filled="t" fillcolor="#000000" stroked="f">
                <v:path arrowok="t"/>
                <v:fill/>
              </v:shape>
              <v:shape style="position:absolute;left:8220;top:1152;width:82;height:1229" coordorigin="8220,1152" coordsize="82,1229" path="m8293,1246l8261,1246,8266,1248,8268,1253,8268,1272,8302,1272,8293,1246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180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k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</w:sectPr>
      </w:pPr>
      <w:rPr/>
    </w:p>
    <w:p>
      <w:pPr>
        <w:spacing w:before="19" w:after="0" w:line="280" w:lineRule="exact"/>
        <w:ind w:left="116" w:right="-5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99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9"/>
          <w:szCs w:val="19"/>
          <w:spacing w:val="10"/>
          <w:w w:val="100"/>
          <w:position w:val="0"/>
        </w:rPr>
        <w:t> </w:t>
      </w:r>
      <w:r>
        <w:rPr>
          <w:rFonts w:ascii="Gulim" w:hAnsi="Gulim" w:cs="Gulim" w:eastAsia="Gulim"/>
          <w:sz w:val="19"/>
          <w:szCs w:val="19"/>
          <w:spacing w:val="0"/>
          <w:w w:val="100"/>
          <w:position w:val="0"/>
        </w:rPr>
        <w:t>=</w:t>
      </w:r>
      <w:r>
        <w:rPr>
          <w:rFonts w:ascii="Gulim" w:hAnsi="Gulim" w:cs="Gulim" w:eastAsia="Gulim"/>
          <w:sz w:val="19"/>
          <w:szCs w:val="19"/>
          <w:spacing w:val="-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-1"/>
          <w:w w:val="102"/>
          <w:position w:val="0"/>
        </w:rPr>
        <w:t>0</w:t>
      </w:r>
      <w:r>
        <w:rPr>
          <w:rFonts w:ascii="Times New Roman" w:hAnsi="Times New Roman" w:cs="Times New Roman" w:eastAsia="Times New Roman"/>
          <w:sz w:val="19"/>
          <w:szCs w:val="19"/>
          <w:spacing w:val="-17"/>
          <w:w w:val="102"/>
          <w:position w:val="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-18"/>
          <w:w w:val="102"/>
          <w:position w:val="0"/>
        </w:rPr>
        <w:t>1</w:t>
      </w:r>
      <w:r>
        <w:rPr>
          <w:rFonts w:ascii="Times New Roman" w:hAnsi="Times New Roman" w:cs="Times New Roman" w:eastAsia="Times New Roman"/>
          <w:sz w:val="19"/>
          <w:szCs w:val="19"/>
          <w:spacing w:val="9"/>
          <w:w w:val="102"/>
          <w:position w:val="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10"/>
          <w:w w:val="167"/>
          <w:position w:val="0"/>
        </w:rPr>
        <w:t>L</w:t>
      </w:r>
      <w:r>
        <w:rPr>
          <w:rFonts w:ascii="Times New Roman" w:hAnsi="Times New Roman" w:cs="Times New Roman" w:eastAsia="Times New Roman"/>
          <w:sz w:val="19"/>
          <w:szCs w:val="19"/>
          <w:spacing w:val="-1"/>
          <w:w w:val="102"/>
          <w:position w:val="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2"/>
          <w:position w:val="0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directio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i,j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ngin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igh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226" w:lineRule="exact"/>
        <w:ind w:left="116" w:right="-6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B,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unt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i,j)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2" w:equalWidth="0">
            <w:col w:w="5160" w:space="3929"/>
            <w:col w:w="1551"/>
          </w:cols>
        </w:sectPr>
      </w:pPr>
      <w:rPr/>
    </w:p>
    <w:p>
      <w:pPr>
        <w:spacing w:before="21" w:after="0" w:line="240" w:lineRule="auto"/>
        <w:ind w:left="11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cre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3" w:after="0" w:line="231" w:lineRule="exact"/>
        <w:ind w:right="-7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7"/>
          <w:szCs w:val="17"/>
          <w:w w:val="103"/>
          <w:position w:val="-1"/>
        </w:rPr>
        <w:t>g</w:t>
      </w:r>
      <w:r>
        <w:rPr>
          <w:rFonts w:ascii="Times New Roman" w:hAnsi="Times New Roman" w:cs="Times New Roman" w:eastAsia="Times New Roman"/>
          <w:sz w:val="17"/>
          <w:szCs w:val="17"/>
          <w:spacing w:val="-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-3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17"/>
          <w:szCs w:val="17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9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ixel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7" w:after="0" w:line="240" w:lineRule="auto"/>
        <w:ind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</w:p>
    <w:p>
      <w:pPr>
        <w:spacing w:before="35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4" w:equalWidth="0">
            <w:col w:w="2750" w:space="134"/>
            <w:col w:w="2278" w:space="684"/>
            <w:col w:w="409" w:space="2668"/>
            <w:col w:w="1717"/>
          </w:cols>
        </w:sectPr>
      </w:pPr>
      <w:rPr/>
    </w:p>
    <w:p>
      <w:pPr>
        <w:spacing w:before="66" w:after="0" w:line="250" w:lineRule="auto"/>
        <w:ind w:left="116" w:right="54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bee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directio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deter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900" w:bottom="280" w:left="820" w:right="780"/>
        </w:sectPr>
      </w:pPr>
      <w:rPr/>
    </w:p>
    <w:p>
      <w:pPr>
        <w:spacing w:before="20" w:after="0" w:line="240" w:lineRule="auto"/>
        <w:ind w:left="320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84" w:lineRule="exact"/>
        <w:ind w:right="-8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max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6"/>
          <w:w w:val="100"/>
          <w:position w:val="-3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87"/>
          <w:position w:val="2"/>
        </w:rPr>
        <w:t>=</w:t>
      </w:r>
      <w:r>
        <w:rPr>
          <w:rFonts w:ascii="Gulim" w:hAnsi="Gulim" w:cs="Gulim" w:eastAsia="Gulim"/>
          <w:sz w:val="20"/>
          <w:szCs w:val="20"/>
          <w:spacing w:val="-4"/>
          <w:w w:val="8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position w:val="2"/>
        </w:rPr>
        <w:t>Ma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6"/>
          <w:position w:val="2"/>
        </w:rPr>
        <w:t>x</w:t>
      </w:r>
      <w:r>
        <w:rPr>
          <w:rFonts w:ascii="Gulim" w:hAnsi="Gulim" w:cs="Gulim" w:eastAsia="Gulim"/>
          <w:sz w:val="27"/>
          <w:szCs w:val="27"/>
          <w:spacing w:val="-25"/>
          <w:w w:val="69"/>
          <w:position w:val="2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9"/>
          <w:position w:val="2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-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-1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99"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63"/>
          <w:position w:val="2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8</w:t>
      </w:r>
      <w:r>
        <w:rPr>
          <w:rFonts w:ascii="Times New Roman" w:hAnsi="Times New Roman" w:cs="Times New Roman" w:eastAsia="Times New Roman"/>
          <w:sz w:val="13"/>
          <w:szCs w:val="13"/>
          <w:spacing w:val="-12"/>
          <w:w w:val="100"/>
          <w:position w:val="-3"/>
        </w:rPr>
        <w:t> </w:t>
      </w:r>
      <w:r>
        <w:rPr>
          <w:rFonts w:ascii="Gulim" w:hAnsi="Gulim" w:cs="Gulim" w:eastAsia="Gulim"/>
          <w:sz w:val="27"/>
          <w:szCs w:val="27"/>
          <w:spacing w:val="0"/>
          <w:w w:val="69"/>
          <w:position w:val="2"/>
        </w:rPr>
        <w:t>}</w:t>
      </w:r>
      <w:r>
        <w:rPr>
          <w:rFonts w:ascii="Gulim" w:hAnsi="Gulim" w:cs="Gulim" w:eastAsia="Gulim"/>
          <w:sz w:val="27"/>
          <w:szCs w:val="27"/>
          <w:spacing w:val="24"/>
          <w:w w:val="69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0" w:after="0" w:line="26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spacing w:val="1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3" w:equalWidth="0">
            <w:col w:w="585" w:space="158"/>
            <w:col w:w="2680" w:space="159"/>
            <w:col w:w="7058"/>
          </w:cols>
        </w:sectPr>
      </w:pPr>
      <w:rPr/>
    </w:p>
    <w:p>
      <w:pPr>
        <w:spacing w:before="36" w:after="0" w:line="240" w:lineRule="auto"/>
        <w:ind w:left="116" w:right="-72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fin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k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181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,j)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2" w:equalWidth="0">
            <w:col w:w="5156" w:space="2040"/>
            <w:col w:w="3444"/>
          </w:cols>
        </w:sectPr>
      </w:pPr>
      <w:rPr/>
    </w:p>
    <w:p>
      <w:pPr>
        <w:spacing w:before="0" w:after="0" w:line="246" w:lineRule="exact"/>
        <w:ind w:left="116" w:right="-76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&gt;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position w:val="3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65"/>
          <w:position w:val="3"/>
        </w:rPr>
        <w:t>×</w:t>
      </w:r>
      <w:r>
        <w:rPr>
          <w:rFonts w:ascii="Gulim" w:hAnsi="Gulim" w:cs="Gulim" w:eastAsia="Gulim"/>
          <w:sz w:val="20"/>
          <w:szCs w:val="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max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213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max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4"/>
          <w:w w:val="100"/>
          <w:position w:val="-2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65"/>
          <w:position w:val="3"/>
        </w:rPr>
        <w:t>≥</w:t>
      </w:r>
      <w:r>
        <w:rPr>
          <w:rFonts w:ascii="Gulim" w:hAnsi="Gulim" w:cs="Gulim" w:eastAsia="Gulim"/>
          <w:sz w:val="20"/>
          <w:szCs w:val="20"/>
          <w:spacing w:val="-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2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3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3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certain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3" w:equalWidth="0">
            <w:col w:w="918" w:space="122"/>
            <w:col w:w="287" w:space="109"/>
            <w:col w:w="9204"/>
          </w:cols>
        </w:sectPr>
      </w:pPr>
      <w:rPr/>
    </w:p>
    <w:p>
      <w:pPr>
        <w:spacing w:before="37" w:after="0" w:line="250" w:lineRule="auto"/>
        <w:ind w:left="116" w:right="-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=0.5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=300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ral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ccordi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llo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85" w:lineRule="exact"/>
        <w:ind w:left="318" w:right="-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—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max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4"/>
          <w:w w:val="100"/>
          <w:position w:val="-3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87"/>
          <w:position w:val="2"/>
        </w:rPr>
        <w:t>&lt;</w:t>
      </w:r>
      <w:r>
        <w:rPr>
          <w:rFonts w:ascii="Gulim" w:hAnsi="Gulim" w:cs="Gulim" w:eastAsia="Gulim"/>
          <w:sz w:val="20"/>
          <w:szCs w:val="20"/>
          <w:spacing w:val="-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case,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max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5" w:after="0" w:line="252" w:lineRule="auto"/>
        <w:ind w:left="116" w:right="-5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dicate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ng,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level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idere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  <w:position w:val="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7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8" w:after="0" w:line="240" w:lineRule="auto"/>
        <w:ind w:left="1006" w:right="-20"/>
        <w:jc w:val="left"/>
        <w:tabs>
          <w:tab w:pos="27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  <w:tab/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2"/>
        </w:rPr>
        <w:t>rro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2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4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48.790009pt;margin-top:-24.314085pt;width:12.94pt;height:12.46pt;mso-position-horizontal-relative:page;mso-position-vertical-relative:paragraph;z-index:-1214" coordorigin="6976,-486" coordsize="259,249">
            <v:group style="position:absolute;left:6994;top:-356;width:226;height:108" coordorigin="6994,-356" coordsize="226,108">
              <v:shape style="position:absolute;left:6994;top:-356;width:226;height:108" coordorigin="6994,-356" coordsize="226,108" path="m6994,-356l7219,-356,7219,-248,6994,-248,6994,-356e" filled="t" fillcolor="#999999" stroked="f">
                <v:path arrowok="t"/>
                <v:fill/>
              </v:shape>
            </v:group>
            <v:group style="position:absolute;left:6994;top:-476;width:226;height:120" coordorigin="6994,-476" coordsize="226,120">
              <v:shape style="position:absolute;left:6994;top:-476;width:226;height:120" coordorigin="6994,-476" coordsize="226,120" path="m6994,-476l7219,-476,7219,-356,6994,-356,6994,-476e" filled="t" fillcolor="#999999" stroked="f">
                <v:path arrowok="t"/>
                <v:fill/>
              </v:shape>
            </v:group>
            <v:group style="position:absolute;left:6982;top:-480;width:247;height:2" coordorigin="6982,-480" coordsize="247,2">
              <v:shape style="position:absolute;left:6982;top:-480;width:247;height:2" coordorigin="6982,-480" coordsize="247,0" path="m6982,-480l7229,-480e" filled="f" stroked="t" strokeweight=".580pt" strokecolor="#000000">
                <v:path arrowok="t"/>
              </v:shape>
            </v:group>
            <v:group style="position:absolute;left:6989;top:-476;width:2;height:228" coordorigin="6989,-476" coordsize="2,228">
              <v:shape style="position:absolute;left:6989;top:-476;width:2;height:228" coordorigin="6989,-476" coordsize="0,228" path="m6989,-476l6989,-248e" filled="f" stroked="t" strokeweight=".580pt" strokecolor="#000000">
                <v:path arrowok="t"/>
              </v:shape>
            </v:group>
            <v:group style="position:absolute;left:6984;top:-243;width:245;height:2" coordorigin="6984,-243" coordsize="245,2">
              <v:shape style="position:absolute;left:6984;top:-243;width:245;height:2" coordorigin="6984,-243" coordsize="245,0" path="m6984,-243l7229,-243e" filled="f" stroked="t" strokeweight=".580pt" strokecolor="#000000">
                <v:path arrowok="t"/>
              </v:shape>
            </v:group>
            <v:group style="position:absolute;left:7224;top:-476;width:2;height:228" coordorigin="7224,-476" coordsize="2,228">
              <v:shape style="position:absolute;left:7224;top:-476;width:2;height:228" coordorigin="7224,-476" coordsize="0,228" path="m7224,-476l7224,-248e" filled="f" stroked="t" strokeweight=".58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31.350006pt;margin-top:-24.314085pt;width:12.94pt;height:12.46pt;mso-position-horizontal-relative:page;mso-position-vertical-relative:paragraph;z-index:-1213" coordorigin="8627,-486" coordsize="259,249">
            <v:group style="position:absolute;left:8633;top:-480;width:247;height:2" coordorigin="8633,-480" coordsize="247,2">
              <v:shape style="position:absolute;left:8633;top:-480;width:247;height:2" coordorigin="8633,-480" coordsize="247,0" path="m8633,-480l8880,-480e" filled="f" stroked="t" strokeweight=".580pt" strokecolor="#000000">
                <v:path arrowok="t"/>
              </v:shape>
            </v:group>
            <v:group style="position:absolute;left:8640;top:-476;width:2;height:228" coordorigin="8640,-476" coordsize="2,228">
              <v:shape style="position:absolute;left:8640;top:-476;width:2;height:228" coordorigin="8640,-476" coordsize="0,228" path="m8640,-476l8640,-248e" filled="f" stroked="t" strokeweight=".580pt" strokecolor="#000000">
                <v:path arrowok="t"/>
              </v:shape>
            </v:group>
            <v:group style="position:absolute;left:8635;top:-243;width:245;height:2" coordorigin="8635,-243" coordsize="245,2">
              <v:shape style="position:absolute;left:8635;top:-243;width:245;height:2" coordorigin="8635,-243" coordsize="245,0" path="m8635,-243l8880,-243e" filled="f" stroked="t" strokeweight=".580pt" strokecolor="#000000">
                <v:path arrowok="t"/>
              </v:shape>
            </v:group>
            <v:group style="position:absolute;left:8875;top:-476;width:2;height:228" coordorigin="8875,-476" coordsize="2,228">
              <v:shape style="position:absolute;left:8875;top:-476;width:2;height:228" coordorigin="8875,-476" coordsize="0,228" path="m8875,-476l8875,-248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Fig.3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ifor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ili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3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oncea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5" w:after="0" w:line="240" w:lineRule="atLeast"/>
        <w:ind w:right="96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leasant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acts.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nsistent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iles,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nsistent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00" w:bottom="280" w:left="820" w:right="780"/>
          <w:cols w:num="2" w:equalWidth="0">
            <w:col w:w="5160" w:space="284"/>
            <w:col w:w="5196"/>
          </w:cols>
        </w:sectPr>
      </w:pPr>
      <w:rPr/>
    </w:p>
    <w:p>
      <w:pPr>
        <w:spacing w:before="0" w:after="0" w:line="134" w:lineRule="exact"/>
        <w:ind w:left="318" w:right="-79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7"/>
        </w:rPr>
        <w:t>—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0"/>
          <w:w w:val="100"/>
          <w:position w:val="6"/>
        </w:rPr>
        <w:t>d</w:t>
      </w:r>
      <w:r>
        <w:rPr>
          <w:rFonts w:ascii="Times New Roman" w:hAnsi="Times New Roman" w:cs="Times New Roman" w:eastAsia="Times New Roman"/>
          <w:sz w:val="22"/>
          <w:szCs w:val="22"/>
          <w:spacing w:val="-3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"/>
        </w:rPr>
        <w:t>max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6"/>
          <w:w w:val="100"/>
          <w:position w:val="1"/>
        </w:rPr>
        <w:t> </w:t>
      </w:r>
      <w:r>
        <w:rPr>
          <w:rFonts w:ascii="Gulim" w:hAnsi="Gulim" w:cs="Gulim" w:eastAsia="Gulim"/>
          <w:sz w:val="22"/>
          <w:szCs w:val="22"/>
          <w:spacing w:val="0"/>
          <w:w w:val="66"/>
          <w:position w:val="6"/>
        </w:rPr>
        <w:t>≥</w:t>
      </w:r>
      <w:r>
        <w:rPr>
          <w:rFonts w:ascii="Gulim" w:hAnsi="Gulim" w:cs="Gulim" w:eastAsia="Gulim"/>
          <w:sz w:val="22"/>
          <w:szCs w:val="22"/>
          <w:spacing w:val="-33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2"/>
          <w:szCs w:val="22"/>
          <w:spacing w:val="2"/>
          <w:w w:val="100"/>
          <w:position w:val="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79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19" w:lineRule="exact"/>
        <w:ind w:right="-7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8"/>
          <w:szCs w:val="18"/>
          <w:w w:val="92"/>
          <w:position w:val="5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21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1"/>
          <w:szCs w:val="11"/>
          <w:spacing w:val="3"/>
          <w:w w:val="100"/>
          <w:position w:val="0"/>
        </w:rPr>
        <w:t> </w:t>
      </w:r>
      <w:r>
        <w:rPr>
          <w:rFonts w:ascii="Gulim" w:hAnsi="Gulim" w:cs="Gulim" w:eastAsia="Gulim"/>
          <w:sz w:val="18"/>
          <w:szCs w:val="18"/>
          <w:spacing w:val="0"/>
          <w:w w:val="66"/>
          <w:position w:val="5"/>
        </w:rPr>
        <w:t>≤</w:t>
      </w:r>
      <w:r>
        <w:rPr>
          <w:rFonts w:ascii="Gulim" w:hAnsi="Gulim" w:cs="Gulim" w:eastAsia="Gulim"/>
          <w:sz w:val="18"/>
          <w:szCs w:val="18"/>
          <w:spacing w:val="-2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  <w:position w:val="5"/>
        </w:rPr>
        <w:t>T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1"/>
          <w:szCs w:val="11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6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6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6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7" w:after="0" w:line="178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cro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arp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alo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oot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4" w:equalWidth="0">
            <w:col w:w="1962" w:space="120"/>
            <w:col w:w="287" w:space="118"/>
            <w:col w:w="2669" w:space="287"/>
            <w:col w:w="5197"/>
          </w:cols>
        </w:sectPr>
      </w:pPr>
      <w:rPr/>
    </w:p>
    <w:p>
      <w:pPr>
        <w:spacing w:before="0" w:after="0" w:line="203" w:lineRule="exact"/>
        <w:ind w:left="11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9" w:after="0" w:line="189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4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4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alit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4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4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2" w:equalWidth="0">
            <w:col w:w="5159" w:space="285"/>
            <w:col w:w="5196"/>
          </w:cols>
        </w:sectPr>
      </w:pPr>
      <w:rPr/>
    </w:p>
    <w:p>
      <w:pPr>
        <w:spacing w:before="0" w:after="0" w:line="204" w:lineRule="exact"/>
        <w:ind w:left="11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right="-76"/>
        <w:jc w:val="left"/>
        <w:tabs>
          <w:tab w:pos="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2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8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terpolate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directio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ore,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3" w:equalWidth="0">
            <w:col w:w="3338" w:space="102"/>
            <w:col w:w="1717" w:space="287"/>
            <w:col w:w="5196"/>
          </w:cols>
        </w:sectPr>
      </w:pPr>
      <w:rPr/>
    </w:p>
    <w:p>
      <w:pPr>
        <w:spacing w:before="0" w:after="0" w:line="267" w:lineRule="exact"/>
        <w:ind w:left="318" w:right="-7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2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—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max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14"/>
          <w:w w:val="100"/>
          <w:position w:val="-3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65"/>
          <w:position w:val="2"/>
        </w:rPr>
        <w:t>≥</w:t>
      </w:r>
      <w:r>
        <w:rPr>
          <w:rFonts w:ascii="Gulim" w:hAnsi="Gulim" w:cs="Gulim" w:eastAsia="Gulim"/>
          <w:sz w:val="20"/>
          <w:szCs w:val="20"/>
          <w:spacing w:val="-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30"/>
          <w:w w:val="100"/>
          <w:position w:val="-3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87"/>
          <w:position w:val="2"/>
        </w:rPr>
        <w:t>&gt;</w:t>
      </w:r>
      <w:r>
        <w:rPr>
          <w:rFonts w:ascii="Gulim" w:hAnsi="Gulim" w:cs="Gulim" w:eastAsia="Gulim"/>
          <w:sz w:val="20"/>
          <w:szCs w:val="20"/>
          <w:spacing w:val="-3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1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case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dicates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5" w:after="0" w:line="258" w:lineRule="auto"/>
        <w:ind w:left="116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idere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62" w:lineRule="exact"/>
        <w:ind w:left="147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4"/>
        </w:rPr>
        <w:t>IV.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4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3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14"/>
        </w:rPr>
        <w:t>RRO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-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-14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6"/>
          <w:position w:val="-14"/>
        </w:rPr>
        <w:t>ONC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  <w:position w:val="-1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4"/>
          <w:position w:val="-14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4"/>
          <w:position w:val="-14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7"/>
          <w:position w:val="-14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  <w:position w:val="-1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4"/>
          <w:position w:val="-14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1" w:after="0" w:line="258" w:lineRule="auto"/>
        <w:ind w:right="10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certai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directio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terpolatio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carrie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ixel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values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ixel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62" w:lineRule="exact"/>
        <w:ind w:right="350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giv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-1"/>
        </w:rPr>
        <w:t> </w:t>
      </w:r>
      <w:r>
        <w:rPr>
          <w:rFonts w:ascii="Gulim" w:hAnsi="Gulim" w:cs="Gulim" w:eastAsia="Gulim"/>
          <w:sz w:val="25"/>
          <w:szCs w:val="25"/>
          <w:spacing w:val="0"/>
          <w:w w:val="72"/>
          <w:position w:val="-1"/>
        </w:rPr>
        <w:t>θ</w:t>
      </w:r>
      <w:r>
        <w:rPr>
          <w:rFonts w:ascii="Gulim" w:hAnsi="Gulim" w:cs="Gulim" w:eastAsia="Gulim"/>
          <w:sz w:val="25"/>
          <w:szCs w:val="25"/>
          <w:spacing w:val="56"/>
          <w:w w:val="72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1" w:after="0" w:line="16" w:lineRule="exact"/>
        <w:ind w:left="754" w:right="-20"/>
        <w:jc w:val="left"/>
        <w:tabs>
          <w:tab w:pos="1240" w:val="left"/>
          <w:tab w:pos="254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group style="position:absolute;margin-left:436.079987pt;margin-top:19.186487pt;width:14.88pt;height:.1pt;mso-position-horizontal-relative:page;mso-position-vertical-relative:paragraph;z-index:-1217" coordorigin="8722,384" coordsize="298,2">
            <v:shape style="position:absolute;left:8722;top:384;width:298;height:2" coordorigin="8722,384" coordsize="298,0" path="m8722,384l9019,384e" filled="f" stroked="t" strokeweight=".221pt" strokecolor="#000000">
              <v:path arrowok="t"/>
            </v:shape>
          </v:group>
          <w10:wrap type="none"/>
        </w:pict>
      </w:r>
      <w:r>
        <w:rPr/>
        <w:pict>
          <v:group style="position:absolute;margin-left:408.119995pt;margin-top:3.826487pt;width:9.960pt;height:30.6pt;mso-position-horizontal-relative:page;mso-position-vertical-relative:paragraph;z-index:-1216" coordorigin="8162,77" coordsize="199,612">
            <v:shape style="position:absolute;left:8162;top:77;width:199;height:612" coordorigin="8162,77" coordsize="199,612" path="m8362,77l8162,689e" filled="f" stroked="t" strokeweight=".442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0.23999pt;margin-top:20.544857pt;width:3.10195pt;height:6.2156pt;mso-position-horizontal-relative:page;mso-position-vertical-relative:paragraph;z-index:-1211" type="#_x0000_t202" filled="f" stroked="f">
            <v:textbox inset="0,0,0,0">
              <w:txbxContent>
                <w:p>
                  <w:pPr>
                    <w:spacing w:before="0" w:after="0" w:line="124" w:lineRule="exact"/>
                    <w:ind w:right="-59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3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0.159576pt;margin-top:19.375704pt;width:3.232232pt;height:6.567714pt;mso-position-horizontal-relative:page;mso-position-vertical-relative:paragraph;z-index:-1210" type="#_x0000_t202" filled="f" stroked="f">
            <v:textbox inset="0,0,0,0">
              <w:txbxContent>
                <w:p>
                  <w:pPr>
                    <w:spacing w:before="0" w:after="0" w:line="120" w:lineRule="exact"/>
                    <w:ind w:right="-60"/>
                    <w:jc w:val="left"/>
                    <w:rPr>
                      <w:rFonts w:ascii="Gulim" w:hAnsi="Gulim" w:cs="Gulim" w:eastAsia="Gulim"/>
                      <w:sz w:val="13"/>
                      <w:szCs w:val="13"/>
                    </w:rPr>
                  </w:pPr>
                  <w:rPr/>
                  <w:r>
                    <w:rPr>
                      <w:rFonts w:ascii="Gulim" w:hAnsi="Gulim" w:cs="Gulim" w:eastAsia="Gulim"/>
                      <w:sz w:val="13"/>
                      <w:szCs w:val="13"/>
                      <w:spacing w:val="0"/>
                      <w:w w:val="72"/>
                      <w:position w:val="-1"/>
                    </w:rPr>
                    <w:t>θ</w:t>
                  </w:r>
                  <w:r>
                    <w:rPr>
                      <w:rFonts w:ascii="Gulim" w:hAnsi="Gulim" w:cs="Gulim" w:eastAsia="Gulim"/>
                      <w:sz w:val="13"/>
                      <w:szCs w:val="13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45.920013pt;margin-top:20.544857pt;width:3.10195pt;height:6.2156pt;mso-position-horizontal-relative:page;mso-position-vertical-relative:paragraph;z-index:-1209" type="#_x0000_t202" filled="f" stroked="f">
            <v:textbox inset="0,0,0,0">
              <w:txbxContent>
                <w:p>
                  <w:pPr>
                    <w:spacing w:before="0" w:after="0" w:line="124" w:lineRule="exact"/>
                    <w:ind w:right="-59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3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sz w:val="12"/>
                      <w:szCs w:val="1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Symbol" w:hAnsi="Symbol" w:cs="Symbol" w:eastAsia="Symbol"/>
          <w:sz w:val="21"/>
          <w:szCs w:val="21"/>
          <w:spacing w:val="0"/>
          <w:w w:val="100"/>
          <w:position w:val="-20"/>
        </w:rPr>
        <w:t></w:t>
      </w:r>
      <w:r>
        <w:rPr>
          <w:rFonts w:ascii="Symbol" w:hAnsi="Symbol" w:cs="Symbol" w:eastAsia="Symbol"/>
          <w:sz w:val="21"/>
          <w:szCs w:val="21"/>
          <w:spacing w:val="-50"/>
          <w:w w:val="100"/>
          <w:position w:val="-20"/>
        </w:rPr>
        <w:t></w:t>
      </w:r>
      <w:r>
        <w:rPr>
          <w:rFonts w:ascii="Times New Roman" w:hAnsi="Times New Roman" w:cs="Times New Roman" w:eastAsia="Times New Roman"/>
          <w:sz w:val="21"/>
          <w:szCs w:val="21"/>
          <w:spacing w:val="-50"/>
          <w:w w:val="100"/>
          <w:position w:val="-2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2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2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  <w:position w:val="-2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2"/>
        </w:rPr>
        <w:t>x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2"/>
        </w:rPr>
        <w:t>  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  <w:position w:val="-22"/>
        </w:rPr>
        <w:t> </w:t>
      </w:r>
      <w:r>
        <w:rPr>
          <w:rFonts w:ascii="Symbol" w:hAnsi="Symbol" w:cs="Symbol" w:eastAsia="Symbol"/>
          <w:sz w:val="21"/>
          <w:szCs w:val="21"/>
          <w:spacing w:val="0"/>
          <w:w w:val="100"/>
          <w:position w:val="-20"/>
        </w:rPr>
        <w:t></w:t>
      </w:r>
      <w:r>
        <w:rPr>
          <w:rFonts w:ascii="Symbol" w:hAnsi="Symbol" w:cs="Symbol" w:eastAsia="Symbol"/>
          <w:sz w:val="21"/>
          <w:szCs w:val="21"/>
          <w:spacing w:val="-50"/>
          <w:w w:val="100"/>
          <w:position w:val="-20"/>
        </w:rPr>
        <w:t></w:t>
      </w:r>
      <w:r>
        <w:rPr>
          <w:rFonts w:ascii="Times New Roman" w:hAnsi="Times New Roman" w:cs="Times New Roman" w:eastAsia="Times New Roman"/>
          <w:sz w:val="21"/>
          <w:szCs w:val="21"/>
          <w:spacing w:val="-50"/>
          <w:w w:val="100"/>
          <w:position w:val="-2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20"/>
        </w:rPr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position w:val="-23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2" w:equalWidth="0">
            <w:col w:w="5159" w:space="285"/>
            <w:col w:w="5196"/>
          </w:cols>
        </w:sectPr>
      </w:pPr>
      <w:rPr/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111" w:lineRule="exact"/>
        <w:ind w:left="318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cealed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ality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eed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-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59" w:lineRule="exact"/>
        <w:ind w:right="-20"/>
        <w:jc w:val="left"/>
        <w:tabs>
          <w:tab w:pos="2060" w:val="left"/>
        </w:tabs>
        <w:rPr>
          <w:rFonts w:ascii="Symbol" w:hAnsi="Symbol" w:cs="Symbol" w:eastAsia="Symbol"/>
          <w:sz w:val="32"/>
          <w:szCs w:val="3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7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  <w:position w:val="-7"/>
        </w:rPr>
        <w:t> </w:t>
      </w:r>
      <w:r>
        <w:rPr>
          <w:rFonts w:ascii="Gulim" w:hAnsi="Gulim" w:cs="Gulim" w:eastAsia="Gulim"/>
          <w:sz w:val="28"/>
          <w:szCs w:val="28"/>
          <w:spacing w:val="23"/>
          <w:w w:val="66"/>
          <w:position w:val="-7"/>
        </w:rPr>
        <w:t>(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  <w:position w:val="-7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-36"/>
          <w:w w:val="100"/>
          <w:position w:val="-7"/>
        </w:rPr>
        <w:t> </w:t>
      </w:r>
      <w:r>
        <w:rPr>
          <w:rFonts w:ascii="Gulim" w:hAnsi="Gulim" w:cs="Gulim" w:eastAsia="Gulim"/>
          <w:sz w:val="28"/>
          <w:szCs w:val="28"/>
          <w:spacing w:val="0"/>
          <w:w w:val="66"/>
          <w:position w:val="-7"/>
        </w:rPr>
        <w:t>)</w:t>
      </w:r>
      <w:r>
        <w:rPr>
          <w:rFonts w:ascii="Gulim" w:hAnsi="Gulim" w:cs="Gulim" w:eastAsia="Gulim"/>
          <w:sz w:val="28"/>
          <w:szCs w:val="28"/>
          <w:spacing w:val="-56"/>
          <w:w w:val="100"/>
          <w:position w:val="-7"/>
        </w:rPr>
        <w:t> </w:t>
      </w:r>
      <w:r>
        <w:rPr>
          <w:rFonts w:ascii="Gulim" w:hAnsi="Gulim" w:cs="Gulim" w:eastAsia="Gulim"/>
          <w:sz w:val="21"/>
          <w:szCs w:val="21"/>
          <w:spacing w:val="0"/>
          <w:w w:val="100"/>
          <w:position w:val="-7"/>
        </w:rPr>
        <w:t>=</w:t>
      </w:r>
      <w:r>
        <w:rPr>
          <w:rFonts w:ascii="Gulim" w:hAnsi="Gulim" w:cs="Gulim" w:eastAsia="Gulim"/>
          <w:sz w:val="21"/>
          <w:szCs w:val="21"/>
          <w:spacing w:val="-25"/>
          <w:w w:val="100"/>
          <w:position w:val="-7"/>
        </w:rPr>
        <w:t> </w:t>
      </w:r>
      <w:r>
        <w:rPr>
          <w:rFonts w:ascii="Symbol" w:hAnsi="Symbol" w:cs="Symbol" w:eastAsia="Symbol"/>
          <w:sz w:val="21"/>
          <w:szCs w:val="21"/>
          <w:spacing w:val="0"/>
          <w:w w:val="100"/>
          <w:position w:val="-11"/>
        </w:rPr>
        <w:t>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  <w:position w:val="-11"/>
        </w:rPr>
        <w:t> </w:t>
      </w:r>
      <w:r>
        <w:rPr>
          <w:rFonts w:ascii="Symbol" w:hAnsi="Symbol" w:cs="Symbol" w:eastAsia="Symbol"/>
          <w:sz w:val="32"/>
          <w:szCs w:val="32"/>
          <w:spacing w:val="0"/>
          <w:w w:val="100"/>
          <w:position w:val="-12"/>
        </w:rPr>
        <w:t>∑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position w:val="-12"/>
        </w:rPr>
        <w:t> </w:t>
      </w:r>
      <w:r>
        <w:rPr>
          <w:rFonts w:ascii="Gulim" w:hAnsi="Gulim" w:cs="Gulim" w:eastAsia="Gulim"/>
          <w:sz w:val="13"/>
          <w:szCs w:val="13"/>
          <w:spacing w:val="-1"/>
          <w:w w:val="100"/>
          <w:position w:val="2"/>
        </w:rPr>
      </w:r>
      <w:r>
        <w:rPr>
          <w:rFonts w:ascii="Gulim" w:hAnsi="Gulim" w:cs="Gulim" w:eastAsia="Gulim"/>
          <w:sz w:val="13"/>
          <w:szCs w:val="13"/>
          <w:spacing w:val="45"/>
          <w:w w:val="100"/>
          <w:u w:val="single" w:color="000000"/>
          <w:position w:val="2"/>
        </w:rPr>
        <w:t> </w:t>
      </w:r>
      <w:r>
        <w:rPr>
          <w:rFonts w:ascii="Gulim" w:hAnsi="Gulim" w:cs="Gulim" w:eastAsia="Gulim"/>
          <w:sz w:val="13"/>
          <w:szCs w:val="13"/>
          <w:spacing w:val="0"/>
          <w:w w:val="69"/>
          <w:u w:val="single" w:color="000000"/>
          <w:position w:val="2"/>
        </w:rPr>
        <w:t>θ</w:t>
      </w:r>
      <w:r>
        <w:rPr>
          <w:rFonts w:ascii="Gulim" w:hAnsi="Gulim" w:cs="Gulim" w:eastAsia="Gulim"/>
          <w:sz w:val="13"/>
          <w:szCs w:val="13"/>
          <w:spacing w:val="21"/>
          <w:w w:val="69"/>
          <w:u w:val="single" w:color="000000"/>
          <w:position w:val="2"/>
        </w:rPr>
        <w:t> </w:t>
      </w:r>
      <w:r>
        <w:rPr>
          <w:rFonts w:ascii="Gulim" w:hAnsi="Gulim" w:cs="Gulim" w:eastAsia="Gulim"/>
          <w:sz w:val="28"/>
          <w:szCs w:val="28"/>
          <w:spacing w:val="0"/>
          <w:w w:val="69"/>
          <w:u w:val="single" w:color="000000"/>
          <w:position w:val="7"/>
        </w:rPr>
        <w:t>(</w:t>
      </w:r>
      <w:r>
        <w:rPr>
          <w:rFonts w:ascii="Gulim" w:hAnsi="Gulim" w:cs="Gulim" w:eastAsia="Gulim"/>
          <w:sz w:val="28"/>
          <w:szCs w:val="28"/>
          <w:spacing w:val="42"/>
          <w:w w:val="69"/>
          <w:u w:val="single" w:color="000000"/>
          <w:position w:val="7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u w:val="single" w:color="000000"/>
          <w:position w:val="2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13"/>
          <w:w w:val="100"/>
          <w:u w:val="single" w:color="000000"/>
          <w:position w:val="2"/>
        </w:rPr>
        <w:t> </w:t>
      </w:r>
      <w:r>
        <w:rPr>
          <w:rFonts w:ascii="Gulim" w:hAnsi="Gulim" w:cs="Gulim" w:eastAsia="Gulim"/>
          <w:sz w:val="28"/>
          <w:szCs w:val="28"/>
          <w:spacing w:val="7"/>
          <w:w w:val="66"/>
          <w:u w:val="single" w:color="000000"/>
          <w:position w:val="7"/>
        </w:rPr>
        <w:t>)</w:t>
      </w:r>
      <w:r>
        <w:rPr>
          <w:rFonts w:ascii="Gulim" w:hAnsi="Gulim" w:cs="Gulim" w:eastAsia="Gulim"/>
          <w:sz w:val="28"/>
          <w:szCs w:val="28"/>
          <w:spacing w:val="7"/>
          <w:w w:val="66"/>
          <w:u w:val="single" w:color="000000"/>
          <w:position w:val="7"/>
        </w:rPr>
      </w:r>
      <w:r>
        <w:rPr>
          <w:rFonts w:ascii="Gulim" w:hAnsi="Gulim" w:cs="Gulim" w:eastAsia="Gulim"/>
          <w:sz w:val="28"/>
          <w:szCs w:val="28"/>
          <w:spacing w:val="7"/>
          <w:w w:val="66"/>
          <w:position w:val="7"/>
        </w:rPr>
      </w:r>
      <w:r>
        <w:rPr>
          <w:rFonts w:ascii="Gulim" w:hAnsi="Gulim" w:cs="Gulim" w:eastAsia="Gulim"/>
          <w:sz w:val="28"/>
          <w:szCs w:val="28"/>
          <w:spacing w:val="7"/>
          <w:w w:val="66"/>
          <w:position w:val="7"/>
        </w:rPr>
      </w:r>
      <w:r>
        <w:rPr>
          <w:rFonts w:ascii="Symbol" w:hAnsi="Symbol" w:cs="Symbol" w:eastAsia="Symbol"/>
          <w:sz w:val="21"/>
          <w:szCs w:val="21"/>
          <w:spacing w:val="0"/>
          <w:w w:val="101"/>
          <w:position w:val="-11"/>
        </w:rPr>
        <w:t>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1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-11"/>
        </w:rPr>
      </w:r>
      <w:r>
        <w:rPr>
          <w:rFonts w:ascii="Symbol" w:hAnsi="Symbol" w:cs="Symbol" w:eastAsia="Symbol"/>
          <w:sz w:val="32"/>
          <w:szCs w:val="32"/>
          <w:spacing w:val="0"/>
          <w:w w:val="100"/>
          <w:position w:val="-12"/>
        </w:rPr>
        <w:t>∑</w:t>
      </w:r>
      <w:r>
        <w:rPr>
          <w:rFonts w:ascii="Symbol" w:hAnsi="Symbol" w:cs="Symbol" w:eastAsia="Symbol"/>
          <w:sz w:val="32"/>
          <w:szCs w:val="32"/>
          <w:spacing w:val="0"/>
          <w:w w:val="100"/>
          <w:position w:val="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2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(2)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3" w:equalWidth="0">
            <w:col w:w="5156" w:space="360"/>
            <w:col w:w="2645" w:space="2088"/>
            <w:col w:w="391"/>
          </w:cols>
        </w:sectPr>
      </w:pPr>
      <w:rPr/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7" w:lineRule="exact"/>
        <w:ind w:left="11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2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cte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2"/>
        </w:rPr>
        <w:t>itable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4" w:after="0" w:line="240" w:lineRule="auto"/>
        <w:ind w:right="-72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Symbol" w:hAnsi="Symbol" w:cs="Symbol" w:eastAsia="Symbol"/>
          <w:sz w:val="21"/>
          <w:szCs w:val="21"/>
          <w:spacing w:val="12"/>
          <w:w w:val="100"/>
          <w:position w:val="-3"/>
        </w:rPr>
        <w:t></w:t>
      </w:r>
      <w:r>
        <w:rPr>
          <w:rFonts w:ascii="Times New Roman" w:hAnsi="Times New Roman" w:cs="Times New Roman" w:eastAsia="Times New Roman"/>
          <w:sz w:val="12"/>
          <w:szCs w:val="12"/>
          <w:spacing w:val="5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9"/>
          <w:szCs w:val="9"/>
          <w:spacing w:val="-14"/>
          <w:w w:val="100"/>
          <w:position w:val="-3"/>
        </w:rPr>
        <w:t> </w:t>
      </w:r>
      <w:r>
        <w:rPr>
          <w:rFonts w:ascii="Gulim" w:hAnsi="Gulim" w:cs="Gulim" w:eastAsia="Gulim"/>
          <w:sz w:val="12"/>
          <w:szCs w:val="12"/>
          <w:spacing w:val="-4"/>
          <w:w w:val="73"/>
          <w:position w:val="0"/>
        </w:rPr>
        <w:t>∈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96"/>
          <w:position w:val="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spacing w:before="0" w:after="0" w:line="285" w:lineRule="exact"/>
        <w:ind w:right="-82"/>
        <w:jc w:val="left"/>
        <w:tabs>
          <w:tab w:pos="420" w:val="left"/>
        </w:tabs>
        <w:rPr>
          <w:rFonts w:ascii="Symbol" w:hAnsi="Symbol" w:cs="Symbol" w:eastAsia="Symbol"/>
          <w:sz w:val="21"/>
          <w:szCs w:val="21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1"/>
          <w:position w:val="6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3"/>
          <w:position w:val="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  <w:r>
        <w:rPr>
          <w:rFonts w:ascii="Symbol" w:hAnsi="Symbol" w:cs="Symbol" w:eastAsia="Symbol"/>
          <w:sz w:val="21"/>
          <w:szCs w:val="21"/>
          <w:spacing w:val="0"/>
          <w:w w:val="101"/>
          <w:position w:val="-1"/>
        </w:rPr>
        <w:t></w:t>
      </w:r>
      <w:r>
        <w:rPr>
          <w:rFonts w:ascii="Symbol" w:hAnsi="Symbol" w:cs="Symbol" w:eastAsia="Symbol"/>
          <w:sz w:val="21"/>
          <w:szCs w:val="21"/>
          <w:spacing w:val="0"/>
          <w:w w:val="100"/>
          <w:position w:val="0"/>
        </w:rPr>
      </w:r>
    </w:p>
    <w:p>
      <w:pPr>
        <w:spacing w:before="0" w:after="0" w:line="255" w:lineRule="exact"/>
        <w:ind w:right="-20"/>
        <w:jc w:val="left"/>
        <w:rPr>
          <w:rFonts w:ascii="Times New Roman" w:hAnsi="Times New Roman" w:cs="Times New Roman" w:eastAsia="Times New Roman"/>
          <w:sz w:val="12"/>
          <w:szCs w:val="12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  <w:spacing w:val="3"/>
          <w:w w:val="91"/>
        </w:rPr>
        <w:t>x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98"/>
          <w:position w:val="-3"/>
        </w:rPr>
        <w:t>n</w:t>
      </w:r>
      <w:r>
        <w:rPr>
          <w:rFonts w:ascii="Times New Roman" w:hAnsi="Times New Roman" w:cs="Times New Roman" w:eastAsia="Times New Roman"/>
          <w:sz w:val="9"/>
          <w:szCs w:val="9"/>
          <w:spacing w:val="-14"/>
          <w:w w:val="100"/>
          <w:position w:val="-3"/>
        </w:rPr>
        <w:t> </w:t>
      </w:r>
      <w:r>
        <w:rPr>
          <w:rFonts w:ascii="Gulim" w:hAnsi="Gulim" w:cs="Gulim" w:eastAsia="Gulim"/>
          <w:sz w:val="12"/>
          <w:szCs w:val="12"/>
          <w:spacing w:val="-2"/>
          <w:w w:val="83"/>
          <w:position w:val="0"/>
        </w:rPr>
        <w:t>∈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83"/>
          <w:position w:val="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83"/>
          <w:position w:val="0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spacing w:val="4"/>
          <w:w w:val="83"/>
          <w:position w:val="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1"/>
          <w:position w:val="3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3"/>
          <w:position w:val="-2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4" w:equalWidth="0">
            <w:col w:w="5158" w:space="1039"/>
            <w:col w:w="394" w:space="218"/>
            <w:col w:w="514" w:space="223"/>
            <w:col w:w="3094"/>
          </w:cols>
        </w:sectPr>
      </w:pPr>
      <w:rPr/>
    </w:p>
    <w:p>
      <w:pPr>
        <w:spacing w:before="40" w:after="0" w:line="258" w:lineRule="auto"/>
        <w:ind w:left="116" w:right="-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accordi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terpolatio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tails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oncea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5" w:after="0" w:line="258" w:lineRule="auto"/>
        <w:ind w:left="116" w:right="-54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kind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levels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ixels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terpolatio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5" w:after="0" w:line="134" w:lineRule="auto"/>
        <w:ind w:right="75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availa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neigh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ixels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nnin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directio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Gulim" w:hAnsi="Gulim" w:cs="Gulim" w:eastAsia="Gulim"/>
          <w:sz w:val="25"/>
          <w:szCs w:val="25"/>
          <w:spacing w:val="0"/>
          <w:w w:val="72"/>
        </w:rPr>
        <w:t>θ</w:t>
      </w:r>
      <w:r>
        <w:rPr>
          <w:rFonts w:ascii="Gulim" w:hAnsi="Gulim" w:cs="Gulim" w:eastAsia="Gulim"/>
          <w:sz w:val="25"/>
          <w:szCs w:val="25"/>
          <w:spacing w:val="5"/>
          <w:w w:val="7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1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ixel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1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repre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250" w:lineRule="auto"/>
        <w:ind w:right="98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i.e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23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&gt;1,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calc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ns.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Den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9"/>
          <w:position w:val="2"/>
        </w:rPr>
        <w:t>{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7"/>
          <w:w w:val="96"/>
          <w:position w:val="0"/>
        </w:rPr>
        <w:t>0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96"/>
          <w:position w:val="9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-6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2"/>
          <w:w w:val="96"/>
          <w:position w:val="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96"/>
          <w:position w:val="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-2"/>
          <w:w w:val="96"/>
          <w:position w:val="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-2"/>
          <w:w w:val="96"/>
          <w:position w:val="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5"/>
          <w:w w:val="96"/>
          <w:position w:val="0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96"/>
          <w:position w:val="9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5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2"/>
          <w:w w:val="96"/>
          <w:position w:val="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96"/>
          <w:position w:val="0"/>
        </w:rPr>
        <w:t>4</w:t>
      </w:r>
      <w:r>
        <w:rPr>
          <w:rFonts w:ascii="Times New Roman" w:hAnsi="Times New Roman" w:cs="Times New Roman" w:eastAsia="Times New Roman"/>
          <w:sz w:val="19"/>
          <w:szCs w:val="19"/>
          <w:spacing w:val="5"/>
          <w:w w:val="96"/>
          <w:position w:val="0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96"/>
          <w:position w:val="9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-2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96"/>
          <w:position w:val="0"/>
        </w:rPr>
        <w:t>,6</w:t>
      </w:r>
      <w:r>
        <w:rPr>
          <w:rFonts w:ascii="Times New Roman" w:hAnsi="Times New Roman" w:cs="Times New Roman" w:eastAsia="Times New Roman"/>
          <w:sz w:val="19"/>
          <w:szCs w:val="19"/>
          <w:spacing w:val="-2"/>
          <w:w w:val="96"/>
          <w:position w:val="0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spacing w:val="-2"/>
          <w:w w:val="96"/>
          <w:position w:val="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7"/>
          <w:w w:val="96"/>
          <w:position w:val="0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96"/>
          <w:position w:val="9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3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-2"/>
          <w:w w:val="96"/>
          <w:position w:val="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96"/>
          <w:position w:val="0"/>
        </w:rPr>
        <w:t>9</w:t>
      </w:r>
      <w:r>
        <w:rPr>
          <w:rFonts w:ascii="Times New Roman" w:hAnsi="Times New Roman" w:cs="Times New Roman" w:eastAsia="Times New Roman"/>
          <w:sz w:val="19"/>
          <w:szCs w:val="19"/>
          <w:spacing w:val="8"/>
          <w:w w:val="96"/>
          <w:position w:val="0"/>
        </w:rPr>
        <w:t>0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96"/>
          <w:position w:val="9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-2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-16"/>
          <w:w w:val="96"/>
          <w:position w:val="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96"/>
          <w:position w:val="0"/>
        </w:rPr>
        <w:t>11</w:t>
      </w:r>
      <w:r>
        <w:rPr>
          <w:rFonts w:ascii="Times New Roman" w:hAnsi="Times New Roman" w:cs="Times New Roman" w:eastAsia="Times New Roman"/>
          <w:sz w:val="19"/>
          <w:szCs w:val="19"/>
          <w:spacing w:val="-4"/>
          <w:w w:val="96"/>
          <w:position w:val="0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96"/>
          <w:position w:val="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5"/>
          <w:w w:val="96"/>
          <w:position w:val="0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96"/>
          <w:position w:val="9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6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-16"/>
          <w:w w:val="96"/>
          <w:position w:val="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96"/>
          <w:position w:val="0"/>
        </w:rPr>
        <w:t>13</w:t>
      </w:r>
      <w:r>
        <w:rPr>
          <w:rFonts w:ascii="Times New Roman" w:hAnsi="Times New Roman" w:cs="Times New Roman" w:eastAsia="Times New Roman"/>
          <w:sz w:val="19"/>
          <w:szCs w:val="19"/>
          <w:spacing w:val="3"/>
          <w:w w:val="96"/>
          <w:position w:val="0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96"/>
          <w:position w:val="9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1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-16"/>
          <w:w w:val="96"/>
          <w:position w:val="0"/>
        </w:rPr>
        <w:t>,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96"/>
          <w:position w:val="0"/>
        </w:rPr>
        <w:t>15</w:t>
      </w:r>
      <w:r>
        <w:rPr>
          <w:rFonts w:ascii="Times New Roman" w:hAnsi="Times New Roman" w:cs="Times New Roman" w:eastAsia="Times New Roman"/>
          <w:sz w:val="19"/>
          <w:szCs w:val="19"/>
          <w:spacing w:val="-4"/>
          <w:w w:val="96"/>
          <w:position w:val="0"/>
        </w:rPr>
        <w:t>7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96"/>
          <w:position w:val="0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5"/>
          <w:w w:val="96"/>
          <w:position w:val="0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96"/>
          <w:position w:val="9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18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}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46" w:lineRule="exact"/>
        <w:ind w:left="245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30.190002pt;margin-top:-4.101149pt;width:117.545pt;height:88.025pt;mso-position-horizontal-relative:page;mso-position-vertical-relative:paragraph;z-index:-1212" coordorigin="6604,-82" coordsize="2351,1761">
            <v:group style="position:absolute;left:6612;top:-74;width:1714;height:2" coordorigin="6612,-74" coordsize="1714,2">
              <v:shape style="position:absolute;left:6612;top:-74;width:1714;height:2" coordorigin="6612,-74" coordsize="1714,0" path="m6612,-74l8326,-74e" filled="f" stroked="t" strokeweight=".82pt" strokecolor="#000000">
                <v:path arrowok="t"/>
              </v:shape>
            </v:group>
            <v:group style="position:absolute;left:6619;top:-67;width:2;height:1728" coordorigin="6619,-67" coordsize="2,1728">
              <v:shape style="position:absolute;left:6619;top:-67;width:2;height:1728" coordorigin="6619,-67" coordsize="0,1728" path="m6619,-67l6619,1661e" filled="f" stroked="t" strokeweight=".82pt" strokecolor="#000000">
                <v:path arrowok="t"/>
              </v:shape>
            </v:group>
            <v:group style="position:absolute;left:7186;top:-67;width:2;height:1728" coordorigin="7186,-67" coordsize="2,1728">
              <v:shape style="position:absolute;left:7186;top:-67;width:2;height:1728" coordorigin="7186,-67" coordsize="0,1728" path="m7186,-67l7186,1661e" filled="f" stroked="t" strokeweight=".82pt" strokecolor="#000000">
                <v:path arrowok="t"/>
              </v:shape>
            </v:group>
            <v:group style="position:absolute;left:7752;top:-67;width:2;height:1728" coordorigin="7752,-67" coordsize="2,1728">
              <v:shape style="position:absolute;left:7752;top:-67;width:2;height:1728" coordorigin="7752,-67" coordsize="0,1728" path="m7752,-67l7752,1661e" filled="f" stroked="t" strokeweight=".82pt" strokecolor="#000000">
                <v:path arrowok="t"/>
              </v:shape>
            </v:group>
            <v:group style="position:absolute;left:8318;top:-67;width:2;height:1728" coordorigin="8318,-67" coordsize="2,1728">
              <v:shape style="position:absolute;left:8318;top:-67;width:2;height:1728" coordorigin="8318,-67" coordsize="0,1728" path="m8318,-67l8318,1661e" filled="f" stroked="t" strokeweight=".82pt" strokecolor="#000000">
                <v:path arrowok="t"/>
              </v:shape>
            </v:group>
            <v:group style="position:absolute;left:7193;top:704;width:552;height:377" coordorigin="7193,704" coordsize="552,377">
              <v:shape style="position:absolute;left:7193;top:704;width:552;height:377" coordorigin="7193,704" coordsize="552,377" path="m7193,704l7745,704,7745,1081,7193,1081,7193,704e" filled="t" fillcolor="#7F7F7F" stroked="f">
                <v:path arrowok="t"/>
                <v:fill/>
              </v:shape>
            </v:group>
            <v:group style="position:absolute;left:7193;top:514;width:552;height:190" coordorigin="7193,514" coordsize="552,190">
              <v:shape style="position:absolute;left:7193;top:514;width:552;height:190" coordorigin="7193,514" coordsize="552,190" path="m7193,514l7745,514,7745,704,7193,704,7193,514e" filled="t" fillcolor="#7F7F7F" stroked="f">
                <v:path arrowok="t"/>
                <v:fill/>
              </v:shape>
            </v:group>
            <v:group style="position:absolute;left:6612;top:507;width:1714;height:2" coordorigin="6612,507" coordsize="1714,2">
              <v:shape style="position:absolute;left:6612;top:507;width:1714;height:2" coordorigin="6612,507" coordsize="1714,0" path="m6612,507l8326,507e" filled="f" stroked="t" strokeweight=".82pt" strokecolor="#000000">
                <v:path arrowok="t"/>
              </v:shape>
            </v:group>
            <v:group style="position:absolute;left:6612;top:1088;width:1714;height:2" coordorigin="6612,1088" coordsize="1714,2">
              <v:shape style="position:absolute;left:6612;top:1088;width:1714;height:2" coordorigin="6612,1088" coordsize="1714,0" path="m6612,1088l8326,1088e" filled="f" stroked="t" strokeweight=".82pt" strokecolor="#000000">
                <v:path arrowok="t"/>
              </v:shape>
            </v:group>
            <v:group style="position:absolute;left:6612;top:1669;width:1714;height:2" coordorigin="6612,1669" coordsize="1714,2">
              <v:shape style="position:absolute;left:6612;top:1669;width:1714;height:2" coordorigin="6612,1669" coordsize="1714,0" path="m6612,1669l8326,1669e" filled="f" stroked="t" strokeweight=".82pt" strokecolor="#000000">
                <v:path arrowok="t"/>
              </v:shape>
            </v:group>
            <v:group style="position:absolute;left:6617;top:-50;width:1049;height:1606" coordorigin="6617,-50" coordsize="1049,1606">
              <v:shape style="position:absolute;left:6617;top:-50;width:1049;height:1606" coordorigin="6617,-50" coordsize="1049,1606" path="m7666,-50l6617,1556e" filled="f" stroked="t" strokeweight=".75pt" strokecolor="#000000">
                <v:path arrowok="t"/>
              </v:shape>
            </v:group>
            <v:group style="position:absolute;left:7231;top:589;width:29;height:31" coordorigin="7231,589" coordsize="29,31">
              <v:shape style="position:absolute;left:7231;top:589;width:29;height:31" coordorigin="7231,589" coordsize="29,31" path="m7253,589l7238,589,7231,596,7231,613,7238,620,7253,620,7260,613,7260,596,7253,589e" filled="t" fillcolor="#000000" stroked="f">
                <v:path arrowok="t"/>
                <v:fill/>
              </v:shape>
            </v:group>
            <v:group style="position:absolute;left:7231;top:589;width:29;height:31" coordorigin="7231,589" coordsize="29,31">
              <v:shape style="position:absolute;left:7231;top:589;width:29;height:31" coordorigin="7231,589" coordsize="29,31" path="m7246,589l7238,589,7231,596,7231,605,7231,613,7238,620,7246,620,7253,620,7260,613,7260,605,7260,596,7253,589,7246,589xe" filled="f" stroked="t" strokeweight=".75pt" strokecolor="#000000">
                <v:path arrowok="t"/>
              </v:shape>
            </v:group>
            <v:group style="position:absolute;left:6787;top:575;width:440;height:598" coordorigin="6787,575" coordsize="440,598">
              <v:shape style="position:absolute;left:6787;top:575;width:440;height:598" coordorigin="6787,575" coordsize="440,598" path="m7226,593l7206,582,7186,576,7166,575,7148,578,7133,586,6991,795,6980,807,6965,814,6946,816,6926,814,6906,806,6918,819,6927,836,6933,855,6933,874,6928,891,6794,1093,6788,1107,6787,1123,6791,1140,6800,1157,6813,1173e" filled="f" stroked="t" strokeweight=".75pt" strokecolor="#000000">
                <v:path arrowok="t"/>
              </v:shape>
            </v:group>
            <v:group style="position:absolute;left:8100;top:214;width:562;height:149" coordorigin="8100,214" coordsize="562,149">
              <v:shape style="position:absolute;left:8100;top:214;width:562;height:149" coordorigin="8100,214" coordsize="562,149" path="m8170,286l8100,341,8186,363,8181,337,8160,337,8155,334,8150,329,8153,325,8158,322,8177,318,8170,286e" filled="t" fillcolor="#000000" stroked="f">
                <v:path arrowok="t"/>
                <v:fill/>
              </v:shape>
              <v:shape style="position:absolute;left:8100;top:214;width:562;height:149" coordorigin="8100,214" coordsize="562,149" path="m8177,318l8158,322,8153,325,8150,329,8155,334,8160,337,8180,332,8177,318e" filled="t" fillcolor="#000000" stroked="f">
                <v:path arrowok="t"/>
                <v:fill/>
              </v:shape>
              <v:shape style="position:absolute;left:8100;top:214;width:562;height:149" coordorigin="8100,214" coordsize="562,149" path="m8180,332l8160,337,8181,337,8180,332e" filled="t" fillcolor="#000000" stroked="f">
                <v:path arrowok="t"/>
                <v:fill/>
              </v:shape>
              <v:shape style="position:absolute;left:8100;top:214;width:562;height:149" coordorigin="8100,214" coordsize="562,149" path="m8659,214l8654,214,8177,318,8180,332,8657,229,8662,226,8662,219,8659,214e" filled="t" fillcolor="#000000" stroked="f">
                <v:path arrowok="t"/>
                <v:fill/>
              </v:shape>
            </v:group>
            <v:group style="position:absolute;left:7630;top:788;width:1318;height:79" coordorigin="7630,788" coordsize="1318,79">
              <v:shape style="position:absolute;left:7630;top:788;width:1318;height:79" coordorigin="7630,788" coordsize="1318,79" path="m7709,788l7630,826,7709,867,7709,836,7690,836,7685,833,7682,826,7685,821,7690,819,7709,819,7709,788e" filled="t" fillcolor="#000000" stroked="f">
                <v:path arrowok="t"/>
                <v:fill/>
              </v:shape>
              <v:shape style="position:absolute;left:7630;top:788;width:1318;height:79" coordorigin="7630,788" coordsize="1318,79" path="m7709,819l7690,819,7685,821,7682,826,7685,833,7690,836,7709,836,7709,819e" filled="t" fillcolor="#000000" stroked="f">
                <v:path arrowok="t"/>
                <v:fill/>
              </v:shape>
              <v:shape style="position:absolute;left:7630;top:788;width:1318;height:79" coordorigin="7630,788" coordsize="1318,79" path="m8940,819l7709,819,7709,836,8940,836,8945,833,8947,826,8945,821,8940,819e" filled="t" fillcolor="#000000" stroked="f">
                <v:path arrowok="t"/>
                <v:fill/>
              </v:shape>
            </v:group>
            <v:group style="position:absolute;left:6835;top:1186;width:29;height:29" coordorigin="6835,1186" coordsize="29,29">
              <v:shape style="position:absolute;left:6835;top:1186;width:29;height:29" coordorigin="6835,1186" coordsize="29,29" path="m6857,1186l6842,1186,6835,1191,6835,1208,6842,1215,6857,1215,6864,1208,6864,1191,6857,1186e" filled="t" fillcolor="#000000" stroked="f">
                <v:path arrowok="t"/>
                <v:fill/>
              </v:shape>
            </v:group>
            <v:group style="position:absolute;left:6835;top:1186;width:29;height:29" coordorigin="6835,1186" coordsize="29,29">
              <v:shape style="position:absolute;left:6835;top:1186;width:29;height:29" coordorigin="6835,1186" coordsize="29,29" path="m6850,1186l6842,1186,6835,1191,6835,1201,6835,1208,6842,1215,6850,1215,6857,1215,6864,1208,6864,1201,6864,1191,6857,1186,6850,1186xe" filled="f" stroked="t" strokeweight=".75pt" strokecolor="#000000">
                <v:path arrowok="t"/>
              </v:shape>
            </v:group>
            <v:group style="position:absolute;left:6622;top:-55;width:2;height:1726" coordorigin="6622,-55" coordsize="2,1726">
              <v:shape style="position:absolute;left:6622;top:-55;width:2;height:1726" coordorigin="6622,-55" coordsize="0,1726" path="m6622,-55l6622,1671e" filled="f" stroked="t" strokeweight=".75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3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position w:val="-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3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3"/>
        </w:rPr>
        <w:t>hb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-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-3"/>
        </w:rPr>
        <w:t>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2" w:equalWidth="0">
            <w:col w:w="5159" w:space="285"/>
            <w:col w:w="5196"/>
          </w:cols>
        </w:sectPr>
      </w:pPr>
      <w:rPr/>
    </w:p>
    <w:p>
      <w:pPr>
        <w:spacing w:before="0" w:after="0" w:line="240" w:lineRule="auto"/>
        <w:ind w:left="116" w:right="-6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igh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7" w:lineRule="exact"/>
        <w:ind w:left="116" w:right="-4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-1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65"/>
          <w:position w:val="-1"/>
        </w:rPr>
        <w:t>×</w:t>
      </w:r>
      <w:r>
        <w:rPr>
          <w:rFonts w:ascii="Gulim" w:hAnsi="Gulim" w:cs="Gulim" w:eastAsia="Gulim"/>
          <w:sz w:val="20"/>
          <w:szCs w:val="20"/>
          <w:spacing w:val="0"/>
          <w:w w:val="65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,j)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,j=0,1,…,N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9" w:after="0" w:line="258" w:lineRule="auto"/>
        <w:ind w:left="116" w:right="-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,j)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p(N,j)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,N)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08" w:lineRule="exact"/>
        <w:ind w:left="171" w:right="445"/>
        <w:jc w:val="both"/>
        <w:rPr>
          <w:rFonts w:ascii="Times New Roman" w:hAnsi="Times New Roman" w:cs="Times New Roman" w:eastAsia="Times New Roman"/>
          <w:sz w:val="17"/>
          <w:szCs w:val="17"/>
        </w:rPr>
      </w:pPr>
      <w:rPr/>
      <w:r>
        <w:rPr/>
        <w:pict>
          <v:group style="position:absolute;margin-left:77.279999pt;margin-top:12.366875pt;width:196.44pt;height:.1pt;mso-position-horizontal-relative:page;mso-position-vertical-relative:paragraph;z-index:-1218" coordorigin="1546,247" coordsize="3929,2">
            <v:shape style="position:absolute;left:1546;top:247;width:3929;height:2" coordorigin="1546,247" coordsize="3929,0" path="m1546,247l5474,247e" filled="f" stroked="t" strokeweight=".43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p(i,</w:t>
      </w:r>
      <w:r>
        <w:rPr>
          <w:rFonts w:ascii="Times New Roman" w:hAnsi="Times New Roman" w:cs="Times New Roman" w:eastAsia="Times New Roman"/>
          <w:sz w:val="17"/>
          <w:szCs w:val="17"/>
          <w:spacing w:val="1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-4"/>
        </w:rPr>
        <w:t>j)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100"/>
          <w:position w:val="-4"/>
        </w:rPr>
        <w:t> </w:t>
      </w:r>
      <w:r>
        <w:rPr>
          <w:rFonts w:ascii="Gulim" w:hAnsi="Gulim" w:cs="Gulim" w:eastAsia="Gulim"/>
          <w:sz w:val="17"/>
          <w:szCs w:val="17"/>
          <w:spacing w:val="0"/>
          <w:w w:val="100"/>
          <w:position w:val="-4"/>
        </w:rPr>
        <w:t>=</w:t>
      </w:r>
      <w:r>
        <w:rPr>
          <w:rFonts w:ascii="Gulim" w:hAnsi="Gulim" w:cs="Gulim" w:eastAsia="Gulim"/>
          <w:sz w:val="17"/>
          <w:szCs w:val="17"/>
          <w:spacing w:val="7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p(-1,</w:t>
      </w:r>
      <w:r>
        <w:rPr>
          <w:rFonts w:ascii="Times New Roman" w:hAnsi="Times New Roman" w:cs="Times New Roman" w:eastAsia="Times New Roman"/>
          <w:sz w:val="17"/>
          <w:szCs w:val="17"/>
          <w:spacing w:val="14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j)</w:t>
      </w:r>
      <w:r>
        <w:rPr>
          <w:rFonts w:ascii="Times New Roman" w:hAnsi="Times New Roman" w:cs="Times New Roman" w:eastAsia="Times New Roman"/>
          <w:sz w:val="17"/>
          <w:szCs w:val="17"/>
          <w:spacing w:val="-27"/>
          <w:w w:val="100"/>
          <w:position w:val="7"/>
        </w:rPr>
        <w:t> </w:t>
      </w:r>
      <w:r>
        <w:rPr>
          <w:rFonts w:ascii="Gulim" w:hAnsi="Gulim" w:cs="Gulim" w:eastAsia="Gulim"/>
          <w:sz w:val="17"/>
          <w:szCs w:val="17"/>
          <w:spacing w:val="0"/>
          <w:w w:val="66"/>
          <w:position w:val="7"/>
        </w:rPr>
        <w:t>×</w:t>
      </w:r>
      <w:r>
        <w:rPr>
          <w:rFonts w:ascii="Gulim" w:hAnsi="Gulim" w:cs="Gulim" w:eastAsia="Gulim"/>
          <w:sz w:val="17"/>
          <w:szCs w:val="17"/>
          <w:spacing w:val="-3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i</w:t>
      </w:r>
      <w:r>
        <w:rPr>
          <w:rFonts w:ascii="Times New Roman" w:hAnsi="Times New Roman" w:cs="Times New Roman" w:eastAsia="Times New Roman"/>
          <w:sz w:val="17"/>
          <w:szCs w:val="17"/>
          <w:spacing w:val="-6"/>
          <w:w w:val="100"/>
          <w:position w:val="7"/>
        </w:rPr>
        <w:t> </w:t>
      </w:r>
      <w:r>
        <w:rPr>
          <w:rFonts w:ascii="Gulim" w:hAnsi="Gulim" w:cs="Gulim" w:eastAsia="Gulim"/>
          <w:sz w:val="17"/>
          <w:szCs w:val="17"/>
          <w:spacing w:val="0"/>
          <w:w w:val="100"/>
          <w:position w:val="7"/>
        </w:rPr>
        <w:t>+</w:t>
      </w:r>
      <w:r>
        <w:rPr>
          <w:rFonts w:ascii="Gulim" w:hAnsi="Gulim" w:cs="Gulim" w:eastAsia="Gulim"/>
          <w:sz w:val="17"/>
          <w:szCs w:val="17"/>
          <w:spacing w:val="-1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p(N,</w:t>
      </w:r>
      <w:r>
        <w:rPr>
          <w:rFonts w:ascii="Times New Roman" w:hAnsi="Times New Roman" w:cs="Times New Roman" w:eastAsia="Times New Roman"/>
          <w:sz w:val="17"/>
          <w:szCs w:val="17"/>
          <w:spacing w:val="4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j)</w:t>
      </w:r>
      <w:r>
        <w:rPr>
          <w:rFonts w:ascii="Times New Roman" w:hAnsi="Times New Roman" w:cs="Times New Roman" w:eastAsia="Times New Roman"/>
          <w:sz w:val="17"/>
          <w:szCs w:val="17"/>
          <w:spacing w:val="-27"/>
          <w:w w:val="100"/>
          <w:position w:val="7"/>
        </w:rPr>
        <w:t> </w:t>
      </w:r>
      <w:r>
        <w:rPr>
          <w:rFonts w:ascii="Gulim" w:hAnsi="Gulim" w:cs="Gulim" w:eastAsia="Gulim"/>
          <w:sz w:val="17"/>
          <w:szCs w:val="17"/>
          <w:spacing w:val="0"/>
          <w:w w:val="66"/>
          <w:position w:val="7"/>
        </w:rPr>
        <w:t>×</w:t>
      </w:r>
      <w:r>
        <w:rPr>
          <w:rFonts w:ascii="Gulim" w:hAnsi="Gulim" w:cs="Gulim" w:eastAsia="Gulim"/>
          <w:sz w:val="17"/>
          <w:szCs w:val="17"/>
          <w:spacing w:val="-4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(N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-</w:t>
      </w:r>
      <w:r>
        <w:rPr>
          <w:rFonts w:ascii="Times New Roman" w:hAnsi="Times New Roman" w:cs="Times New Roman" w:eastAsia="Times New Roman"/>
          <w:sz w:val="17"/>
          <w:szCs w:val="17"/>
          <w:spacing w:val="-1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i)</w:t>
      </w:r>
      <w:r>
        <w:rPr>
          <w:rFonts w:ascii="Times New Roman" w:hAnsi="Times New Roman" w:cs="Times New Roman" w:eastAsia="Times New Roman"/>
          <w:sz w:val="17"/>
          <w:szCs w:val="17"/>
          <w:spacing w:val="-15"/>
          <w:w w:val="100"/>
          <w:position w:val="7"/>
        </w:rPr>
        <w:t> </w:t>
      </w:r>
      <w:r>
        <w:rPr>
          <w:rFonts w:ascii="Gulim" w:hAnsi="Gulim" w:cs="Gulim" w:eastAsia="Gulim"/>
          <w:sz w:val="17"/>
          <w:szCs w:val="17"/>
          <w:spacing w:val="0"/>
          <w:w w:val="100"/>
          <w:position w:val="7"/>
        </w:rPr>
        <w:t>+</w:t>
      </w:r>
      <w:r>
        <w:rPr>
          <w:rFonts w:ascii="Gulim" w:hAnsi="Gulim" w:cs="Gulim" w:eastAsia="Gulim"/>
          <w:sz w:val="17"/>
          <w:szCs w:val="17"/>
          <w:spacing w:val="-1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p(i,-1)</w:t>
      </w:r>
      <w:r>
        <w:rPr>
          <w:rFonts w:ascii="Times New Roman" w:hAnsi="Times New Roman" w:cs="Times New Roman" w:eastAsia="Times New Roman"/>
          <w:sz w:val="17"/>
          <w:szCs w:val="17"/>
          <w:spacing w:val="-21"/>
          <w:w w:val="100"/>
          <w:position w:val="7"/>
        </w:rPr>
        <w:t> </w:t>
      </w:r>
      <w:r>
        <w:rPr>
          <w:rFonts w:ascii="Gulim" w:hAnsi="Gulim" w:cs="Gulim" w:eastAsia="Gulim"/>
          <w:sz w:val="17"/>
          <w:szCs w:val="17"/>
          <w:spacing w:val="0"/>
          <w:w w:val="66"/>
          <w:position w:val="7"/>
        </w:rPr>
        <w:t>×</w:t>
      </w:r>
      <w:r>
        <w:rPr>
          <w:rFonts w:ascii="Gulim" w:hAnsi="Gulim" w:cs="Gulim" w:eastAsia="Gulim"/>
          <w:sz w:val="17"/>
          <w:szCs w:val="17"/>
          <w:spacing w:val="24"/>
          <w:w w:val="66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j</w:t>
      </w:r>
      <w:r>
        <w:rPr>
          <w:rFonts w:ascii="Times New Roman" w:hAnsi="Times New Roman" w:cs="Times New Roman" w:eastAsia="Times New Roman"/>
          <w:sz w:val="17"/>
          <w:szCs w:val="17"/>
          <w:spacing w:val="-4"/>
          <w:w w:val="100"/>
          <w:position w:val="7"/>
        </w:rPr>
        <w:t> </w:t>
      </w:r>
      <w:r>
        <w:rPr>
          <w:rFonts w:ascii="Gulim" w:hAnsi="Gulim" w:cs="Gulim" w:eastAsia="Gulim"/>
          <w:sz w:val="17"/>
          <w:szCs w:val="17"/>
          <w:spacing w:val="0"/>
          <w:w w:val="100"/>
          <w:position w:val="7"/>
        </w:rPr>
        <w:t>+</w:t>
      </w:r>
      <w:r>
        <w:rPr>
          <w:rFonts w:ascii="Gulim" w:hAnsi="Gulim" w:cs="Gulim" w:eastAsia="Gulim"/>
          <w:sz w:val="17"/>
          <w:szCs w:val="17"/>
          <w:spacing w:val="-1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p(i,</w:t>
      </w:r>
      <w:r>
        <w:rPr>
          <w:rFonts w:ascii="Times New Roman" w:hAnsi="Times New Roman" w:cs="Times New Roman" w:eastAsia="Times New Roman"/>
          <w:sz w:val="17"/>
          <w:szCs w:val="17"/>
          <w:spacing w:val="-1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5"/>
          <w:position w:val="7"/>
        </w:rPr>
        <w:t>N)</w:t>
      </w:r>
      <w:r>
        <w:rPr>
          <w:rFonts w:ascii="Times New Roman" w:hAnsi="Times New Roman" w:cs="Times New Roman" w:eastAsia="Times New Roman"/>
          <w:sz w:val="17"/>
          <w:szCs w:val="17"/>
          <w:spacing w:val="-26"/>
          <w:w w:val="100"/>
          <w:position w:val="7"/>
        </w:rPr>
        <w:t> </w:t>
      </w:r>
      <w:r>
        <w:rPr>
          <w:rFonts w:ascii="Gulim" w:hAnsi="Gulim" w:cs="Gulim" w:eastAsia="Gulim"/>
          <w:sz w:val="17"/>
          <w:szCs w:val="17"/>
          <w:spacing w:val="0"/>
          <w:w w:val="66"/>
          <w:position w:val="7"/>
        </w:rPr>
        <w:t>×</w:t>
      </w:r>
      <w:r>
        <w:rPr>
          <w:rFonts w:ascii="Gulim" w:hAnsi="Gulim" w:cs="Gulim" w:eastAsia="Gulim"/>
          <w:sz w:val="17"/>
          <w:szCs w:val="17"/>
          <w:spacing w:val="-4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(N</w:t>
      </w:r>
      <w:r>
        <w:rPr>
          <w:rFonts w:ascii="Times New Roman" w:hAnsi="Times New Roman" w:cs="Times New Roman" w:eastAsia="Times New Roman"/>
          <w:sz w:val="17"/>
          <w:szCs w:val="17"/>
          <w:spacing w:val="-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-</w:t>
      </w:r>
      <w:r>
        <w:rPr>
          <w:rFonts w:ascii="Times New Roman" w:hAnsi="Times New Roman" w:cs="Times New Roman" w:eastAsia="Times New Roman"/>
          <w:sz w:val="17"/>
          <w:szCs w:val="17"/>
          <w:spacing w:val="2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7"/>
        </w:rPr>
        <w:t>j)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0" w:after="0" w:line="153" w:lineRule="exact"/>
        <w:ind w:left="2543" w:right="2315"/>
        <w:jc w:val="center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sz w:val="17"/>
          <w:szCs w:val="17"/>
          <w:spacing w:val="-3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92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</w:rPr>
      </w:r>
    </w:p>
    <w:p>
      <w:pPr>
        <w:spacing w:before="0" w:after="0" w:line="208" w:lineRule="exact"/>
        <w:ind w:right="-20"/>
        <w:jc w:val="right"/>
        <w:rPr>
          <w:rFonts w:ascii="Gulim" w:hAnsi="Gulim" w:cs="Gulim" w:eastAsia="Gulim"/>
          <w:sz w:val="25"/>
          <w:szCs w:val="25"/>
        </w:rPr>
      </w:pPr>
      <w:rPr/>
      <w:r>
        <w:rPr/>
        <w:br w:type="column"/>
      </w:r>
      <w:r>
        <w:rPr>
          <w:rFonts w:ascii="Gulim" w:hAnsi="Gulim" w:cs="Gulim" w:eastAsia="Gulim"/>
          <w:sz w:val="25"/>
          <w:szCs w:val="25"/>
          <w:spacing w:val="0"/>
          <w:w w:val="72"/>
          <w:position w:val="-1"/>
        </w:rPr>
        <w:t>θ</w:t>
      </w:r>
      <w:r>
        <w:rPr>
          <w:rFonts w:ascii="Gulim" w:hAnsi="Gulim" w:cs="Gulim" w:eastAsia="Gulim"/>
          <w:sz w:val="25"/>
          <w:szCs w:val="25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721" w:lineRule="auto"/>
        <w:ind w:left="122" w:right="201" w:firstLine="-122"/>
        <w:jc w:val="left"/>
        <w:tabs>
          <w:tab w:pos="480" w:val="left"/>
        </w:tabs>
        <w:rPr>
          <w:rFonts w:ascii="Times New Roman" w:hAnsi="Times New Roman" w:cs="Times New Roman" w:eastAsia="Times New Roman"/>
          <w:sz w:val="11"/>
          <w:szCs w:val="11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2"/>
        </w:rPr>
        <w:t>D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n</w:t>
        <w:tab/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  <w:position w:val="2"/>
        </w:rPr>
        <w:t>x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100"/>
          <w:position w:val="0"/>
        </w:rPr>
        <w:t>n</w:t>
      </w:r>
    </w:p>
    <w:p>
      <w:pPr>
        <w:spacing w:before="21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cks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7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3" w:equalWidth="0">
            <w:col w:w="5157" w:space="853"/>
            <w:col w:w="816" w:space="1068"/>
            <w:col w:w="2746"/>
          </w:cols>
        </w:sectPr>
      </w:pPr>
      <w:rPr/>
    </w:p>
    <w:p>
      <w:pPr>
        <w:spacing w:before="31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(1)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76" w:lineRule="exact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Fig.4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rec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io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2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13"/>
        </w:rPr>
        <w:t>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ola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7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4"/>
        </w:rPr>
        <w:t>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780"/>
          <w:cols w:num="2" w:equalWidth="0">
            <w:col w:w="4953" w:space="854"/>
            <w:col w:w="4833"/>
          </w:cols>
        </w:sectPr>
      </w:pPr>
      <w:rPr/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81" w:right="-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directio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454" w:lineRule="exact"/>
        <w:ind w:left="913" w:right="-20"/>
        <w:jc w:val="left"/>
        <w:rPr>
          <w:rFonts w:ascii="Gulim" w:hAnsi="Gulim" w:cs="Gulim" w:eastAsia="Gulim"/>
          <w:sz w:val="31"/>
          <w:szCs w:val="31"/>
        </w:rPr>
      </w:pPr>
      <w:rPr/>
      <w:r>
        <w:rPr>
          <w:rFonts w:ascii="Symbol" w:hAnsi="Symbol" w:cs="Symbol" w:eastAsia="Symbol"/>
          <w:sz w:val="36"/>
          <w:szCs w:val="36"/>
          <w:w w:val="99"/>
          <w:position w:val="-2"/>
        </w:rPr>
        <w:t>∑</w:t>
      </w:r>
      <w:r>
        <w:rPr>
          <w:rFonts w:ascii="Times New Roman" w:hAnsi="Times New Roman" w:cs="Times New Roman" w:eastAsia="Times New Roman"/>
          <w:sz w:val="36"/>
          <w:szCs w:val="36"/>
          <w:spacing w:val="-5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4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34"/>
          <w:w w:val="100"/>
          <w:position w:val="-2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65"/>
          <w:position w:val="4"/>
        </w:rPr>
        <w:t>×</w:t>
      </w:r>
      <w:r>
        <w:rPr>
          <w:rFonts w:ascii="Gulim" w:hAnsi="Gulim" w:cs="Gulim" w:eastAsia="Gulim"/>
          <w:sz w:val="24"/>
          <w:szCs w:val="24"/>
          <w:spacing w:val="35"/>
          <w:w w:val="65"/>
          <w:position w:val="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80"/>
          <w:position w:val="4"/>
        </w:rPr>
        <w:t>f</w:t>
      </w:r>
      <w:r>
        <w:rPr>
          <w:rFonts w:ascii="Gulim" w:hAnsi="Gulim" w:cs="Gulim" w:eastAsia="Gulim"/>
          <w:sz w:val="15"/>
          <w:szCs w:val="15"/>
          <w:spacing w:val="9"/>
          <w:w w:val="80"/>
          <w:position w:val="-2"/>
        </w:rPr>
        <w:t>θ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0"/>
          <w:position w:val="-6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80"/>
          <w:position w:val="-6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15"/>
          <w:w w:val="80"/>
          <w:position w:val="-6"/>
        </w:rPr>
        <w:t> </w:t>
      </w:r>
      <w:r>
        <w:rPr>
          <w:rFonts w:ascii="Gulim" w:hAnsi="Gulim" w:cs="Gulim" w:eastAsia="Gulim"/>
          <w:sz w:val="31"/>
          <w:szCs w:val="31"/>
          <w:spacing w:val="0"/>
          <w:w w:val="67"/>
          <w:position w:val="4"/>
        </w:rPr>
        <w:t>(</w:t>
      </w:r>
      <w:r>
        <w:rPr>
          <w:rFonts w:ascii="Gulim" w:hAnsi="Gulim" w:cs="Gulim" w:eastAsia="Gulim"/>
          <w:sz w:val="31"/>
          <w:szCs w:val="31"/>
          <w:spacing w:val="-7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99"/>
          <w:position w:val="4"/>
        </w:rPr>
        <w:t>p</w:t>
      </w:r>
      <w:r>
        <w:rPr>
          <w:rFonts w:ascii="Gulim" w:hAnsi="Gulim" w:cs="Gulim" w:eastAsia="Gulim"/>
          <w:sz w:val="31"/>
          <w:szCs w:val="31"/>
          <w:spacing w:val="0"/>
          <w:w w:val="67"/>
          <w:position w:val="4"/>
        </w:rPr>
        <w:t>)</w:t>
      </w:r>
      <w:r>
        <w:rPr>
          <w:rFonts w:ascii="Gulim" w:hAnsi="Gulim" w:cs="Gulim" w:eastAsia="Gulim"/>
          <w:sz w:val="31"/>
          <w:szCs w:val="31"/>
          <w:spacing w:val="0"/>
          <w:w w:val="100"/>
          <w:position w:val="0"/>
        </w:rPr>
      </w:r>
    </w:p>
    <w:p>
      <w:pPr>
        <w:spacing w:before="0" w:after="0" w:line="11" w:lineRule="atLeast"/>
        <w:ind w:left="88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Gulim" w:hAnsi="Gulim" w:cs="Gulim" w:eastAsia="Gulim"/>
          <w:sz w:val="15"/>
          <w:szCs w:val="15"/>
          <w:spacing w:val="11"/>
          <w:w w:val="70"/>
        </w:rPr>
        <w:t>θ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99"/>
          <w:position w:val="-3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-14"/>
          <w:w w:val="100"/>
          <w:position w:val="-3"/>
        </w:rPr>
        <w:t> </w:t>
      </w:r>
      <w:r>
        <w:rPr>
          <w:rFonts w:ascii="Gulim" w:hAnsi="Gulim" w:cs="Gulim" w:eastAsia="Gulim"/>
          <w:sz w:val="14"/>
          <w:szCs w:val="14"/>
          <w:spacing w:val="-4"/>
          <w:w w:val="71"/>
          <w:position w:val="0"/>
        </w:rPr>
        <w:t>∈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89"/>
          <w:position w:val="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11" w:after="0" w:line="240" w:lineRule="auto"/>
        <w:ind w:right="-8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3"/>
        </w:rPr>
        <w:t> </w:t>
      </w:r>
      <w:r>
        <w:rPr>
          <w:rFonts w:ascii="Gulim" w:hAnsi="Gulim" w:cs="Gulim" w:eastAsia="Gulim"/>
          <w:sz w:val="27"/>
          <w:szCs w:val="27"/>
          <w:spacing w:val="18"/>
          <w:w w:val="6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</w:rPr>
        <w:t> </w:t>
      </w:r>
      <w:r>
        <w:rPr>
          <w:rFonts w:ascii="Gulim" w:hAnsi="Gulim" w:cs="Gulim" w:eastAsia="Gulim"/>
          <w:sz w:val="27"/>
          <w:szCs w:val="27"/>
          <w:spacing w:val="21"/>
          <w:w w:val="64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calculated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57.670013pt;margin-top:11.738735pt;width:114.82pt;height:114.34pt;mso-position-horizontal-relative:page;mso-position-vertical-relative:paragraph;z-index:-1205" coordorigin="7153,235" coordsize="2296,2287">
            <v:group style="position:absolute;left:7159;top:241;width:2285;height:2" coordorigin="7159,241" coordsize="2285,2">
              <v:shape style="position:absolute;left:7159;top:241;width:2285;height:2" coordorigin="7159,241" coordsize="2285,0" path="m7159,241l9444,241e" filled="f" stroked="t" strokeweight=".580pt" strokecolor="#000000">
                <v:path arrowok="t"/>
              </v:shape>
            </v:group>
            <v:group style="position:absolute;left:7166;top:245;width:2;height:2266" coordorigin="7166,245" coordsize="2,2266">
              <v:shape style="position:absolute;left:7166;top:245;width:2;height:2266" coordorigin="7166,245" coordsize="0,2266" path="m7166,245l7166,2511e" filled="f" stroked="t" strokeweight=".580pt" strokecolor="#000000">
                <v:path arrowok="t"/>
              </v:shape>
            </v:group>
            <v:group style="position:absolute;left:9439;top:245;width:2;height:2266" coordorigin="9439,245" coordsize="2,2266">
              <v:shape style="position:absolute;left:9439;top:245;width:2;height:2266" coordorigin="9439,245" coordsize="0,2266" path="m9439,245l9439,2511e" filled="f" stroked="t" strokeweight=".580pt" strokecolor="#000000">
                <v:path arrowok="t"/>
              </v:shape>
            </v:group>
            <v:group style="position:absolute;left:7159;top:2516;width:2285;height:2" coordorigin="7159,2516" coordsize="2285,2">
              <v:shape style="position:absolute;left:7159;top:2516;width:2285;height:2" coordorigin="7159,2516" coordsize="2285,0" path="m7159,2516l9444,251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</w:p>
    <w:p>
      <w:pPr>
        <w:jc w:val="left"/>
        <w:spacing w:after="0"/>
        <w:sectPr>
          <w:pgMar w:header="703" w:footer="0" w:top="900" w:bottom="280" w:left="820" w:right="820"/>
          <w:pgSz w:w="12240" w:h="15840"/>
          <w:cols w:num="3" w:equalWidth="0">
            <w:col w:w="3089" w:space="125"/>
            <w:col w:w="1751" w:space="1854"/>
            <w:col w:w="3781"/>
          </w:cols>
        </w:sectPr>
      </w:pPr>
      <w:rPr/>
    </w:p>
    <w:p>
      <w:pPr>
        <w:spacing w:before="0" w:after="0" w:line="135" w:lineRule="exact"/>
        <w:ind w:left="198" w:right="-88"/>
        <w:jc w:val="left"/>
        <w:rPr>
          <w:rFonts w:ascii="Gulim" w:hAnsi="Gulim" w:cs="Gulim" w:eastAsia="Gulim"/>
          <w:sz w:val="24"/>
          <w:szCs w:val="24"/>
        </w:rPr>
      </w:pPr>
      <w:rPr/>
      <w:r>
        <w:rPr/>
        <w:pict>
          <v:group style="position:absolute;margin-left:85.080002pt;margin-top:1.018491pt;width:66.6pt;height:.1pt;mso-position-horizontal-relative:page;mso-position-vertical-relative:paragraph;z-index:-1208" coordorigin="1702,20" coordsize="1332,2">
            <v:shape style="position:absolute;left:1702;top:20;width:1332;height:2" coordorigin="1702,20" coordsize="1332,0" path="m1702,20l3034,20e" filled="f" stroked="t" strokeweight=".49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3"/>
          <w:position w:val="2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83"/>
          <w:position w:val="2"/>
        </w:rPr>
        <w:t> </w:t>
      </w:r>
      <w:r>
        <w:rPr>
          <w:rFonts w:ascii="Gulim" w:hAnsi="Gulim" w:cs="Gulim" w:eastAsia="Gulim"/>
          <w:sz w:val="31"/>
          <w:szCs w:val="31"/>
          <w:spacing w:val="0"/>
          <w:w w:val="67"/>
          <w:position w:val="3"/>
        </w:rPr>
        <w:t>(</w:t>
      </w:r>
      <w:r>
        <w:rPr>
          <w:rFonts w:ascii="Gulim" w:hAnsi="Gulim" w:cs="Gulim" w:eastAsia="Gulim"/>
          <w:sz w:val="31"/>
          <w:szCs w:val="31"/>
          <w:spacing w:val="-7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99"/>
          <w:position w:val="2"/>
        </w:rPr>
        <w:t>p</w:t>
      </w:r>
      <w:r>
        <w:rPr>
          <w:rFonts w:ascii="Gulim" w:hAnsi="Gulim" w:cs="Gulim" w:eastAsia="Gulim"/>
          <w:sz w:val="31"/>
          <w:szCs w:val="31"/>
          <w:spacing w:val="0"/>
          <w:w w:val="67"/>
          <w:position w:val="3"/>
        </w:rPr>
        <w:t>)</w:t>
      </w:r>
      <w:r>
        <w:rPr>
          <w:rFonts w:ascii="Gulim" w:hAnsi="Gulim" w:cs="Gulim" w:eastAsia="Gulim"/>
          <w:sz w:val="31"/>
          <w:szCs w:val="31"/>
          <w:spacing w:val="-60"/>
          <w:w w:val="100"/>
          <w:position w:val="3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100"/>
          <w:position w:val="2"/>
        </w:rPr>
        <w:t>=</w:t>
      </w:r>
      <w:r>
        <w:rPr>
          <w:rFonts w:ascii="Gulim" w:hAnsi="Gulim" w:cs="Gulim" w:eastAsia="Gulim"/>
          <w:sz w:val="24"/>
          <w:szCs w:val="24"/>
          <w:spacing w:val="0"/>
          <w:w w:val="100"/>
          <w:position w:val="0"/>
        </w:rPr>
      </w:r>
    </w:p>
    <w:p>
      <w:pPr>
        <w:spacing w:before="0" w:after="0" w:line="383" w:lineRule="exact"/>
        <w:ind w:right="-94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Symbol" w:hAnsi="Symbol" w:cs="Symbol" w:eastAsia="Symbol"/>
          <w:sz w:val="36"/>
          <w:szCs w:val="36"/>
          <w:w w:val="99"/>
          <w:position w:val="-2"/>
        </w:rPr>
        <w:t>∑</w:t>
      </w:r>
      <w:r>
        <w:rPr>
          <w:rFonts w:ascii="Times New Roman" w:hAnsi="Times New Roman" w:cs="Times New Roman" w:eastAsia="Times New Roman"/>
          <w:sz w:val="36"/>
          <w:szCs w:val="36"/>
          <w:spacing w:val="-58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99"/>
          <w:position w:val="4"/>
        </w:rPr>
        <w:t>d</w:t>
      </w:r>
      <w:r>
        <w:rPr>
          <w:rFonts w:ascii="Gulim" w:hAnsi="Gulim" w:cs="Gulim" w:eastAsia="Gulim"/>
          <w:sz w:val="15"/>
          <w:szCs w:val="15"/>
          <w:spacing w:val="9"/>
          <w:w w:val="70"/>
          <w:position w:val="-2"/>
        </w:rPr>
        <w:t>θ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99"/>
          <w:position w:val="-6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0" w:after="0" w:line="126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(3)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4" w:equalWidth="0">
            <w:col w:w="814" w:space="456"/>
            <w:col w:w="525" w:space="3125"/>
            <w:col w:w="235" w:space="1951"/>
            <w:col w:w="3494"/>
          </w:cols>
        </w:sectPr>
      </w:pPr>
      <w:rPr/>
    </w:p>
    <w:p>
      <w:pPr>
        <w:spacing w:before="0" w:after="0" w:line="170" w:lineRule="exact"/>
        <w:ind w:left="124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404.505005pt;margin-top:6.922543pt;width:27.63pt;height:20.105pt;mso-position-horizontal-relative:page;mso-position-vertical-relative:paragraph;z-index:-1204" coordorigin="8090,138" coordsize="553,402">
            <v:group style="position:absolute;left:8290;top:247;width:298;height:283" coordorigin="8290,247" coordsize="298,283">
              <v:shape style="position:absolute;left:8290;top:247;width:298;height:283" coordorigin="8290,247" coordsize="298,283" path="m8290,247l8587,247,8587,271,8412,271,8412,506,8587,506,8587,530,8290,530,8290,247e" filled="t" fillcolor="#000000" stroked="f">
                <v:path arrowok="t"/>
                <v:fill/>
              </v:shape>
              <v:shape style="position:absolute;left:8290;top:247;width:298;height:283" coordorigin="8290,247" coordsize="298,283" path="m8587,271l8479,271,8479,506,8587,506,8587,271e" filled="t" fillcolor="#000000" stroked="f">
                <v:path arrowok="t"/>
                <v:fill/>
              </v:shape>
            </v:group>
            <v:group style="position:absolute;left:8446;top:271;width:2;height:235" coordorigin="8446,271" coordsize="2,235">
              <v:shape style="position:absolute;left:8446;top:271;width:2;height:235" coordorigin="8446,271" coordsize="0,235" path="m8446,271l8446,506e" filled="f" stroked="t" strokeweight="3.46pt" strokecolor="#000000">
                <v:path arrowok="t"/>
              </v:shape>
            </v:group>
            <v:group style="position:absolute;left:8098;top:146;width:338;height:374" coordorigin="8098,146" coordsize="338,374">
              <v:shape style="position:absolute;left:8098;top:146;width:338;height:374" coordorigin="8098,146" coordsize="338,374" path="m8098,520l8436,520,8436,146,8098,146,8098,520xe" filled="f" stroked="t" strokeweight=".75pt" strokecolor="#000000">
                <v:path arrowok="t"/>
              </v:shape>
            </v:group>
            <v:group style="position:absolute;left:8275;top:273;width:360;height:79" coordorigin="8275,273" coordsize="360,79">
              <v:shape style="position:absolute;left:8275;top:273;width:360;height:79" coordorigin="8275,273" coordsize="360,79" path="m8357,273l8275,312,8357,352,8357,319,8335,319,8330,316,8328,312,8330,307,8335,304,8357,304,8357,273e" filled="t" fillcolor="#000000" stroked="f">
                <v:path arrowok="t"/>
                <v:fill/>
              </v:shape>
              <v:shape style="position:absolute;left:8275;top:273;width:360;height:79" coordorigin="8275,273" coordsize="360,79" path="m8357,304l8335,304,8330,307,8328,312,8330,316,8335,319,8357,319,8357,304e" filled="t" fillcolor="#000000" stroked="f">
                <v:path arrowok="t"/>
                <v:fill/>
              </v:shape>
              <v:shape style="position:absolute;left:8275;top:273;width:360;height:79" coordorigin="8275,273" coordsize="360,79" path="m8628,304l8357,304,8357,319,8628,319,8633,316,8635,312,8633,307,8628,304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Gulim" w:hAnsi="Gulim" w:cs="Gulim" w:eastAsia="Gulim"/>
          <w:sz w:val="15"/>
          <w:szCs w:val="15"/>
          <w:spacing w:val="9"/>
          <w:w w:val="70"/>
          <w:position w:val="2"/>
        </w:rPr>
        <w:t>θ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99"/>
          <w:position w:val="-1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-14"/>
          <w:w w:val="100"/>
          <w:position w:val="-1"/>
        </w:rPr>
        <w:t> </w:t>
      </w:r>
      <w:r>
        <w:rPr>
          <w:rFonts w:ascii="Gulim" w:hAnsi="Gulim" w:cs="Gulim" w:eastAsia="Gulim"/>
          <w:sz w:val="14"/>
          <w:szCs w:val="14"/>
          <w:spacing w:val="-4"/>
          <w:w w:val="71"/>
          <w:position w:val="2"/>
        </w:rPr>
        <w:t>∈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89"/>
          <w:position w:val="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</w:sectPr>
      </w:pPr>
      <w:rPr/>
    </w:p>
    <w:p>
      <w:pPr>
        <w:spacing w:before="17" w:after="0" w:line="240" w:lineRule="auto"/>
        <w:ind w:left="116" w:right="-78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Gulim" w:hAnsi="Gulim" w:cs="Gulim" w:eastAsia="Gulim"/>
          <w:sz w:val="19"/>
          <w:szCs w:val="19"/>
          <w:spacing w:val="0"/>
          <w:w w:val="71"/>
          <w:position w:val="-3"/>
        </w:rPr>
        <w:t>θ</w:t>
      </w:r>
      <w:r>
        <w:rPr>
          <w:rFonts w:ascii="Gulim" w:hAnsi="Gulim" w:cs="Gulim" w:eastAsia="Gulim"/>
          <w:sz w:val="19"/>
          <w:szCs w:val="19"/>
          <w:spacing w:val="-4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5"/>
          <w:position w:val="-7"/>
        </w:rPr>
        <w:t>i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0" w:after="0" w:line="295" w:lineRule="exact"/>
        <w:ind w:right="-7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2"/>
        </w:rPr>
        <w:t>i</w:t>
      </w:r>
      <w:r>
        <w:rPr>
          <w:rFonts w:ascii="Times New Roman" w:hAnsi="Times New Roman" w:cs="Times New Roman" w:eastAsia="Times New Roman"/>
          <w:sz w:val="19"/>
          <w:szCs w:val="19"/>
          <w:spacing w:val="-16"/>
          <w:w w:val="100"/>
          <w:position w:val="-2"/>
        </w:rPr>
        <w:t> </w:t>
      </w:r>
      <w:r>
        <w:rPr>
          <w:rFonts w:ascii="Gulim" w:hAnsi="Gulim" w:cs="Gulim" w:eastAsia="Gulim"/>
          <w:sz w:val="19"/>
          <w:szCs w:val="19"/>
          <w:spacing w:val="0"/>
          <w:w w:val="66"/>
          <w:position w:val="-2"/>
        </w:rPr>
        <w:t>×</w:t>
      </w:r>
      <w:r>
        <w:rPr>
          <w:rFonts w:ascii="Gulim" w:hAnsi="Gulim" w:cs="Gulim" w:eastAsia="Gulim"/>
          <w:sz w:val="19"/>
          <w:szCs w:val="19"/>
          <w:spacing w:val="-2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4"/>
          <w:w w:val="100"/>
          <w:position w:val="-2"/>
        </w:rPr>
        <w:t>2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  <w:position w:val="-2"/>
        </w:rPr>
        <w:t>.</w:t>
      </w:r>
      <w:r>
        <w:rPr>
          <w:rFonts w:ascii="Times New Roman" w:hAnsi="Times New Roman" w:cs="Times New Roman" w:eastAsia="Times New Roman"/>
          <w:sz w:val="19"/>
          <w:szCs w:val="19"/>
          <w:spacing w:val="10"/>
          <w:w w:val="100"/>
          <w:position w:val="-2"/>
        </w:rPr>
        <w:t>5</w:t>
      </w:r>
      <w:r>
        <w:rPr>
          <w:rFonts w:ascii="Times New Roman" w:hAnsi="Times New Roman" w:cs="Times New Roman" w:eastAsia="Times New Roman"/>
          <w:sz w:val="11"/>
          <w:szCs w:val="11"/>
          <w:spacing w:val="0"/>
          <w:w w:val="80"/>
          <w:position w:val="7"/>
        </w:rPr>
        <w:t>o</w:t>
      </w:r>
      <w:r>
        <w:rPr>
          <w:rFonts w:ascii="Times New Roman" w:hAnsi="Times New Roman" w:cs="Times New Roman" w:eastAsia="Times New Roman"/>
          <w:sz w:val="11"/>
          <w:szCs w:val="11"/>
          <w:spacing w:val="1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5" w:after="0" w:line="282" w:lineRule="exact"/>
        <w:ind w:right="-78"/>
        <w:jc w:val="left"/>
        <w:rPr>
          <w:rFonts w:ascii="Times New Roman" w:hAnsi="Times New Roman" w:cs="Times New Roman" w:eastAsia="Times New Roman"/>
          <w:sz w:val="8"/>
          <w:szCs w:val="8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83"/>
          <w:position w:val="4"/>
        </w:rPr>
        <w:t>f</w:t>
      </w:r>
      <w:r>
        <w:rPr>
          <w:rFonts w:ascii="Gulim" w:hAnsi="Gulim" w:cs="Gulim" w:eastAsia="Gulim"/>
          <w:sz w:val="12"/>
          <w:szCs w:val="12"/>
          <w:spacing w:val="9"/>
          <w:w w:val="75"/>
          <w:position w:val="-1"/>
        </w:rPr>
        <w:t>θ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99"/>
          <w:position w:val="-4"/>
        </w:rPr>
        <w:t>i</w:t>
      </w:r>
      <w:r>
        <w:rPr>
          <w:rFonts w:ascii="Times New Roman" w:hAnsi="Times New Roman" w:cs="Times New Roman" w:eastAsia="Times New Roman"/>
          <w:sz w:val="8"/>
          <w:szCs w:val="8"/>
          <w:spacing w:val="0"/>
          <w:w w:val="100"/>
          <w:position w:val="0"/>
        </w:rPr>
      </w:r>
    </w:p>
    <w:p>
      <w:pPr>
        <w:spacing w:before="0" w:after="0" w:line="307" w:lineRule="exact"/>
        <w:ind w:right="-20"/>
        <w:jc w:val="left"/>
        <w:tabs>
          <w:tab w:pos="46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Gulim" w:hAnsi="Gulim" w:cs="Gulim" w:eastAsia="Gulim"/>
          <w:sz w:val="27"/>
          <w:szCs w:val="27"/>
          <w:spacing w:val="21"/>
          <w:w w:val="64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7"/>
          <w:w w:val="100"/>
          <w:position w:val="0"/>
        </w:rPr>
        <w:t> </w:t>
      </w:r>
      <w:r>
        <w:rPr>
          <w:rFonts w:ascii="Gulim" w:hAnsi="Gulim" w:cs="Gulim" w:eastAsia="Gulim"/>
          <w:sz w:val="27"/>
          <w:szCs w:val="27"/>
          <w:spacing w:val="0"/>
          <w:w w:val="64"/>
          <w:position w:val="1"/>
        </w:rPr>
        <w:t>)</w:t>
      </w:r>
      <w:r>
        <w:rPr>
          <w:rFonts w:ascii="Gulim" w:hAnsi="Gulim" w:cs="Gulim" w:eastAsia="Gulim"/>
          <w:sz w:val="27"/>
          <w:szCs w:val="27"/>
          <w:spacing w:val="20"/>
          <w:w w:val="64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-3"/>
        </w:rPr>
        <w:t>EB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4" w:equalWidth="0">
            <w:col w:w="847" w:space="83"/>
            <w:col w:w="2078" w:space="125"/>
            <w:col w:w="162" w:space="52"/>
            <w:col w:w="7253"/>
          </w:cols>
        </w:sectPr>
      </w:pPr>
      <w:rPr/>
    </w:p>
    <w:p>
      <w:pPr>
        <w:spacing w:before="14" w:after="0" w:line="240" w:lineRule="auto"/>
        <w:ind w:left="116" w:right="-7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Gulim" w:hAnsi="Gulim" w:cs="Gulim" w:eastAsia="Gulim"/>
          <w:sz w:val="21"/>
          <w:szCs w:val="21"/>
          <w:spacing w:val="0"/>
          <w:w w:val="71"/>
        </w:rPr>
        <w:t>θ</w:t>
      </w:r>
      <w:r>
        <w:rPr>
          <w:rFonts w:ascii="Gulim" w:hAnsi="Gulim" w:cs="Gulim" w:eastAsia="Gulim"/>
          <w:sz w:val="21"/>
          <w:szCs w:val="21"/>
          <w:spacing w:val="-47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5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11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position w:val="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6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secti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2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III.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6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oncealin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Textu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5" w:after="0" w:line="258" w:lineRule="auto"/>
        <w:ind w:left="116" w:right="-54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tain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ssin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detail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satis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cealed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existing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tch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830" w:right="2187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79.785004pt;margin-top:-8.746267pt;width:21.3655pt;height:21.065pt;mso-position-horizontal-relative:page;mso-position-vertical-relative:paragraph;z-index:-1203" coordorigin="7596,-175" coordsize="427,421">
            <v:group style="position:absolute;left:7721;top:-47;width:298;height:283" coordorigin="7721,-47" coordsize="298,283">
              <v:shape style="position:absolute;left:7721;top:-47;width:298;height:283" coordorigin="7721,-47" coordsize="298,283" path="m7721,-47l8018,-47,8018,-23,7843,-23,7843,212,8018,212,8018,236,7721,236,7721,-47e" filled="t" fillcolor="#7F7F7F" stroked="f">
                <v:path arrowok="t"/>
                <v:fill/>
              </v:shape>
              <v:shape style="position:absolute;left:7721;top:-47;width:298;height:283" coordorigin="7721,-47" coordsize="298,283" path="m8018,-23l7910,-23,7910,212,8018,212,8018,-23e" filled="t" fillcolor="#7F7F7F" stroked="f">
                <v:path arrowok="t"/>
                <v:fill/>
              </v:shape>
            </v:group>
            <v:group style="position:absolute;left:7877;top:-23;width:2;height:235" coordorigin="7877,-23" coordsize="2,235">
              <v:shape style="position:absolute;left:7877;top:-23;width:2;height:235" coordorigin="7877,-23" coordsize="0,235" path="m7877,-23l7877,212e" filled="f" stroked="t" strokeweight="3.46pt" strokecolor="#7F7F7F">
                <v:path arrowok="t"/>
              </v:shape>
            </v:group>
            <v:group style="position:absolute;left:7603;top:-167;width:336;height:372" coordorigin="7603,-167" coordsize="336,372">
              <v:shape style="position:absolute;left:7603;top:-167;width:336;height:372" coordorigin="7603,-167" coordsize="336,372" path="m7603,205l7939,205,7939,-167,7603,-167,7603,205xe" filled="f" stroked="t" strokeweight=".75pt" strokecolor="#000000">
                <v:path arrowok="t"/>
              </v:shape>
            </v:group>
            <v:group style="position:absolute;left:7764;top:-45;width:226;height:82" coordorigin="7764,-45" coordsize="226,82">
              <v:shape style="position:absolute;left:7764;top:-45;width:226;height:82" coordorigin="7764,-45" coordsize="226,82" path="m7843,-45l7764,-4,7843,37,7843,3,7824,3,7819,1,7817,-4,7819,-9,7824,-11,7843,-11,7843,-45e" filled="t" fillcolor="#000000" stroked="f">
                <v:path arrowok="t"/>
                <v:fill/>
              </v:shape>
              <v:shape style="position:absolute;left:7764;top:-45;width:226;height:82" coordorigin="7764,-45" coordsize="226,82" path="m7980,-11l7843,-11,7843,3,7980,5,7987,3,7990,-4,7987,-9,7980,-11e" filled="t" fillcolor="#000000" stroked="f">
                <v:path arrowok="t"/>
                <v:fill/>
              </v:shape>
              <v:shape style="position:absolute;left:7764;top:-45;width:226;height:82" coordorigin="7764,-45" coordsize="226,82" path="m7843,-11l7824,-11,7819,-9,7817,-4,7819,1,7824,3,7843,3,7843,-11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Candidat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27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cea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Te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8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6" w:after="0" w:line="258" w:lineRule="auto"/>
        <w:ind w:right="6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8" w:lineRule="auto"/>
        <w:ind w:right="57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Fig.6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.6(c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Horizo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ertica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directio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iz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ncealed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.6(d)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applicatio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detail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5163" w:space="281"/>
            <w:col w:w="5156"/>
          </w:cols>
        </w:sectPr>
      </w:pPr>
      <w:rPr/>
    </w:p>
    <w:p>
      <w:pPr>
        <w:spacing w:before="0" w:after="0" w:line="190" w:lineRule="exact"/>
        <w:ind w:left="318" w:right="-7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position w:val="1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65"/>
          <w:position w:val="1"/>
        </w:rPr>
        <w:t>×</w:t>
      </w:r>
      <w:r>
        <w:rPr>
          <w:rFonts w:ascii="Gulim" w:hAnsi="Gulim" w:cs="Gulim" w:eastAsia="Gulim"/>
          <w:sz w:val="20"/>
          <w:szCs w:val="20"/>
          <w:spacing w:val="-3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0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aro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locat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botto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NME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3" w:equalWidth="0">
            <w:col w:w="1834" w:space="106"/>
            <w:col w:w="3217" w:space="287"/>
            <w:col w:w="5156"/>
          </w:cols>
        </w:sectPr>
      </w:pPr>
      <w:rPr/>
    </w:p>
    <w:p>
      <w:pPr>
        <w:spacing w:before="0" w:after="0" w:line="223" w:lineRule="exact"/>
        <w:ind w:left="11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uncti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1" w:after="0" w:line="258" w:lineRule="auto"/>
        <w:ind w:right="5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iz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ithin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cating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teleg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5158" w:space="286"/>
            <w:col w:w="5156"/>
          </w:cols>
        </w:sectPr>
      </w:pPr>
      <w:rPr/>
    </w:p>
    <w:p>
      <w:pPr>
        <w:spacing w:before="1" w:after="0" w:line="119" w:lineRule="exact"/>
        <w:ind w:left="841" w:right="-73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1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-11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    </w:t>
      </w:r>
      <w:r>
        <w:rPr>
          <w:rFonts w:ascii="Times New Roman" w:hAnsi="Times New Roman" w:cs="Times New Roman" w:eastAsia="Times New Roman"/>
          <w:sz w:val="13"/>
          <w:szCs w:val="13"/>
          <w:spacing w:val="2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120" w:lineRule="exact"/>
        <w:ind w:right="-20"/>
        <w:jc w:val="left"/>
        <w:tabs>
          <w:tab w:pos="11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14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14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14"/>
        </w:rPr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pol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ected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9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9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1460" w:space="2810"/>
            <w:col w:w="6330"/>
          </w:cols>
        </w:sectPr>
      </w:pPr>
      <w:rPr/>
    </w:p>
    <w:p>
      <w:pPr>
        <w:spacing w:before="0" w:after="0" w:line="304" w:lineRule="exact"/>
        <w:ind w:left="133" w:right="-86"/>
        <w:jc w:val="left"/>
        <w:tabs>
          <w:tab w:pos="1020" w:val="left"/>
        </w:tabs>
        <w:rPr>
          <w:rFonts w:ascii="Gulim" w:hAnsi="Gulim" w:cs="Gulim" w:eastAsia="Gulim"/>
          <w:sz w:val="26"/>
          <w:szCs w:val="26"/>
        </w:rPr>
      </w:pPr>
      <w:rPr/>
      <w:r>
        <w:rPr/>
        <w:pict>
          <v:group style="position:absolute;margin-left:80.879997pt;margin-top:7.799537pt;width:9pt;height:.1pt;mso-position-horizontal-relative:page;mso-position-vertical-relative:paragraph;z-index:-1207" coordorigin="1618,156" coordsize="180,2">
            <v:shape style="position:absolute;left:1618;top:156;width:180;height:2" coordorigin="1618,156" coordsize="180,0" path="m1618,156l1798,156e" filled="f" stroked="t" strokeweight=".461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2.081062pt;margin-top:9.958643pt;width:6.155805pt;height:9.2471pt;mso-position-horizontal-relative:page;mso-position-vertical-relative:paragraph;z-index:-1202" type="#_x0000_t202" filled="f" stroked="f">
            <v:textbox inset="0,0,0,0">
              <w:txbxContent>
                <w:p>
                  <w:pPr>
                    <w:spacing w:before="0" w:after="0" w:line="185" w:lineRule="exact"/>
                    <w:ind w:right="-68"/>
                    <w:jc w:val="left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spacing w:val="0"/>
                      <w:w w:val="100"/>
                    </w:rPr>
                    <w:t>K</w:t>
                  </w:r>
                  <w:r>
                    <w:rPr>
                      <w:rFonts w:ascii="Times New Roman" w:hAnsi="Times New Roman" w:cs="Times New Roman" w:eastAsia="Times New Roman"/>
                      <w:sz w:val="18"/>
                      <w:szCs w:val="18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6"/>
          <w:position w:val="4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86"/>
          <w:position w:val="4"/>
        </w:rPr>
        <w:t> </w:t>
      </w:r>
      <w:r>
        <w:rPr>
          <w:rFonts w:ascii="Gulim" w:hAnsi="Gulim" w:cs="Gulim" w:eastAsia="Gulim"/>
          <w:sz w:val="25"/>
          <w:szCs w:val="25"/>
          <w:spacing w:val="-1"/>
          <w:w w:val="65"/>
          <w:position w:val="4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2"/>
          <w:position w:val="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position w:val="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2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position w:val="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24"/>
          <w:w w:val="100"/>
          <w:position w:val="4"/>
        </w:rPr>
        <w:t> </w:t>
      </w:r>
      <w:r>
        <w:rPr>
          <w:rFonts w:ascii="Gulim" w:hAnsi="Gulim" w:cs="Gulim" w:eastAsia="Gulim"/>
          <w:sz w:val="25"/>
          <w:szCs w:val="25"/>
          <w:spacing w:val="0"/>
          <w:w w:val="65"/>
          <w:position w:val="4"/>
        </w:rPr>
        <w:t>)</w:t>
      </w:r>
      <w:r>
        <w:rPr>
          <w:rFonts w:ascii="Gulim" w:hAnsi="Gulim" w:cs="Gulim" w:eastAsia="Gulim"/>
          <w:sz w:val="25"/>
          <w:szCs w:val="25"/>
          <w:spacing w:val="-54"/>
          <w:w w:val="100"/>
          <w:position w:val="4"/>
        </w:rPr>
        <w:t> </w:t>
      </w:r>
      <w:r>
        <w:rPr>
          <w:rFonts w:ascii="Gulim" w:hAnsi="Gulim" w:cs="Gulim" w:eastAsia="Gulim"/>
          <w:sz w:val="18"/>
          <w:szCs w:val="18"/>
          <w:spacing w:val="0"/>
          <w:w w:val="100"/>
          <w:position w:val="4"/>
        </w:rPr>
        <w:t>=</w:t>
      </w:r>
      <w:r>
        <w:rPr>
          <w:rFonts w:ascii="Gulim" w:hAnsi="Gulim" w:cs="Gulim" w:eastAsia="Gulim"/>
          <w:sz w:val="18"/>
          <w:szCs w:val="18"/>
          <w:spacing w:val="0"/>
          <w:w w:val="100"/>
          <w:position w:val="4"/>
        </w:rPr>
        <w:tab/>
      </w:r>
      <w:r>
        <w:rPr>
          <w:rFonts w:ascii="Gulim" w:hAnsi="Gulim" w:cs="Gulim" w:eastAsia="Gulim"/>
          <w:sz w:val="18"/>
          <w:szCs w:val="18"/>
          <w:spacing w:val="0"/>
          <w:w w:val="100"/>
          <w:position w:val="4"/>
        </w:rPr>
      </w:r>
      <w:r>
        <w:rPr>
          <w:rFonts w:ascii="Symbol" w:hAnsi="Symbol" w:cs="Symbol" w:eastAsia="Symbol"/>
          <w:sz w:val="29"/>
          <w:szCs w:val="29"/>
          <w:spacing w:val="0"/>
          <w:w w:val="100"/>
          <w:position w:val="-1"/>
        </w:rPr>
        <w:t>∑</w:t>
      </w:r>
      <w:r>
        <w:rPr>
          <w:rFonts w:ascii="Times New Roman" w:hAnsi="Times New Roman" w:cs="Times New Roman" w:eastAsia="Times New Roman"/>
          <w:sz w:val="29"/>
          <w:szCs w:val="29"/>
          <w:spacing w:val="-2"/>
          <w:w w:val="100"/>
          <w:position w:val="-1"/>
        </w:rPr>
        <w:t> </w:t>
      </w:r>
      <w:r>
        <w:rPr>
          <w:rFonts w:ascii="Symbol" w:hAnsi="Symbol" w:cs="Symbol" w:eastAsia="Symbol"/>
          <w:sz w:val="29"/>
          <w:szCs w:val="29"/>
          <w:spacing w:val="0"/>
          <w:w w:val="101"/>
          <w:position w:val="-1"/>
        </w:rPr>
        <w:t>∑</w:t>
      </w:r>
      <w:r>
        <w:rPr>
          <w:rFonts w:ascii="Times New Roman" w:hAnsi="Times New Roman" w:cs="Times New Roman" w:eastAsia="Times New Roman"/>
          <w:sz w:val="29"/>
          <w:szCs w:val="29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  <w:position w:val="4"/>
        </w:rPr>
        <w:t>w</w:t>
      </w:r>
      <w:r>
        <w:rPr>
          <w:rFonts w:ascii="Times New Roman" w:hAnsi="Times New Roman" w:cs="Times New Roman" w:eastAsia="Times New Roman"/>
          <w:sz w:val="13"/>
          <w:szCs w:val="13"/>
          <w:spacing w:val="7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spacing w:val="22"/>
          <w:w w:val="100"/>
          <w:position w:val="-1"/>
        </w:rPr>
        <w:t> </w:t>
      </w:r>
      <w:r>
        <w:rPr>
          <w:rFonts w:ascii="Gulim" w:hAnsi="Gulim" w:cs="Gulim" w:eastAsia="Gulim"/>
          <w:sz w:val="18"/>
          <w:szCs w:val="18"/>
          <w:spacing w:val="0"/>
          <w:w w:val="67"/>
          <w:position w:val="4"/>
        </w:rPr>
        <w:t>×</w:t>
      </w:r>
      <w:r>
        <w:rPr>
          <w:rFonts w:ascii="Gulim" w:hAnsi="Gulim" w:cs="Gulim" w:eastAsia="Gulim"/>
          <w:sz w:val="18"/>
          <w:szCs w:val="18"/>
          <w:spacing w:val="-36"/>
          <w:w w:val="100"/>
          <w:position w:val="4"/>
        </w:rPr>
        <w:t> </w:t>
      </w:r>
      <w:r>
        <w:rPr>
          <w:rFonts w:ascii="Gulim" w:hAnsi="Gulim" w:cs="Gulim" w:eastAsia="Gulim"/>
          <w:sz w:val="26"/>
          <w:szCs w:val="26"/>
          <w:spacing w:val="0"/>
          <w:w w:val="47"/>
          <w:position w:val="4"/>
        </w:rPr>
        <w:t>[</w:t>
      </w:r>
      <w:r>
        <w:rPr>
          <w:rFonts w:ascii="Gulim" w:hAnsi="Gulim" w:cs="Gulim" w:eastAsia="Gulim"/>
          <w:sz w:val="26"/>
          <w:szCs w:val="26"/>
          <w:spacing w:val="-6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position w:val="4"/>
        </w:rPr>
        <w:t> </w:t>
      </w:r>
      <w:r>
        <w:rPr>
          <w:rFonts w:ascii="Gulim" w:hAnsi="Gulim" w:cs="Gulim" w:eastAsia="Gulim"/>
          <w:sz w:val="25"/>
          <w:szCs w:val="25"/>
          <w:spacing w:val="1"/>
          <w:w w:val="65"/>
          <w:position w:val="4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position w:val="4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position w:val="4"/>
        </w:rPr>
        <w:t> </w:t>
      </w:r>
      <w:r>
        <w:rPr>
          <w:rFonts w:ascii="Gulim" w:hAnsi="Gulim" w:cs="Gulim" w:eastAsia="Gulim"/>
          <w:sz w:val="18"/>
          <w:szCs w:val="18"/>
          <w:spacing w:val="0"/>
          <w:w w:val="90"/>
          <w:position w:val="4"/>
        </w:rPr>
        <w:t>+</w:t>
      </w:r>
      <w:r>
        <w:rPr>
          <w:rFonts w:ascii="Gulim" w:hAnsi="Gulim" w:cs="Gulim" w:eastAsia="Gulim"/>
          <w:sz w:val="18"/>
          <w:szCs w:val="18"/>
          <w:spacing w:val="-2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position w:val="4"/>
        </w:rPr>
        <w:t> </w:t>
      </w:r>
      <w:r>
        <w:rPr>
          <w:rFonts w:ascii="Gulim" w:hAnsi="Gulim" w:cs="Gulim" w:eastAsia="Gulim"/>
          <w:sz w:val="18"/>
          <w:szCs w:val="18"/>
          <w:spacing w:val="0"/>
          <w:w w:val="100"/>
          <w:position w:val="4"/>
        </w:rPr>
        <w:t>+</w:t>
      </w:r>
      <w:r>
        <w:rPr>
          <w:rFonts w:ascii="Gulim" w:hAnsi="Gulim" w:cs="Gulim" w:eastAsia="Gulim"/>
          <w:sz w:val="18"/>
          <w:szCs w:val="18"/>
          <w:spacing w:val="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position w:val="4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29"/>
          <w:w w:val="100"/>
          <w:position w:val="4"/>
        </w:rPr>
        <w:t> </w:t>
      </w:r>
      <w:r>
        <w:rPr>
          <w:rFonts w:ascii="Gulim" w:hAnsi="Gulim" w:cs="Gulim" w:eastAsia="Gulim"/>
          <w:sz w:val="25"/>
          <w:szCs w:val="25"/>
          <w:spacing w:val="12"/>
          <w:w w:val="68"/>
          <w:position w:val="4"/>
        </w:rPr>
        <w:t>)</w:t>
      </w:r>
      <w:r>
        <w:rPr>
          <w:rFonts w:ascii="Gulim" w:hAnsi="Gulim" w:cs="Gulim" w:eastAsia="Gulim"/>
          <w:sz w:val="18"/>
          <w:szCs w:val="18"/>
          <w:spacing w:val="0"/>
          <w:w w:val="68"/>
          <w:position w:val="4"/>
        </w:rPr>
        <w:t>−</w:t>
      </w:r>
      <w:r>
        <w:rPr>
          <w:rFonts w:ascii="Gulim" w:hAnsi="Gulim" w:cs="Gulim" w:eastAsia="Gulim"/>
          <w:sz w:val="18"/>
          <w:szCs w:val="18"/>
          <w:spacing w:val="30"/>
          <w:w w:val="68"/>
          <w:position w:val="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position w:val="4"/>
        </w:rPr>
        <w:t> </w:t>
      </w:r>
      <w:r>
        <w:rPr>
          <w:rFonts w:ascii="Gulim" w:hAnsi="Gulim" w:cs="Gulim" w:eastAsia="Gulim"/>
          <w:sz w:val="25"/>
          <w:szCs w:val="25"/>
          <w:spacing w:val="-4"/>
          <w:w w:val="65"/>
          <w:position w:val="4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position w:val="4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position w:val="4"/>
        </w:rPr>
        <w:t> </w:t>
      </w:r>
      <w:r>
        <w:rPr>
          <w:rFonts w:ascii="Gulim" w:hAnsi="Gulim" w:cs="Gulim" w:eastAsia="Gulim"/>
          <w:sz w:val="18"/>
          <w:szCs w:val="18"/>
          <w:spacing w:val="0"/>
          <w:w w:val="90"/>
          <w:position w:val="4"/>
        </w:rPr>
        <w:t>+</w:t>
      </w:r>
      <w:r>
        <w:rPr>
          <w:rFonts w:ascii="Gulim" w:hAnsi="Gulim" w:cs="Gulim" w:eastAsia="Gulim"/>
          <w:sz w:val="18"/>
          <w:szCs w:val="18"/>
          <w:spacing w:val="-2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4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  <w:position w:val="4"/>
        </w:rPr>
        <w:t> </w:t>
      </w:r>
      <w:r>
        <w:rPr>
          <w:rFonts w:ascii="Gulim" w:hAnsi="Gulim" w:cs="Gulim" w:eastAsia="Gulim"/>
          <w:sz w:val="18"/>
          <w:szCs w:val="18"/>
          <w:spacing w:val="0"/>
          <w:w w:val="100"/>
          <w:position w:val="4"/>
        </w:rPr>
        <w:t>+</w:t>
      </w:r>
      <w:r>
        <w:rPr>
          <w:rFonts w:ascii="Gulim" w:hAnsi="Gulim" w:cs="Gulim" w:eastAsia="Gulim"/>
          <w:sz w:val="18"/>
          <w:szCs w:val="18"/>
          <w:spacing w:val="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  <w:position w:val="4"/>
        </w:rPr>
        <w:t>j</w:t>
      </w:r>
      <w:r>
        <w:rPr>
          <w:rFonts w:ascii="Times New Roman" w:hAnsi="Times New Roman" w:cs="Times New Roman" w:eastAsia="Times New Roman"/>
          <w:sz w:val="18"/>
          <w:szCs w:val="18"/>
          <w:spacing w:val="-29"/>
          <w:w w:val="100"/>
          <w:position w:val="4"/>
        </w:rPr>
        <w:t> </w:t>
      </w:r>
      <w:r>
        <w:rPr>
          <w:rFonts w:ascii="Gulim" w:hAnsi="Gulim" w:cs="Gulim" w:eastAsia="Gulim"/>
          <w:sz w:val="25"/>
          <w:szCs w:val="25"/>
          <w:spacing w:val="-13"/>
          <w:w w:val="65"/>
          <w:position w:val="4"/>
        </w:rPr>
        <w:t>)</w:t>
      </w:r>
      <w:r>
        <w:rPr>
          <w:rFonts w:ascii="Gulim" w:hAnsi="Gulim" w:cs="Gulim" w:eastAsia="Gulim"/>
          <w:sz w:val="26"/>
          <w:szCs w:val="26"/>
          <w:spacing w:val="0"/>
          <w:w w:val="47"/>
          <w:position w:val="4"/>
        </w:rPr>
        <w:t>]</w:t>
      </w:r>
      <w:r>
        <w:rPr>
          <w:rFonts w:ascii="Gulim" w:hAnsi="Gulim" w:cs="Gulim" w:eastAsia="Gulim"/>
          <w:sz w:val="26"/>
          <w:szCs w:val="26"/>
          <w:spacing w:val="0"/>
          <w:w w:val="100"/>
          <w:position w:val="0"/>
        </w:rPr>
      </w:r>
    </w:p>
    <w:p>
      <w:pPr>
        <w:spacing w:before="0" w:after="0" w:line="223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17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sly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5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ality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5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e,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5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ich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cealed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3" w:equalWidth="0">
            <w:col w:w="4272" w:space="644"/>
            <w:col w:w="235" w:space="293"/>
            <w:col w:w="5156"/>
          </w:cols>
        </w:sectPr>
      </w:pPr>
      <w:rPr/>
    </w:p>
    <w:p>
      <w:pPr>
        <w:spacing w:before="0" w:after="0" w:line="132" w:lineRule="exact"/>
        <w:ind w:left="1014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99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20"/>
          <w:w w:val="100"/>
        </w:rPr>
        <w:t> </w:t>
      </w:r>
      <w:r>
        <w:rPr>
          <w:rFonts w:ascii="Gulim" w:hAnsi="Gulim" w:cs="Gulim" w:eastAsia="Gulim"/>
          <w:sz w:val="13"/>
          <w:szCs w:val="13"/>
          <w:spacing w:val="8"/>
          <w:w w:val="87"/>
        </w:rPr>
        <w:t>=</w:t>
      </w:r>
      <w:r>
        <w:rPr>
          <w:rFonts w:ascii="Gulim" w:hAnsi="Gulim" w:cs="Gulim" w:eastAsia="Gulim"/>
          <w:sz w:val="13"/>
          <w:szCs w:val="13"/>
          <w:spacing w:val="1"/>
          <w:w w:val="65"/>
        </w:rPr>
        <w:t>−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spacing w:val="-20"/>
          <w:w w:val="100"/>
        </w:rPr>
        <w:t> </w:t>
      </w:r>
      <w:r>
        <w:rPr>
          <w:rFonts w:ascii="Gulim" w:hAnsi="Gulim" w:cs="Gulim" w:eastAsia="Gulim"/>
          <w:sz w:val="13"/>
          <w:szCs w:val="13"/>
          <w:spacing w:val="11"/>
          <w:w w:val="87"/>
        </w:rPr>
        <w:t>=</w:t>
      </w:r>
      <w:r>
        <w:rPr>
          <w:rFonts w:ascii="Gulim" w:hAnsi="Gulim" w:cs="Gulim" w:eastAsia="Gulim"/>
          <w:sz w:val="13"/>
          <w:szCs w:val="13"/>
          <w:spacing w:val="-1"/>
          <w:w w:val="65"/>
        </w:rPr>
        <w:t>−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56" w:after="0" w:line="285" w:lineRule="auto"/>
        <w:ind w:left="116" w:right="-60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1"/>
        </w:rPr>
        <w:t>w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-5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23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5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spacing w:val="-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5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5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coe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cie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pair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1"/>
          <w:position w:val="0"/>
        </w:rPr>
        <w:t>w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-5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23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5"/>
        </w:rPr>
        <w:t>,</w:t>
      </w:r>
      <w:r>
        <w:rPr>
          <w:rFonts w:ascii="Times New Roman" w:hAnsi="Times New Roman" w:cs="Times New Roman" w:eastAsia="Times New Roman"/>
          <w:sz w:val="13"/>
          <w:szCs w:val="13"/>
          <w:spacing w:val="-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5"/>
        </w:rPr>
        <w:t>j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5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uals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48" w:lineRule="exact"/>
        <w:ind w:left="116" w:right="-5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cre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-1"/>
        </w:rPr>
        <w:t> </w:t>
      </w:r>
      <w:r>
        <w:rPr>
          <w:rFonts w:ascii="Gulim" w:hAnsi="Gulim" w:cs="Gulim" w:eastAsia="Gulim"/>
          <w:sz w:val="27"/>
          <w:szCs w:val="27"/>
          <w:spacing w:val="-3"/>
          <w:w w:val="64"/>
          <w:position w:val="-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87"/>
          <w:position w:val="-1"/>
        </w:rPr>
        <w:t>+</w:t>
      </w:r>
      <w:r>
        <w:rPr>
          <w:rFonts w:ascii="Gulim" w:hAnsi="Gulim" w:cs="Gulim" w:eastAsia="Gulim"/>
          <w:sz w:val="20"/>
          <w:szCs w:val="20"/>
          <w:spacing w:val="-16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100"/>
          <w:position w:val="-1"/>
        </w:rPr>
        <w:t>+</w:t>
      </w:r>
      <w:r>
        <w:rPr>
          <w:rFonts w:ascii="Gulim" w:hAnsi="Gulim" w:cs="Gulim" w:eastAsia="Gulim"/>
          <w:sz w:val="20"/>
          <w:szCs w:val="2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00"/>
          <w:position w:val="-1"/>
        </w:rPr>
        <w:t> </w:t>
      </w:r>
      <w:r>
        <w:rPr>
          <w:rFonts w:ascii="Gulim" w:hAnsi="Gulim" w:cs="Gulim" w:eastAsia="Gulim"/>
          <w:sz w:val="27"/>
          <w:szCs w:val="27"/>
          <w:spacing w:val="0"/>
          <w:w w:val="64"/>
          <w:position w:val="-1"/>
        </w:rPr>
        <w:t>)</w:t>
      </w:r>
      <w:r>
        <w:rPr>
          <w:rFonts w:ascii="Gulim" w:hAnsi="Gulim" w:cs="Gulim" w:eastAsia="Gulim"/>
          <w:sz w:val="27"/>
          <w:szCs w:val="27"/>
          <w:spacing w:val="23"/>
          <w:w w:val="6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-1"/>
        </w:rPr>
        <w:t> </w:t>
      </w:r>
      <w:r>
        <w:rPr>
          <w:rFonts w:ascii="Gulim" w:hAnsi="Gulim" w:cs="Gulim" w:eastAsia="Gulim"/>
          <w:sz w:val="27"/>
          <w:szCs w:val="27"/>
          <w:spacing w:val="-6"/>
          <w:w w:val="64"/>
          <w:position w:val="-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-1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87"/>
          <w:position w:val="-1"/>
        </w:rPr>
        <w:t>+</w:t>
      </w:r>
      <w:r>
        <w:rPr>
          <w:rFonts w:ascii="Gulim" w:hAnsi="Gulim" w:cs="Gulim" w:eastAsia="Gulim"/>
          <w:sz w:val="20"/>
          <w:szCs w:val="20"/>
          <w:spacing w:val="-16"/>
          <w:w w:val="87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9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100"/>
          <w:position w:val="-1"/>
        </w:rPr>
        <w:t>+</w:t>
      </w:r>
      <w:r>
        <w:rPr>
          <w:rFonts w:ascii="Gulim" w:hAnsi="Gulim" w:cs="Gulim" w:eastAsia="Gulim"/>
          <w:sz w:val="20"/>
          <w:szCs w:val="2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00"/>
          <w:position w:val="-1"/>
        </w:rPr>
        <w:t> </w:t>
      </w:r>
      <w:r>
        <w:rPr>
          <w:rFonts w:ascii="Gulim" w:hAnsi="Gulim" w:cs="Gulim" w:eastAsia="Gulim"/>
          <w:sz w:val="27"/>
          <w:szCs w:val="27"/>
          <w:spacing w:val="0"/>
          <w:w w:val="64"/>
          <w:position w:val="-1"/>
        </w:rPr>
        <w:t>)</w:t>
      </w:r>
      <w:r>
        <w:rPr>
          <w:rFonts w:ascii="Gulim" w:hAnsi="Gulim" w:cs="Gulim" w:eastAsia="Gulim"/>
          <w:sz w:val="27"/>
          <w:szCs w:val="27"/>
          <w:spacing w:val="23"/>
          <w:w w:val="6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1" w:after="0" w:line="258" w:lineRule="auto"/>
        <w:ind w:right="6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.6(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didat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58" w:lineRule="auto"/>
        <w:ind w:right="60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4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ta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sli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(2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s/sli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position w:val="-9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1"/>
          <w:position w:val="-9"/>
        </w:rPr>
        <w:t>6</w:t>
      </w:r>
      <w:r>
        <w:rPr>
          <w:rFonts w:ascii="Gulim" w:hAnsi="Gulim" w:cs="Gulim" w:eastAsia="Gulim"/>
          <w:sz w:val="18"/>
          <w:szCs w:val="18"/>
          <w:spacing w:val="-7"/>
          <w:w w:val="66"/>
          <w:position w:val="-9"/>
        </w:rPr>
        <w:t>×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1"/>
          <w:position w:val="-9"/>
        </w:rPr>
        <w:t>1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1"/>
          <w:position w:val="-9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  <w:position w:val="-7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7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5158" w:space="286"/>
            <w:col w:w="5156"/>
          </w:cols>
        </w:sectPr>
      </w:pPr>
      <w:rPr/>
    </w:p>
    <w:p>
      <w:pPr>
        <w:spacing w:before="0" w:after="0" w:line="242" w:lineRule="exact"/>
        <w:ind w:left="116" w:right="-76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ailabl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pi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4"/>
          <w:position w:val="3"/>
        </w:rPr>
        <w:t>w</w:t>
      </w:r>
      <w:r>
        <w:rPr>
          <w:rFonts w:ascii="Times New Roman" w:hAnsi="Times New Roman" w:cs="Times New Roman" w:eastAsia="Times New Roman"/>
          <w:sz w:val="14"/>
          <w:szCs w:val="14"/>
          <w:spacing w:val="7"/>
          <w:w w:val="94"/>
          <w:position w:val="-2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4"/>
          <w:position w:val="-2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94"/>
          <w:position w:val="-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2"/>
        </w:rPr>
        <w:t>j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205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uals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/>
        <w:br w:type="column"/>
      </w:r>
      <w:r>
        <w:rPr>
          <w:sz w:val="11"/>
          <w:szCs w:val="11"/>
        </w:rPr>
      </w:r>
    </w:p>
    <w:p>
      <w:pPr>
        <w:spacing w:before="0" w:after="0" w:line="22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appe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lic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idere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3" w:equalWidth="0">
            <w:col w:w="3323" w:space="102"/>
            <w:col w:w="1733" w:space="286"/>
            <w:col w:w="5156"/>
          </w:cols>
        </w:sectPr>
      </w:pPr>
      <w:rPr/>
    </w:p>
    <w:p>
      <w:pPr>
        <w:spacing w:before="0" w:after="0" w:line="203" w:lineRule="exact"/>
        <w:ind w:left="116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58" w:lineRule="auto"/>
        <w:ind w:left="116" w:right="-5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earc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i.e.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earc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3" w:after="0" w:line="258" w:lineRule="auto"/>
        <w:ind w:right="5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bloc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.7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5157" w:space="287"/>
            <w:col w:w="5156"/>
          </w:cols>
        </w:sectPr>
      </w:pPr>
      <w:rPr/>
    </w:p>
    <w:p>
      <w:pPr>
        <w:spacing w:before="0" w:after="0" w:line="181" w:lineRule="exact"/>
        <w:ind w:left="116" w:right="-71"/>
        <w:jc w:val="left"/>
        <w:rPr>
          <w:rFonts w:ascii="Times New Roman" w:hAnsi="Times New Roman" w:cs="Times New Roman" w:eastAsia="Times New Roman"/>
          <w:sz w:val="17"/>
          <w:szCs w:val="17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-10"/>
          <w:w w:val="100"/>
          <w:position w:val="0"/>
        </w:rPr>
        <w:t> </w:t>
      </w:r>
      <w:r>
        <w:rPr>
          <w:rFonts w:ascii="Gulim" w:hAnsi="Gulim" w:cs="Gulim" w:eastAsia="Gulim"/>
          <w:sz w:val="17"/>
          <w:szCs w:val="17"/>
          <w:spacing w:val="0"/>
          <w:w w:val="68"/>
          <w:position w:val="0"/>
        </w:rPr>
        <w:t>×</w:t>
      </w:r>
      <w:r>
        <w:rPr>
          <w:rFonts w:ascii="Gulim" w:hAnsi="Gulim" w:cs="Gulim" w:eastAsia="Gulim"/>
          <w:sz w:val="17"/>
          <w:szCs w:val="17"/>
          <w:spacing w:val="-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7"/>
          <w:szCs w:val="17"/>
          <w:spacing w:val="8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7"/>
          <w:szCs w:val="17"/>
          <w:spacing w:val="0"/>
          <w:w w:val="100"/>
          <w:position w:val="0"/>
        </w:rPr>
      </w:r>
    </w:p>
    <w:p>
      <w:pPr>
        <w:spacing w:before="28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cente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80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ua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gi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58" w:lineRule="auto"/>
        <w:ind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beco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900" w:bottom="280" w:left="820" w:right="820"/>
          <w:cols w:num="3" w:equalWidth="0">
            <w:col w:w="2655" w:space="108"/>
            <w:col w:w="2395" w:space="286"/>
            <w:col w:w="5156"/>
          </w:cols>
        </w:sectPr>
      </w:pPr>
      <w:rPr/>
    </w:p>
    <w:p>
      <w:pPr>
        <w:spacing w:before="0" w:after="0" w:line="187" w:lineRule="exact"/>
        <w:ind w:left="1398" w:right="-7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V.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6"/>
          <w:position w:val="1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1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6"/>
          <w:position w:val="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1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6"/>
          <w:position w:val="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  <w:position w:val="1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6"/>
          <w:position w:val="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  <w:position w:val="1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6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  <w:position w:val="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  <w:position w:val="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  <w:position w:val="1"/>
        </w:rPr>
        <w:t>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2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rit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obtai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alit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-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2" w:equalWidth="0">
            <w:col w:w="3874" w:space="1570"/>
            <w:col w:w="5156"/>
          </w:cols>
        </w:sectPr>
      </w:pPr>
      <w:rPr/>
    </w:p>
    <w:p>
      <w:pPr>
        <w:spacing w:before="41" w:after="0" w:line="240" w:lineRule="auto"/>
        <w:ind w:left="318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1" w:lineRule="exact"/>
        <w:ind w:right="-7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1"/>
        </w:rPr>
        <w:t>256</w:t>
      </w:r>
      <w:r>
        <w:rPr>
          <w:rFonts w:ascii="Times New Roman" w:hAnsi="Times New Roman" w:cs="Times New Roman" w:eastAsia="Times New Roman"/>
          <w:sz w:val="20"/>
          <w:szCs w:val="20"/>
          <w:spacing w:val="-30"/>
          <w:w w:val="100"/>
          <w:position w:val="-1"/>
        </w:rPr>
        <w:t> </w:t>
      </w:r>
      <w:r>
        <w:rPr>
          <w:rFonts w:ascii="Gulim" w:hAnsi="Gulim" w:cs="Gulim" w:eastAsia="Gulim"/>
          <w:sz w:val="20"/>
          <w:szCs w:val="20"/>
          <w:spacing w:val="0"/>
          <w:w w:val="65"/>
          <w:position w:val="-1"/>
        </w:rPr>
        <w:t>×</w:t>
      </w:r>
      <w:r>
        <w:rPr>
          <w:rFonts w:ascii="Gulim" w:hAnsi="Gulim" w:cs="Gulim" w:eastAsia="Gulim"/>
          <w:sz w:val="20"/>
          <w:szCs w:val="20"/>
          <w:spacing w:val="-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256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1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1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licate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  <w:cols w:num="4" w:equalWidth="0">
            <w:col w:w="629" w:space="103"/>
            <w:col w:w="758" w:space="110"/>
            <w:col w:w="3558" w:space="284"/>
            <w:col w:w="5158"/>
          </w:cols>
        </w:sectPr>
      </w:pPr>
      <w:rPr/>
    </w:p>
    <w:p>
      <w:pPr>
        <w:spacing w:before="35" w:after="0" w:line="244" w:lineRule="exact"/>
        <w:ind w:left="116" w:right="538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43.630005pt;margin-top:70.269997pt;width:143.020pt;height:143.62pt;mso-position-horizontal-relative:page;mso-position-vertical-relative:page;z-index:-1206" coordorigin="6873,1405" coordsize="2860,2872">
            <v:group style="position:absolute;left:6878;top:1411;width:2849;height:2" coordorigin="6878,1411" coordsize="2849,2">
              <v:shape style="position:absolute;left:6878;top:1411;width:2849;height:2" coordorigin="6878,1411" coordsize="2849,0" path="m6878,1411l9727,1411e" filled="f" stroked="t" strokeweight=".580pt" strokecolor="#000000">
                <v:path arrowok="t"/>
              </v:shape>
            </v:group>
            <v:group style="position:absolute;left:6883;top:1416;width:2;height:2851" coordorigin="6883,1416" coordsize="2,2851">
              <v:shape style="position:absolute;left:6883;top:1416;width:2;height:2851" coordorigin="6883,1416" coordsize="0,2851" path="m6883,1416l6883,4267e" filled="f" stroked="t" strokeweight=".580pt" strokecolor="#000000">
                <v:path arrowok="t"/>
              </v:shape>
            </v:group>
            <v:group style="position:absolute;left:9722;top:1416;width:2;height:2851" coordorigin="9722,1416" coordsize="2,2851">
              <v:shape style="position:absolute;left:9722;top:1416;width:2;height:2851" coordorigin="9722,1416" coordsize="0,2851" path="m9722,1416l9722,4267e" filled="f" stroked="t" strokeweight=".580pt" strokecolor="#000000">
                <v:path arrowok="t"/>
              </v:shape>
            </v:group>
            <v:group style="position:absolute;left:6878;top:4272;width:2849;height:2" coordorigin="6878,4272" coordsize="2849,2">
              <v:shape style="position:absolute;left:6878;top:4272;width:2849;height:2" coordorigin="6878,4272" coordsize="2849,0" path="m6878,4272l9727,4272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1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352</w:t>
      </w:r>
      <w:r>
        <w:rPr>
          <w:rFonts w:ascii="Gulim" w:hAnsi="Gulim" w:cs="Gulim" w:eastAsia="Gulim"/>
          <w:sz w:val="18"/>
          <w:szCs w:val="18"/>
          <w:spacing w:val="0"/>
          <w:w w:val="66"/>
          <w:position w:val="0"/>
        </w:rPr>
        <w:t>×</w:t>
      </w:r>
      <w:r>
        <w:rPr>
          <w:rFonts w:ascii="Gulim" w:hAnsi="Gulim" w:cs="Gulim" w:eastAsia="Gulim"/>
          <w:sz w:val="18"/>
          <w:szCs w:val="18"/>
          <w:spacing w:val="-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  <w:t>288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=16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=0.55,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1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=300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=3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ari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900" w:bottom="280" w:left="820" w:right="820"/>
        </w:sectPr>
      </w:pPr>
      <w:rPr/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1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92.12pt;height:192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40" w:lineRule="auto"/>
        <w:ind w:left="2060" w:right="-20"/>
        <w:jc w:val="left"/>
        <w:tabs>
          <w:tab w:pos="63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328.799988pt;margin-top:-190.55127pt;width:191.339736pt;height:190.5pt;mso-position-horizontal-relative:page;mso-position-vertical-relative:paragraph;z-index:-1201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ama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ima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1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334.200012pt;margin-top:-.7199pt;width:191.369981pt;height:191.25pt;mso-position-horizontal-relative:page;mso-position-vertical-relative:paragraph;z-index:-1200" type="#_x0000_t75">
            <v:imagedata r:id="rId9" o:title=""/>
          </v:shape>
        </w:pict>
      </w:r>
      <w:r>
        <w:rPr/>
        <w:pict>
          <v:shape style="width:192.059509pt;height:190.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" w:after="0" w:line="240" w:lineRule="auto"/>
        <w:ind w:left="1688" w:right="-20"/>
        <w:jc w:val="left"/>
        <w:tabs>
          <w:tab w:pos="56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  <w:tab/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51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position:absolute;margin-left:334.200012pt;margin-top:0pt;width:192.089868pt;height:191.25pt;mso-position-horizontal-relative:page;mso-position-vertical-relative:paragraph;z-index:-1199" type="#_x0000_t75">
            <v:imagedata r:id="rId11" o:title=""/>
          </v:shape>
        </w:pict>
      </w:r>
      <w:r>
        <w:rPr/>
        <w:pict>
          <v:shape style="width:192.089868pt;height:191.2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40" w:lineRule="auto"/>
        <w:ind w:left="1849" w:right="-20"/>
        <w:jc w:val="left"/>
        <w:tabs>
          <w:tab w:pos="57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  <w:tab/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lgor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634" w:right="362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ig.6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fra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pgMar w:header="703" w:footer="0" w:top="900" w:bottom="280" w:left="820" w:right="820"/>
          <w:pgSz w:w="12240" w:h="15840"/>
        </w:sectPr>
      </w:pPr>
      <w:rPr/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1633" w:right="-20"/>
        <w:jc w:val="left"/>
        <w:tabs>
          <w:tab w:pos="68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40.080002pt;margin-top:-187.571213pt;width:530.52pt;height:180pt;mso-position-horizontal-relative:page;mso-position-vertical-relative:paragraph;z-index:-1198" coordorigin="802,-3751" coordsize="10610,3600">
            <v:shape style="position:absolute;left:802;top:-3751;width:5280;height:3600" type="#_x0000_t75">
              <v:imagedata r:id="rId13" o:title=""/>
            </v:shape>
            <v:shape style="position:absolute;left:6132;top:-3751;width:5280;height:3600" type="#_x0000_t75">
              <v:imagedata r:id="rId14" o:title=""/>
            </v:shape>
            <w10:wrap type="none"/>
          </v:group>
        </w:pict>
      </w:r>
      <w:r>
        <w:rPr/>
        <w:pict>
          <v:group style="position:absolute;margin-left:40.080002pt;margin-top:20.868694pt;width:531.48pt;height:180.8401pt;mso-position-horizontal-relative:page;mso-position-vertical-relative:paragraph;z-index:-1197" coordorigin="802,417" coordsize="10630,3617">
            <v:shape style="position:absolute;left:802;top:417;width:5299;height:3617" type="#_x0000_t75">
              <v:imagedata r:id="rId15" o:title=""/>
            </v:shape>
            <v:shape style="position:absolute;left:6151;top:434;width:5280;height:3600" type="#_x0000_t75">
              <v:imagedata r:id="rId16" o:title="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  <w:tab/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ama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</w:t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181" w:lineRule="exact"/>
        <w:ind w:left="1261" w:right="-20"/>
        <w:jc w:val="left"/>
        <w:tabs>
          <w:tab w:pos="65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40.080002pt;margin-top:20.868694pt;width:530.52pt;height:180pt;mso-position-horizontal-relative:page;mso-position-vertical-relative:paragraph;z-index:-1196" coordorigin="802,417" coordsize="10610,3600">
            <v:shape style="position:absolute;left:802;top:417;width:5280;height:3600" type="#_x0000_t75">
              <v:imagedata r:id="rId17" o:title=""/>
            </v:shape>
            <v:shape style="position:absolute;left:6132;top:417;width:5280;height:3600" type="#_x0000_t75">
              <v:imagedata r:id="rId18" o:title="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  <w:tab/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40" w:lineRule="auto"/>
        <w:ind w:left="1422" w:right="-20"/>
        <w:jc w:val="left"/>
        <w:tabs>
          <w:tab w:pos="59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  <w:tab/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lgor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3634" w:right="362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ig.7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fra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5"/>
        </w:rPr>
        <w:t>ower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pgMar w:header="703" w:footer="0" w:top="900" w:bottom="280" w:left="820" w:right="820"/>
          <w:pgSz w:w="12240" w:h="15840"/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835" w:right="171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ONC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USION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9" w:after="0" w:line="258" w:lineRule="auto"/>
        <w:ind w:left="116" w:right="-54" w:firstLine="2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adapti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ock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atc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elec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appropriat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cla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eac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cate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suita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ecti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ceale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propo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lica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MPEG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H.26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JPE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deos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itted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47" w:right="191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EFE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4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4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9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</w:p>
    <w:p>
      <w:pPr>
        <w:spacing w:before="81" w:after="0" w:line="247" w:lineRule="auto"/>
        <w:ind w:left="476" w:right="-44" w:firstLine="-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[1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mpa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put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,1999,pp.835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840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29" w:lineRule="exact"/>
        <w:ind w:left="81" w:right="-5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181" w:lineRule="exact"/>
        <w:ind w:left="476" w:right="-5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1997,43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pp.295-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302.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" w:after="0" w:line="247" w:lineRule="auto"/>
        <w:ind w:left="476" w:right="-40" w:firstLine="-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[3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bun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ans.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2001,47,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,pp.904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909.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7" w:lineRule="auto"/>
        <w:ind w:left="476" w:right="-40" w:firstLine="-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[4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qu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ntia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chniqu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dapti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2002,12,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10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857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864.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7" w:lineRule="auto"/>
        <w:ind w:left="476" w:right="-41" w:firstLine="-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[5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‘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rror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1993,39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pp.455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460.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7" w:lineRule="auto"/>
        <w:ind w:left="476" w:right="-41" w:firstLine="-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[6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B.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uctu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Bas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Bit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ans.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cuit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648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665.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7" w:lineRule="auto"/>
        <w:ind w:left="360" w:right="65" w:firstLine="-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[7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atchin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chniqu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ck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ding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ms',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1998,7,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pp.1056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1061.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33" w:after="0" w:line="190" w:lineRule="exact"/>
        <w:ind w:left="360" w:right="64" w:firstLine="-3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[8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ck-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match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incip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'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EE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st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</w:p>
    <w:p>
      <w:pPr>
        <w:spacing w:before="2" w:after="0" w:line="240" w:lineRule="auto"/>
        <w:ind w:left="360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2000,10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646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658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7" w:lineRule="auto"/>
        <w:ind w:left="1598" w:right="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323.279999pt;margin-top:3.749063pt;width:53.28pt;height:74.28pt;mso-position-horizontal-relative:page;mso-position-vertical-relative:paragraph;z-index:-1195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1971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nhui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ics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uni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nhui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7" w:lineRule="auto"/>
        <w:ind w:left="1598" w:right="6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ptica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fro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1998.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7" w:lineRule="auto"/>
        <w:ind w:left="1598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ciat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hai,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7" w:lineRule="auto"/>
        <w:ind w:right="65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kin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titut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unicati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unicati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app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7" w:lineRule="auto"/>
        <w:ind w:left="1622" w:right="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shape style="position:absolute;margin-left:319.320007pt;margin-top:3.869768pt;width:57.6pt;height:79.320pt;mso-position-horizontal-relative:page;mso-position-vertical-relative:paragraph;z-index:-1194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7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7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4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1940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unicati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1965.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0" w:after="0" w:line="247" w:lineRule="auto"/>
        <w:ind w:left="1622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1995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1983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1984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tat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unicati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n,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app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7" w:lineRule="auto"/>
        <w:ind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1970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B.S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anka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uni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ianjin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1997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kin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titut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unicati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hai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China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int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mmunicati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ima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di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app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icati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</w:p>
    <w:sectPr>
      <w:pgMar w:header="703" w:footer="0" w:top="900" w:bottom="280" w:left="820" w:right="820"/>
      <w:pgSz w:w="12240" w:h="15840"/>
      <w:cols w:num="2" w:equalWidth="0">
        <w:col w:w="5164" w:space="280"/>
        <w:col w:w="51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MT Extra">
    <w:altName w:val="MT Extra"/>
    <w:charset w:val="2"/>
    <w:family w:val="roman"/>
    <w:pitch w:val="variable"/>
  </w:font>
  <w:font w:name="Symbol">
    <w:altName w:val="Symbol"/>
    <w:charset w:val="2"/>
    <w:family w:val="roman"/>
    <w:pitch w:val="variable"/>
  </w:font>
  <w:font w:name="Gulim">
    <w:altName w:val="Gulim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799999pt;margin-top:36.090424pt;width:291.14594pt;height:10.040pt;mso-position-horizontal-relative:page;mso-position-vertical-relative:page;z-index:-1221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Z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nt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nt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-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dapti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patia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nc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id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unicati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n</w:t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0.959778pt;margin-top:36.090424pt;width:16.239209pt;height:10.040pt;mso-position-horizontal-relative:page;mso-position-vertical-relative:page;z-index:-1220" type="#_x0000_t202" filled="f" stroked="f">
          <v:textbox inset="0,0,0,0">
            <w:txbxContent>
              <w:p>
                <w:pPr>
                  <w:spacing w:before="0" w:after="0" w:line="240" w:lineRule="auto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.800327pt;margin-top:36.090424pt;width:16.239209pt;height:10.040pt;mso-position-horizontal-relative:page;mso-position-vertical-relative:page;z-index:-1219" type="#_x0000_t202" filled="f" stroked="f">
          <v:textbox inset="0,0,0,0">
            <w:txbxContent>
              <w:p>
                <w:pPr>
                  <w:spacing w:before="0" w:after="0" w:line="240" w:lineRule="auto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359985pt;margin-top:36.090424pt;width:260.778101pt;height:10.040pt;mso-position-horizontal-relative:page;mso-position-vertical-relative:page;z-index:-1218" type="#_x0000_t202" filled="f" stroked="f">
          <v:textbox inset="0,0,0,0">
            <w:txbxContent>
              <w:p>
                <w:pPr>
                  <w:spacing w:before="0" w:after="0" w:line="240" w:lineRule="auto"/>
                  <w:ind w:left="20" w:right="-44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5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EE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an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acti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2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ct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nic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s,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50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BR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1"/>
                    <w:w w:val="10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-3"/>
                    <w:w w:val="10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"/>
                    <w:w w:val="10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Content-adaptive spatial error concealment for video communication - Consumer Electronics, IEEE Transactions on </dc:title>
  <dcterms:created xsi:type="dcterms:W3CDTF">2015-05-03T15:15:08Z</dcterms:created>
  <dcterms:modified xsi:type="dcterms:W3CDTF">2015-05-03T15:15:08Z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2001-07-31T00:00:00Z</vt:filetime>
  </property>
  <property fmtid="{D5CDD505-2E9C-101B-9397-08002B2CF9AE}" pid="3" name="LastSaved">
    <vt:filetime>2015-05-03T00:00:00Z</vt:filetime>
  </property>
</Properties>
</file>