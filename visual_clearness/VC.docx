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8" w:after="0" w:line="240" w:lineRule="auto"/>
        <w:ind w:left="116" w:right="466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51.804001pt;margin-top:12.854598pt;width:336.744pt;height:.1pt;mso-position-horizontal-relative:page;mso-position-vertical-relative:paragraph;z-index:-1311" coordorigin="1036,257" coordsize="6735,2">
            <v:shape style="position:absolute;left:1036;top:257;width:6735;height:2" coordorigin="1036,257" coordsize="6735,0" path="m1036,257l7771,257e" filled="f" stroked="t" strokeweight="1.10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DOI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10.1007/s00034-012-9504-0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1332"/>
        <w:jc w:val="both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Spatial</w:t>
      </w:r>
      <w:r>
        <w:rPr>
          <w:rFonts w:ascii="Times New Roman" w:hAnsi="Times New Roman" w:cs="Times New Roman" w:eastAsia="Times New Roman"/>
          <w:sz w:val="26"/>
          <w:szCs w:val="26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6"/>
          <w:szCs w:val="26"/>
          <w:spacing w:val="-5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26"/>
          <w:szCs w:val="26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Concealment</w:t>
      </w:r>
      <w:r>
        <w:rPr>
          <w:rFonts w:ascii="Times New Roman" w:hAnsi="Times New Roman" w:cs="Times New Roman" w:eastAsia="Times New Roman"/>
          <w:sz w:val="26"/>
          <w:szCs w:val="26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Based</w:t>
      </w:r>
      <w:r>
        <w:rPr>
          <w:rFonts w:ascii="Times New Roman" w:hAnsi="Times New Roman" w:cs="Times New Roman" w:eastAsia="Times New Roman"/>
          <w:sz w:val="26"/>
          <w:szCs w:val="26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6"/>
          <w:szCs w:val="26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Edge</w:t>
      </w:r>
      <w:r>
        <w:rPr>
          <w:rFonts w:ascii="Times New Roman" w:hAnsi="Times New Roman" w:cs="Times New Roman" w:eastAsia="Times New Roman"/>
          <w:sz w:val="26"/>
          <w:szCs w:val="26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1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isual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0" w:after="0" w:line="240" w:lineRule="auto"/>
        <w:ind w:left="116" w:right="2014"/>
        <w:jc w:val="both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Clea</w:t>
      </w:r>
      <w:r>
        <w:rPr>
          <w:rFonts w:ascii="Times New Roman" w:hAnsi="Times New Roman" w:cs="Times New Roman" w:eastAsia="Times New Roman"/>
          <w:sz w:val="26"/>
          <w:szCs w:val="26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ness</w:t>
      </w:r>
      <w:r>
        <w:rPr>
          <w:rFonts w:ascii="Times New Roman" w:hAnsi="Times New Roman" w:cs="Times New Roman" w:eastAsia="Times New Roman"/>
          <w:sz w:val="26"/>
          <w:szCs w:val="26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6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26"/>
          <w:szCs w:val="26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Image/</w:t>
      </w:r>
      <w:r>
        <w:rPr>
          <w:rFonts w:ascii="Times New Roman" w:hAnsi="Times New Roman" w:cs="Times New Roman" w:eastAsia="Times New Roman"/>
          <w:sz w:val="26"/>
          <w:szCs w:val="26"/>
          <w:spacing w:val="-1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ideo</w:t>
      </w:r>
      <w:r>
        <w:rPr>
          <w:rFonts w:ascii="Times New Roman" w:hAnsi="Times New Roman" w:cs="Times New Roman" w:eastAsia="Times New Roman"/>
          <w:sz w:val="26"/>
          <w:szCs w:val="26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Communication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6" w:right="410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Ján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oloda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·</w:t>
      </w:r>
      <w:r>
        <w:rPr>
          <w:rFonts w:ascii="Arial" w:hAnsi="Arial" w:cs="Arial" w:eastAsia="Arial"/>
          <w:sz w:val="20"/>
          <w:szCs w:val="20"/>
          <w:spacing w:val="-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ictoria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Sánchez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·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16" w:right="509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Antonio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einado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69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Rece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ed: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24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February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2012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vised: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September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2012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Published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online: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October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2012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116" w:right="341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©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Springer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Science+Business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Media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2012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16" w:right="6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Abstract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pape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propose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technique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concealing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missing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image/video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blocks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concept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clearness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edge.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scanning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procedure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Hough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transform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edges,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clearest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empl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yed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interpolation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reconstruction.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Specificall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interpolations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according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weights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reconstruction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xtures.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weights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clearness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associated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unique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missing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macroblock.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resulting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quite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ficient,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simple,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competit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comparison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state-of-the-art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techniques.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69" w:lineRule="auto"/>
        <w:ind w:left="116" w:right="10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ords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54"/>
        </w:rPr>
        <w:t>·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-21"/>
          <w:w w:val="15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Directional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interpolation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54"/>
        </w:rPr>
        <w:t>·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-21"/>
          <w:w w:val="15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Block-coded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image/video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54"/>
        </w:rPr>
        <w:t>·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-21"/>
          <w:w w:val="15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Hough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transform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6" w:right="552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oduction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16" w:right="6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Multimedia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transmission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applications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deterioration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QoS.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strict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real-time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requirements,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retransmission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lost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erely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damaged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packages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impossible.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block-based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standard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H.264/</w:t>
      </w:r>
      <w:r>
        <w:rPr>
          <w:rFonts w:ascii="Times New Roman" w:hAnsi="Times New Roman" w:cs="Times New Roman" w:eastAsia="Times New Roman"/>
          <w:sz w:val="20"/>
          <w:szCs w:val="20"/>
          <w:spacing w:val="-27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VC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introduced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resilience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mechanisms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specific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aniza-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abstraction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layer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ALU),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xible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macroblock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1" w:lineRule="exact"/>
        <w:ind w:left="116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51.804001pt;margin-top:2.421856pt;width:104.616pt;height:.1pt;mso-position-horizontal-relative:page;mso-position-vertical-relative:paragraph;z-index:-1310" coordorigin="1036,48" coordsize="2092,2">
            <v:shape style="position:absolute;left:1036;top:48;width:2092;height:2" coordorigin="1036,48" coordsize="2092,0" path="m1036,48l3128,48e" filled="f" stroked="t" strokeweight=".51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oloda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8"/>
        </w:rPr>
        <w:t>(</w:t>
      </w:r>
      <w:r>
        <w:rPr>
          <w:rFonts w:ascii="Adobe 黑体 Std R" w:hAnsi="Adobe 黑体 Std R" w:cs="Adobe 黑体 Std R" w:eastAsia="Adobe 黑体 Std R"/>
          <w:sz w:val="23"/>
          <w:szCs w:val="23"/>
          <w:spacing w:val="-23"/>
          <w:w w:val="88"/>
        </w:rPr>
        <w:t>国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8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88"/>
        </w:rPr>
        <w:t> </w:t>
      </w:r>
      <w:r>
        <w:rPr>
          <w:rFonts w:ascii="Kozuka Gothic Pro EL" w:hAnsi="Kozuka Gothic Pro EL" w:cs="Kozuka Gothic Pro EL" w:eastAsia="Kozuka Gothic Pro EL"/>
          <w:sz w:val="16"/>
          <w:szCs w:val="16"/>
          <w:spacing w:val="0"/>
          <w:w w:val="154"/>
        </w:rPr>
        <w:t>·</w:t>
      </w:r>
      <w:r>
        <w:rPr>
          <w:rFonts w:ascii="Kozuka Gothic Pro EL" w:hAnsi="Kozuka Gothic Pro EL" w:cs="Kozuka Gothic Pro EL" w:eastAsia="Kozuka Gothic Pro EL"/>
          <w:sz w:val="16"/>
          <w:szCs w:val="16"/>
          <w:spacing w:val="-17"/>
          <w:w w:val="15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0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Sánchez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Kozuka Gothic Pro EL" w:hAnsi="Kozuka Gothic Pro EL" w:cs="Kozuka Gothic Pro EL" w:eastAsia="Kozuka Gothic Pro EL"/>
          <w:sz w:val="16"/>
          <w:szCs w:val="16"/>
          <w:spacing w:val="0"/>
          <w:w w:val="154"/>
        </w:rPr>
        <w:t>·</w:t>
      </w:r>
      <w:r>
        <w:rPr>
          <w:rFonts w:ascii="Kozuka Gothic Pro EL" w:hAnsi="Kozuka Gothic Pro EL" w:cs="Kozuka Gothic Pro EL" w:eastAsia="Kozuka Gothic Pro EL"/>
          <w:sz w:val="16"/>
          <w:szCs w:val="16"/>
          <w:spacing w:val="-17"/>
          <w:w w:val="15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A.M.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Peinado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7" w:lineRule="exact"/>
        <w:ind w:left="116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Department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Signal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Theor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orking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Communications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CITIC-UGR,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ersidad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" w:after="0" w:line="246" w:lineRule="auto"/>
        <w:ind w:left="116" w:right="457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Granada,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18071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Granada,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e-mail: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hyperlink r:id="rId9">
        <w:r>
          <w:rPr>
            <w:rFonts w:ascii="Times New Roman" w:hAnsi="Times New Roman" w:cs="Times New Roman" w:eastAsia="Times New Roman"/>
            <w:sz w:val="16"/>
            <w:szCs w:val="16"/>
            <w:color w:val="0000FF"/>
            <w:spacing w:val="0"/>
            <w:w w:val="100"/>
          </w:rPr>
          <w:t>jan</w:t>
        </w:r>
        <w:r>
          <w:rPr>
            <w:rFonts w:ascii="Times New Roman" w:hAnsi="Times New Roman" w:cs="Times New Roman" w:eastAsia="Times New Roman"/>
            <w:sz w:val="16"/>
            <w:szCs w:val="16"/>
            <w:color w:val="0000FF"/>
            <w:spacing w:val="-2"/>
            <w:w w:val="100"/>
          </w:rPr>
          <w:t>k</w:t>
        </w:r>
        <w:r>
          <w:rPr>
            <w:rFonts w:ascii="Times New Roman" w:hAnsi="Times New Roman" w:cs="Times New Roman" w:eastAsia="Times New Roman"/>
            <w:sz w:val="16"/>
            <w:szCs w:val="16"/>
            <w:color w:val="0000FF"/>
            <w:spacing w:val="0"/>
            <w:w w:val="100"/>
          </w:rPr>
          <w:t>o@ug</w:t>
        </w:r>
        <w:r>
          <w:rPr>
            <w:rFonts w:ascii="Times New Roman" w:hAnsi="Times New Roman" w:cs="Times New Roman" w:eastAsia="Times New Roman"/>
            <w:sz w:val="16"/>
            <w:szCs w:val="16"/>
            <w:color w:val="0000FF"/>
            <w:spacing w:val="-9"/>
            <w:w w:val="100"/>
          </w:rPr>
          <w:t>r</w:t>
        </w:r>
        <w:r>
          <w:rPr>
            <w:rFonts w:ascii="Times New Roman" w:hAnsi="Times New Roman" w:cs="Times New Roman" w:eastAsia="Times New Roman"/>
            <w:sz w:val="16"/>
            <w:szCs w:val="16"/>
            <w:color w:val="0000FF"/>
            <w:spacing w:val="0"/>
            <w:w w:val="100"/>
          </w:rPr>
          <w:t>.es</w:t>
        </w:r>
        <w:r>
          <w:rPr>
            <w:rFonts w:ascii="Times New Roman" w:hAnsi="Times New Roman" w:cs="Times New Roman" w:eastAsia="Times New Roman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99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-20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Sánchez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e-mail: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hyperlink r:id="rId10">
        <w:r>
          <w:rPr>
            <w:rFonts w:ascii="Times New Roman" w:hAnsi="Times New Roman" w:cs="Times New Roman" w:eastAsia="Times New Roman"/>
            <w:sz w:val="16"/>
            <w:szCs w:val="16"/>
            <w:color w:val="0000FF"/>
            <w:spacing w:val="0"/>
            <w:w w:val="100"/>
          </w:rPr>
          <w:t>victoria@ug</w:t>
        </w:r>
        <w:r>
          <w:rPr>
            <w:rFonts w:ascii="Times New Roman" w:hAnsi="Times New Roman" w:cs="Times New Roman" w:eastAsia="Times New Roman"/>
            <w:sz w:val="16"/>
            <w:szCs w:val="16"/>
            <w:color w:val="0000FF"/>
            <w:spacing w:val="-9"/>
            <w:w w:val="100"/>
          </w:rPr>
          <w:t>r</w:t>
        </w:r>
        <w:r>
          <w:rPr>
            <w:rFonts w:ascii="Times New Roman" w:hAnsi="Times New Roman" w:cs="Times New Roman" w:eastAsia="Times New Roman"/>
            <w:sz w:val="16"/>
            <w:szCs w:val="16"/>
            <w:color w:val="0000FF"/>
            <w:spacing w:val="0"/>
            <w:w w:val="100"/>
          </w:rPr>
          <w:t>.es</w:t>
        </w:r>
        <w:r>
          <w:rPr>
            <w:rFonts w:ascii="Times New Roman" w:hAnsi="Times New Roman" w:cs="Times New Roman" w:eastAsia="Times New Roman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A.M.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Peinado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e-mail: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hyperlink r:id="rId11">
        <w:r>
          <w:rPr>
            <w:rFonts w:ascii="Times New Roman" w:hAnsi="Times New Roman" w:cs="Times New Roman" w:eastAsia="Times New Roman"/>
            <w:sz w:val="16"/>
            <w:szCs w:val="16"/>
            <w:color w:val="0000FF"/>
            <w:spacing w:val="0"/>
            <w:w w:val="100"/>
          </w:rPr>
          <w:t>amp@ug</w:t>
        </w:r>
        <w:r>
          <w:rPr>
            <w:rFonts w:ascii="Times New Roman" w:hAnsi="Times New Roman" w:cs="Times New Roman" w:eastAsia="Times New Roman"/>
            <w:sz w:val="16"/>
            <w:szCs w:val="16"/>
            <w:color w:val="0000FF"/>
            <w:spacing w:val="-9"/>
            <w:w w:val="100"/>
          </w:rPr>
          <w:t>r</w:t>
        </w:r>
        <w:r>
          <w:rPr>
            <w:rFonts w:ascii="Times New Roman" w:hAnsi="Times New Roman" w:cs="Times New Roman" w:eastAsia="Times New Roman"/>
            <w:sz w:val="16"/>
            <w:szCs w:val="16"/>
            <w:color w:val="0000FF"/>
            <w:spacing w:val="0"/>
            <w:w w:val="100"/>
          </w:rPr>
          <w:t>.es</w:t>
        </w:r>
        <w:r>
          <w:rPr>
            <w:rFonts w:ascii="Times New Roman" w:hAnsi="Times New Roman" w:cs="Times New Roman" w:eastAsia="Times New Roman"/>
            <w:sz w:val="16"/>
            <w:szCs w:val="16"/>
            <w:color w:val="000000"/>
            <w:spacing w:val="0"/>
            <w:w w:val="100"/>
          </w:rPr>
        </w:r>
      </w:hyperlink>
    </w:p>
    <w:p>
      <w:pPr>
        <w:jc w:val="left"/>
        <w:spacing w:after="0"/>
        <w:sectPr>
          <w:pgMar w:header="611" w:footer="648" w:top="800" w:bottom="840" w:left="920" w:right="900"/>
          <w:headerReference w:type="odd" r:id="rId5"/>
          <w:headerReference w:type="even" r:id="rId6"/>
          <w:footerReference w:type="odd" r:id="rId7"/>
          <w:footerReference w:type="even" r:id="rId8"/>
          <w:type w:val="continuous"/>
          <w:pgSz w:w="8800" w:h="13340"/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33" w:after="0" w:line="245" w:lineRule="auto"/>
        <w:ind w:left="116" w:right="6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(FMO),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arbitrary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slice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(ASO)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tools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decoder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apply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(EC)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algorithms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achi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acceptable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visual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quality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rece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stream.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5" w:lineRule="auto"/>
        <w:ind w:left="116" w:right="61" w:firstLine="23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benefit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signals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highly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correlated,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spatially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and/or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temporall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criterion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classify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groups: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(SEC),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utilizes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frame,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temporal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(TEC),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temporal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motion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ectors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(MV).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classification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xcluding,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temporal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leads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significant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ements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xtended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block-based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coding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standards,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H.264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MPEG-4,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9"/>
        </w:rPr>
        <w:t>intracoding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(I-frames)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9"/>
        </w:rPr>
        <w:t>prediction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9"/>
        </w:rPr>
        <w:t>(P/B-frames).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9"/>
        </w:rPr>
        <w:t>intracoded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frames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“fir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all”,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separates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visually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scenes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resets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prediction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erro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utilizing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temporal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Therefore,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techniques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suitable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choice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conceal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I-frames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frames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empl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templates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predict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consecut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P/B-frames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poor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reconstruction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I-frame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distort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frame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itself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frames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5" w:lineRule="auto"/>
        <w:ind w:left="116" w:right="61" w:firstLine="23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simple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technique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bilinear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interpolation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high-frequen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features,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edges,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visually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uniform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x-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tures,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anced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interpolation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techniques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proposed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xploiting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direc-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tional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neighborhood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missing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macroblock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reconstruction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bro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edges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transformed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domain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treated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Hough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trans-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form,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werful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description,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angle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interpo-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lation.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drops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multiple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edges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connected.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suggested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permitting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connect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edges.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ertheless,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technique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highly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adapted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consecut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loss,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lack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generalit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applied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interpolation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rather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simple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unable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restore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complicated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edges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xtures.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Restora-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bro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edges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xtrapolation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introduced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block-matching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technique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decision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treated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restores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suc-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cessfully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fine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xtures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although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correct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classification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missing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macroblock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crucial.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addition,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trying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match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entire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macroblock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generate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rtificial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edges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so-called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blocking).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partially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sol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utilizing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block-based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bi-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lateral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ltering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18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Inpainting-based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techniques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quality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xture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reconstruction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Modeling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random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field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authors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implement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97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</w:rPr>
        <w:t>ficient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algorithm.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reconstruction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high-frequen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tends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ersmoothing.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5" w:lineRule="auto"/>
        <w:ind w:left="116" w:right="60" w:firstLine="23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pape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concept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visual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clearness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associated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intro-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duced,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visually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utilized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concealing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missing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age/video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blocks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weighted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combination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directional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interpolations.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thermore,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consider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corrupted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macroblock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equally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fected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interpolations,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el-dependent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weights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assigned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combining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interpolations.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technique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restore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plicated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xtures,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viding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high-quality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reconstruc-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5" w:lineRule="auto"/>
        <w:ind w:left="116" w:right="61" w:firstLine="23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paper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anized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ws.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concept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visual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clearness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asso-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ciated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introduced.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Reconstruction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visually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clearest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direc-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both"/>
        <w:spacing w:after="0"/>
        <w:sectPr>
          <w:pgMar w:header="611" w:footer="648" w:top="860" w:bottom="840" w:left="920" w:right="900"/>
          <w:pgSz w:w="8800" w:h="13340"/>
        </w:sectPr>
      </w:pPr>
      <w:rPr/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3" w:after="0" w:line="240" w:lineRule="auto"/>
        <w:ind w:left="116" w:right="6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51.804001pt;margin-top:-7.44595pt;width:336.744pt;height:.1pt;mso-position-horizontal-relative:page;mso-position-vertical-relative:paragraph;z-index:-1309" coordorigin="1036,-149" coordsize="6735,2">
            <v:shape style="position:absolute;left:1036;top:-149;width:6735;height:2" coordorigin="1036,-149" coordsize="6735,0" path="m1036,-149l7771,-149e" filled="f" stroked="t" strokeweight="1.10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described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simulation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comparisons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auto"/>
        <w:ind w:left="116" w:right="59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techniques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presented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last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conclusions.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327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isual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Clea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ness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Associated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16" w:right="6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section,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establish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criterion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assess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importance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edge.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criterion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clearness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edge.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introduce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parameter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representing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visual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clearness.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50" w:lineRule="auto"/>
        <w:ind w:left="116" w:right="61" w:firstLine="23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obtain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directions,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necessary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xplore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rectional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neighborhood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missing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macroblock.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detection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applied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binary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map.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purpose,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simple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ficient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procedures,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detector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comparison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detectors,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Sobel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sensible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noise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smooths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filtering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Gaussian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ernel.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nonmaximum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suppression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feature,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detected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edges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clea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thinning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needs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applied.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50" w:lineRule="auto"/>
        <w:ind w:left="116" w:right="61" w:firstLine="23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predominant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computed.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purpose,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gradient-based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mechanism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widely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used.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angular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resolution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technique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rather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poo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edges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directions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location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treated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line.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Instead,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Hough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transform-based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procedure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applied.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50" w:lineRule="auto"/>
        <w:ind w:left="116" w:right="61" w:firstLine="23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Hough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transform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simple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yet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werful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descriptors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shapes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xpressed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parametric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form.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pape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simplicit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linear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ernel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assumes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xpressed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0" w:after="0" w:line="240" w:lineRule="auto"/>
        <w:ind w:left="2631" w:right="-20"/>
        <w:jc w:val="left"/>
        <w:tabs>
          <w:tab w:pos="66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ρ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i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00"/>
        </w:rPr>
        <w:t>=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cos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00"/>
        </w:rPr>
        <w:t>+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sin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0" w:lineRule="auto"/>
        <w:ind w:left="116" w:right="6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ρ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perpendicular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distance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origin,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slope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normal.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Hough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transform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applied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binary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detecto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Eq.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99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belongs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linear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produces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99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  <w:i/>
        </w:rPr>
        <w:t>ρ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9"/>
          <w:i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Therefore,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comprise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linear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gment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transformed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position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(within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transformed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matrix)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indicated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parameters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</w:rPr>
        <w:t>ρ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(column).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bidimensional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domain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99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transformed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domain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99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  <w:i/>
        </w:rPr>
        <w:t>ρ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9"/>
          <w:i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transform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(Hough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ficient,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</w:rPr>
        <w:t>ρ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1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9"/>
          <w:i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  <w:i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directly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related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contained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gment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defined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99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  <w:i/>
        </w:rPr>
        <w:t>ρ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9"/>
          <w:i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50" w:lineRule="auto"/>
        <w:ind w:left="116" w:right="61" w:firstLine="23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Directional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interpolation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directional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missing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roblock.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correlation,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deduced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neighborhood.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xplore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scanning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carried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pro-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posed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scanning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consists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ving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mask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dimensions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lost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mac-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roblock,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(scanning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step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el)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along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sides: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(Fig.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(b)),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left,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bottom,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right.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step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mask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position),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detector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applied,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Hough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transform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calculated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corresponding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binary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im-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edges.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said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prolon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crosses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missing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macroblock.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direction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edge,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9"/>
          <w:i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stored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both"/>
        <w:spacing w:after="0"/>
        <w:sectPr>
          <w:pgNumType w:start="817"/>
          <w:pgMar w:header="611" w:footer="648" w:top="800" w:bottom="840" w:left="920" w:right="900"/>
          <w:headerReference w:type="odd" r:id="rId12"/>
          <w:headerReference w:type="even" r:id="rId13"/>
          <w:pgSz w:w="8800" w:h="13340"/>
        </w:sectPr>
      </w:pPr>
      <w:rPr/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246" w:lineRule="auto"/>
        <w:ind w:left="116" w:right="7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54.355999pt;margin-top:-129.497131pt;width:331.05pt;height:108.5pt;mso-position-horizontal-relative:page;mso-position-vertical-relative:paragraph;z-index:-1308" coordorigin="1087,-2590" coordsize="6621,2170">
            <v:shape style="position:absolute;left:1087;top:-2590;width:2171;height:2170" type="#_x0000_t75">
              <v:imagedata r:id="rId14" o:title=""/>
            </v:shape>
            <v:shape style="position:absolute;left:3313;top:-2590;width:2171;height:2170" type="#_x0000_t75">
              <v:imagedata r:id="rId15" o:title=""/>
            </v:shape>
            <v:shape style="position:absolute;left:5537;top:-2590;width:2171;height:2170" type="#_x0000_t75">
              <v:imagedata r:id="rId16" o:title=""/>
            </v:shape>
            <w10:wrap type="none"/>
          </v:group>
        </w:pict>
      </w:r>
      <w:r>
        <w:rPr/>
        <w:pict>
          <v:group style="position:absolute;margin-left:105.855919pt;margin-top:-14.030137pt;width:5.758077pt;height:5.415pt;mso-position-horizontal-relative:page;mso-position-vertical-relative:paragraph;z-index:-1307" coordorigin="2117,-281" coordsize="115,108">
            <v:shape style="position:absolute;left:2117;top:-281;width:115;height:108" coordorigin="2117,-281" coordsize="115,108" path="m2189,-281l2127,-246,2117,-196,2130,-178,2149,-172,2165,-172,2172,-179,2139,-179,2133,-189,2145,-249,2164,-274,2194,-274,2189,-281e" filled="t" fillcolor="#000000" stroked="f">
              <v:path arrowok="t"/>
              <v:fill/>
            </v:shape>
            <v:shape style="position:absolute;left:2117;top:-281;width:115;height:108" coordorigin="2117,-281" coordsize="115,108" path="m2199,-189l2182,-189,2186,-173,2203,-172,2217,-172,2221,-179,2201,-179,2199,-184,2199,-189e" filled="t" fillcolor="#000000" stroked="f">
              <v:path arrowok="t"/>
              <v:fill/>
            </v:shape>
            <v:shape style="position:absolute;left:2117;top:-281;width:115;height:108" coordorigin="2117,-281" coordsize="115,108" path="m2194,-274l2190,-274,2195,-256,2195,-253,2189,-229,2188,-223,2184,-211,2184,-211,2182,-201,2170,-184,2158,-179,2172,-179,2178,-185,2182,-189,2199,-189,2199,-194,2201,-203,2204,-215,2207,-229,2208,-233,2211,-242,2211,-244,2213,-252,2214,-257,2217,-266,2198,-266,2196,-270,2194,-274e" filled="t" fillcolor="#000000" stroked="f">
              <v:path arrowok="t"/>
              <v:fill/>
            </v:shape>
            <v:shape style="position:absolute;left:2117;top:-281;width:115;height:108" coordorigin="2117,-281" coordsize="115,108" path="m2231,-212l2226,-212,2225,-211,2224,-205,2220,-192,2216,-179,2221,-179,2222,-181,2224,-186,2229,-194,2232,-208,2232,-211,2231,-212e" filled="t" fillcolor="#000000" stroked="f">
              <v:path arrowok="t"/>
              <v:fill/>
            </v:shape>
            <v:shape style="position:absolute;left:2117;top:-281;width:115;height:108" coordorigin="2117,-281" coordsize="115,108" path="m2212,-276l2206,-276,2200,-274,2198,-266,2217,-266,2217,-267,2217,-274,2212,-276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217.751999pt;margin-top:-17.070137pt;width:4.574231pt;height:8.442909pt;mso-position-horizontal-relative:page;mso-position-vertical-relative:paragraph;z-index:-1306" coordorigin="4355,-341" coordsize="91,169">
            <v:shape style="position:absolute;left:4355;top:-341;width:91;height:169" coordorigin="4355,-341" coordsize="91,169" path="m4402,-341l4398,-341,4385,-340,4372,-339,4364,-339,4364,-331,4382,-331,4382,-326,4379,-316,4378,-311,4357,-227,4355,-219,4355,-215,4358,-194,4371,-178,4393,-173,4410,-178,4411,-179,4380,-179,4371,-186,4371,-210,4372,-216,4375,-227,4377,-234,4379,-241,4382,-252,4382,-253,4393,-266,4394,-267,4385,-267,4402,-334,4402,-335,4403,-338,4403,-339,4402,-341e" filled="t" fillcolor="#000000" stroked="f">
              <v:path arrowok="t"/>
              <v:fill/>
            </v:shape>
            <v:shape style="position:absolute;left:4355;top:-341;width:91;height:169" coordorigin="4355,-341" coordsize="91,169" path="m4434,-274l4426,-274,4430,-262,4430,-244,4425,-223,4418,-203,4411,-190,4400,-179,4411,-179,4425,-190,4437,-207,4445,-230,4447,-257,4434,-274e" filled="t" fillcolor="#000000" stroked="f">
              <v:path arrowok="t"/>
              <v:fill/>
            </v:shape>
            <v:shape style="position:absolute;left:4355;top:-341;width:91;height:169" coordorigin="4355,-341" coordsize="91,169" path="m4414,-281l4401,-281,4391,-272,4385,-267,4394,-267,4404,-274,4434,-274,4434,-274,4414,-281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328.884949pt;margin-top:-13.86662pt;width:4.996053pt;height:5.237513pt;mso-position-horizontal-relative:page;mso-position-vertical-relative:paragraph;z-index:-1305" coordorigin="6578,-277" coordsize="100,105">
            <v:shape style="position:absolute;left:6578;top:-277;width:100;height:105" coordorigin="6578,-277" coordsize="100,105" path="m6626,-277l6607,-267,6592,-251,6581,-232,6578,-209,6584,-190,6601,-177,6627,-173,6651,-179,6617,-179,6603,-188,6613,-256,6636,-274,6663,-274,6655,-277,6626,-277e" filled="t" fillcolor="#000000" stroked="f">
              <v:path arrowok="t"/>
              <v:fill/>
            </v:shape>
            <v:shape style="position:absolute;left:6578;top:-277;width:100;height:105" coordorigin="6578,-277" coordsize="100,105" path="m6675,-204l6672,-204,6672,-203,6651,-186,6631,-180,6617,-179,6651,-179,6655,-180,6672,-192,6678,-200,6678,-202,6675,-204e" filled="t" fillcolor="#000000" stroked="f">
              <v:path arrowok="t"/>
              <v:fill/>
            </v:shape>
            <v:shape style="position:absolute;left:6578;top:-277;width:100;height:105" coordorigin="6578,-277" coordsize="100,105" path="m6663,-274l6648,-274,6659,-274,6665,-267,6655,-266,6652,-258,6652,-246,6658,-244,6663,-244,6675,-245,6672,-270,6663,-274e" filled="t" fillcolor="#000000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Fi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detection.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Rece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missing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macroblock,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scanning,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detection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scanning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8" w:lineRule="auto"/>
        <w:ind w:left="116" w:right="5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neighborhood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treated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whole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(as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]),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xtremely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strong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edges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mask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applying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thresholding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detection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(Fig.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(c)).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scanning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procedure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isolates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edges,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making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detection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ust.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8" w:lineRule="auto"/>
        <w:ind w:left="116" w:right="59" w:firstLine="23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candidates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strongest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mask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transformation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matrix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strength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xpressed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Hough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ficient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alue).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mation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Hough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ficient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coordinates,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(slope)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ρ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fset),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determine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crosses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corrupt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macroblock.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does,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considered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stored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otherwise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discarded,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strongest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xamined.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none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satisfies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aforementioned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condition,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stored.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3" w:lineRule="auto"/>
        <w:ind w:left="116" w:right="56" w:firstLine="23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resolution,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perfectly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straight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might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(ρ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9"/>
          <w:i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-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edges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treated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linear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gments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(ρ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9"/>
          <w:i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-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coarser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resolution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Hough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transform,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(ρ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9"/>
          <w:i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-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pairs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treated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coarse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resolutions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introduce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significant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imprecision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oided.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simulations,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el-by-pi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resolution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ρ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steps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2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7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9"/>
          <w:i/>
          <w:position w:val="0"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6" w:after="0" w:line="236" w:lineRule="auto"/>
        <w:ind w:left="116" w:right="58" w:firstLine="23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Finall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introduce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concept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visual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clearness,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σ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associated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edge.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define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visual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clearness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σ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let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b/>
          <w:bCs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7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comprise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edge.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compute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σ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product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strength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direction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visual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separation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gions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sides.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strength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proportional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associated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Hough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coe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ficient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(which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proportional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length),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visual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separation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8" w:after="0" w:line="226" w:lineRule="exact"/>
        <w:ind w:left="116" w:right="405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2D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spatial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gradient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3" w:lineRule="exact"/>
        <w:ind w:left="2298" w:right="-20"/>
        <w:jc w:val="left"/>
        <w:tabs>
          <w:tab w:pos="2600" w:val="left"/>
          <w:tab w:pos="39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99"/>
          <w:position w:val="-13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w w:val="100"/>
          <w:position w:val="-13"/>
        </w:rPr>
        <w:tab/>
      </w:r>
      <w:r>
        <w:rPr>
          <w:rFonts w:ascii="Times New Roman" w:hAnsi="Times New Roman" w:cs="Times New Roman" w:eastAsia="Times New Roman"/>
          <w:sz w:val="20"/>
          <w:szCs w:val="20"/>
          <w:w w:val="100"/>
          <w:position w:val="-13"/>
        </w:rPr>
      </w:r>
      <w:r>
        <w:rPr>
          <w:rFonts w:ascii="Kozuka Gothic Pro EL" w:hAnsi="Kozuka Gothic Pro EL" w:cs="Kozuka Gothic Pro EL" w:eastAsia="Kozuka Gothic Pro EL"/>
          <w:sz w:val="15"/>
          <w:szCs w:val="15"/>
          <w:w w:val="128"/>
          <w:position w:val="-1"/>
        </w:rPr>
        <w:t>|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15"/>
          <w:b/>
          <w:bCs/>
          <w:i/>
          <w:position w:val="-1"/>
        </w:rPr>
        <w:t>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0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2"/>
          <w:szCs w:val="12"/>
          <w:spacing w:val="-13"/>
          <w:w w:val="100"/>
          <w:i/>
          <w:position w:val="-3"/>
        </w:rPr>
        <w:t> </w:t>
      </w:r>
      <w:r>
        <w:rPr>
          <w:rFonts w:ascii="Kozuka Gothic Pro EL" w:hAnsi="Kozuka Gothic Pro EL" w:cs="Kozuka Gothic Pro EL" w:eastAsia="Kozuka Gothic Pro EL"/>
          <w:sz w:val="15"/>
          <w:szCs w:val="15"/>
          <w:spacing w:val="0"/>
          <w:w w:val="128"/>
          <w:position w:val="-1"/>
        </w:rPr>
        <w:t>|</w:t>
      </w:r>
      <w:r>
        <w:rPr>
          <w:rFonts w:ascii="Kozuka Gothic Pro EL" w:hAnsi="Kozuka Gothic Pro EL" w:cs="Kozuka Gothic Pro EL" w:eastAsia="Kozuka Gothic Pro EL"/>
          <w:sz w:val="15"/>
          <w:szCs w:val="15"/>
          <w:spacing w:val="0"/>
          <w:w w:val="100"/>
          <w:position w:val="-1"/>
        </w:rPr>
        <w:t> </w:t>
      </w:r>
      <w:r>
        <w:rPr>
          <w:rFonts w:ascii="Kozuka Gothic Pro EL" w:hAnsi="Kozuka Gothic Pro EL" w:cs="Kozuka Gothic Pro EL" w:eastAsia="Kozuka Gothic Pro EL"/>
          <w:sz w:val="15"/>
          <w:szCs w:val="15"/>
          <w:spacing w:val="4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297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  <w:position w:val="-4"/>
        </w:rPr>
      </w:r>
      <w:r>
        <w:rPr>
          <w:rFonts w:ascii="Arial" w:hAnsi="Arial" w:cs="Arial" w:eastAsia="Arial"/>
          <w:sz w:val="20"/>
          <w:szCs w:val="20"/>
          <w:spacing w:val="0"/>
          <w:w w:val="119"/>
          <w:u w:val="single" w:color="000000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u w:val="single" w:color="000000"/>
          <w:position w:val="-4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u w:val="single" w:color="000000"/>
          <w:position w:val="-4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Mar w:header="611" w:footer="648" w:top="860" w:bottom="840" w:left="920" w:right="900"/>
          <w:pgSz w:w="8800" w:h="13340"/>
        </w:sectPr>
      </w:pPr>
      <w:rPr/>
    </w:p>
    <w:p>
      <w:pPr>
        <w:spacing w:before="0" w:after="0" w:line="179" w:lineRule="exact"/>
        <w:ind w:right="-20"/>
        <w:jc w:val="righ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pict>
          <v:group style="position:absolute;margin-left:154.854004pt;margin-top:9.015335pt;width:17.118pt;height:.1pt;mso-position-horizontal-relative:page;mso-position-vertical-relative:paragraph;z-index:-1304" coordorigin="3097,180" coordsize="342,2">
            <v:shape style="position:absolute;left:3097;top:180;width:342;height:2" coordorigin="3097,180" coordsize="342,0" path="m3097,180l3439,180e" filled="f" stroked="t" strokeweight=".56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9"/>
        </w:rPr>
        <w:t>σ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12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34"/>
          <w:w w:val="100"/>
          <w:i/>
          <w:position w:val="-12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00"/>
          <w:position w:val="-9"/>
        </w:rPr>
        <w:t>=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16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  <w:position w:val="-9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1"/>
          <w:i/>
          <w:position w:val="-12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0" w:after="0" w:line="179" w:lineRule="exact"/>
        <w:ind w:right="-20"/>
        <w:jc w:val="left"/>
        <w:tabs>
          <w:tab w:pos="500" w:val="left"/>
          <w:tab w:pos="1640" w:val="left"/>
          <w:tab w:pos="40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281"/>
          <w:position w:val="10"/>
        </w:rPr>
        <w:t>γ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0"/>
        </w:rPr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i/>
          <w:position w:val="-9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  <w:position w:val="-9"/>
        </w:rPr>
        <w:t>x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  <w:position w:val="-1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00"/>
          <w:position w:val="-9"/>
        </w:rPr>
        <w:t>+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13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5"/>
          <w:i/>
          <w:position w:val="-9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5"/>
          <w:i/>
          <w:position w:val="-9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15"/>
          <w:szCs w:val="15"/>
          <w:spacing w:val="-2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  <w:position w:val="-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9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  <w:position w:val="-9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00"/>
          <w:position w:val="-9"/>
        </w:rPr>
        <w:t>=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16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  <w:position w:val="-9"/>
        </w:rPr>
        <w:t>,...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i/>
          <w:position w:val="-9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16"/>
          <w:position w:val="-9"/>
        </w:rPr>
        <w:t>|</w:t>
      </w:r>
      <w:r>
        <w:rPr>
          <w:rFonts w:ascii="Arial" w:hAnsi="Arial" w:cs="Arial" w:eastAsia="Arial"/>
          <w:sz w:val="20"/>
          <w:szCs w:val="20"/>
          <w:spacing w:val="6"/>
          <w:w w:val="116"/>
          <w:i/>
          <w:position w:val="-9"/>
        </w:rPr>
        <w:t>D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16"/>
          <w:position w:val="-9"/>
        </w:rPr>
        <w:t>|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  <w:position w:val="-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7"/>
          <w:w w:val="116"/>
          <w:i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9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9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(2)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8800" w:h="13340"/>
          <w:pgMar w:top="800" w:bottom="840" w:left="920" w:right="900"/>
          <w:cols w:num="2" w:equalWidth="0">
            <w:col w:w="2135" w:space="472"/>
            <w:col w:w="4373"/>
          </w:cols>
        </w:sectPr>
      </w:pPr>
      <w:rPr/>
    </w:p>
    <w:p>
      <w:pPr>
        <w:spacing w:before="0" w:after="0" w:line="348" w:lineRule="exact"/>
        <w:ind w:left="2177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2.634384pt;margin-top:0pt;width:3.255788pt;height:7.5716pt;mso-position-horizontal-relative:page;mso-position-vertical-relative:paragraph;z-index:-1303" type="#_x0000_t202" filled="f" stroked="f">
            <v:textbox inset="0,0,0,0">
              <w:txbxContent>
                <w:p>
                  <w:pPr>
                    <w:spacing w:before="0" w:after="0" w:line="148" w:lineRule="exact"/>
                    <w:ind w:right="-63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spacing w:val="0"/>
                      <w:w w:val="156"/>
                      <w:i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9.453629pt;margin-top:0pt;width:3.255788pt;height:7.5716pt;mso-position-horizontal-relative:page;mso-position-vertical-relative:paragraph;z-index:-1302" type="#_x0000_t202" filled="f" stroked="f">
            <v:textbox inset="0,0,0,0">
              <w:txbxContent>
                <w:p>
                  <w:pPr>
                    <w:spacing w:before="0" w:after="0" w:line="148" w:lineRule="exact"/>
                    <w:ind w:right="-63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spacing w:val="0"/>
                      <w:w w:val="156"/>
                      <w:i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Kozuka Gothic Pro EL" w:hAnsi="Kozuka Gothic Pro EL" w:cs="Kozuka Gothic Pro EL" w:eastAsia="Kozuka Gothic Pro EL"/>
          <w:sz w:val="20"/>
          <w:szCs w:val="20"/>
          <w:w w:val="126"/>
          <w:position w:val="9"/>
        </w:rPr>
        <w:t>|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4"/>
          <w:b/>
          <w:bCs/>
          <w:i/>
          <w:position w:val="9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1"/>
          <w:i/>
          <w:position w:val="6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-19"/>
          <w:w w:val="100"/>
          <w:i/>
          <w:position w:val="6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26"/>
          <w:position w:val="9"/>
        </w:rPr>
        <w:t>|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-6"/>
          <w:w w:val="126"/>
          <w:position w:val="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56"/>
          <w:i/>
          <w:position w:val="-2"/>
        </w:rPr>
        <w:t>j</w:t>
      </w:r>
      <w:r>
        <w:rPr>
          <w:rFonts w:ascii="Times New Roman" w:hAnsi="Times New Roman" w:cs="Times New Roman" w:eastAsia="Times New Roman"/>
          <w:sz w:val="15"/>
          <w:szCs w:val="15"/>
          <w:spacing w:val="-21"/>
          <w:w w:val="100"/>
          <w:i/>
          <w:position w:val="-2"/>
        </w:rPr>
        <w:t> </w:t>
      </w:r>
      <w:r>
        <w:rPr>
          <w:rFonts w:ascii="Kozuka Gothic Pro EL" w:hAnsi="Kozuka Gothic Pro EL" w:cs="Kozuka Gothic Pro EL" w:eastAsia="Kozuka Gothic Pro EL"/>
          <w:sz w:val="15"/>
          <w:szCs w:val="15"/>
          <w:spacing w:val="0"/>
          <w:w w:val="63"/>
          <w:position w:val="-2"/>
        </w:rPr>
        <w:t>∈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15"/>
          <w:b/>
          <w:bCs/>
          <w:i/>
          <w:position w:val="-2"/>
        </w:rPr>
        <w:t>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0"/>
          <w:i/>
          <w:position w:val="-4"/>
        </w:rPr>
        <w:t>i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137" w:lineRule="auto"/>
        <w:ind w:left="116" w:right="4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2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associated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Hough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coe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ficient,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5"/>
          <w:i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56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-14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5"/>
          <w:i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56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horizontal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ertical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gradients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centred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54"/>
          <w:i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edge,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0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13"/>
          <w:position w:val="0"/>
        </w:rPr>
        <w:t>|</w:t>
      </w:r>
      <w:r>
        <w:rPr>
          <w:rFonts w:ascii="Arial" w:hAnsi="Arial" w:cs="Arial" w:eastAsia="Arial"/>
          <w:sz w:val="20"/>
          <w:szCs w:val="20"/>
          <w:spacing w:val="6"/>
          <w:w w:val="113"/>
          <w:i/>
          <w:position w:val="0"/>
        </w:rPr>
        <w:t>D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13"/>
          <w:position w:val="0"/>
        </w:rPr>
        <w:t>|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19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9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scanning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procedure.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8800" w:h="13340"/>
          <w:pgMar w:top="800" w:bottom="840" w:left="920" w:right="900"/>
        </w:sectPr>
      </w:pPr>
      <w:rPr/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5" w:after="0" w:line="240" w:lineRule="auto"/>
        <w:ind w:left="116" w:right="175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Reconstruction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isually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Clea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ections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16" w:right="5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Among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stored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visually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clearest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edges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gest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σ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4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alues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selected.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missing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mac-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roblock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reconstructed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combining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directional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interpolations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selected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directions.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viousl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corresponding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interpolations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computed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jc w:val="left"/>
        <w:spacing w:after="0"/>
        <w:sectPr>
          <w:pgMar w:header="611" w:footer="648" w:top="800" w:bottom="840" w:left="920" w:right="900"/>
          <w:pgSz w:w="8800" w:h="13340"/>
        </w:sectPr>
      </w:pPr>
      <w:rPr/>
    </w:p>
    <w:p>
      <w:pPr>
        <w:spacing w:before="69" w:after="0" w:line="338" w:lineRule="exact"/>
        <w:ind w:left="1296" w:right="-20"/>
        <w:jc w:val="left"/>
        <w:rPr>
          <w:rFonts w:ascii="Kozuka Gothic Pro EL" w:hAnsi="Kozuka Gothic Pro EL" w:cs="Kozuka Gothic Pro EL" w:eastAsia="Kozuka Gothic Pro EL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4.619995pt;margin-top:17.037064pt;width:4.9813pt;height:9.9626pt;mso-position-horizontal-relative:page;mso-position-vertical-relative:paragraph;z-index:-1292" type="#_x0000_t202" filled="f" stroked="f">
            <v:textbox inset="0,0,0,0">
              <w:txbxContent>
                <w:p>
                  <w:pPr>
                    <w:spacing w:before="0" w:after="0" w:line="195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  <w:i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4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i/>
          <w:position w:val="-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1"/>
          <w:i/>
          <w:position w:val="-1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  <w:position w:val="-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  <w:position w:val="-1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16"/>
          <w:position w:val="-1"/>
        </w:rPr>
        <w:t>=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00"/>
          <w:position w:val="0"/>
        </w:rPr>
      </w:r>
    </w:p>
    <w:p>
      <w:pPr>
        <w:spacing w:before="0" w:after="0" w:line="148" w:lineRule="exact"/>
        <w:ind w:right="-20"/>
        <w:jc w:val="righ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1</w:t>
      </w:r>
    </w:p>
    <w:p>
      <w:pPr>
        <w:spacing w:before="25" w:after="0" w:line="240" w:lineRule="auto"/>
        <w:ind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3"/>
        </w:rPr>
        <w:t>2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0" w:after="0" w:line="281" w:lineRule="exact"/>
        <w:ind w:left="15" w:right="-78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pict>
          <v:group style="position:absolute;margin-left:154.619995pt;margin-top:1.35946pt;width:30.186pt;height:.1pt;mso-position-horizontal-relative:page;mso-position-vertical-relative:paragraph;z-index:-1301" coordorigin="3092,27" coordsize="604,2">
            <v:shape style="position:absolute;left:3092;top:27;width:604;height:2" coordorigin="3092,27" coordsize="604,0" path="m3092,27l3696,27e" filled="f" stroked="t" strokeweight=".56802pt" strokecolor="#000000">
              <v:path arrowok="t"/>
            </v:shape>
          </v:group>
          <w10:wrap type="none"/>
        </w:pic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00"/>
          <w:position w:val="1"/>
        </w:rPr>
        <w:t>+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2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0" w:lineRule="auto"/>
        <w:ind w:left="129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5.994003pt;margin-top:4.401633pt;width:25.068828pt;height:12.712688pt;mso-position-horizontal-relative:page;mso-position-vertical-relative:paragraph;z-index:-1297" type="#_x0000_t202" filled="f" stroked="f">
            <v:textbox inset="0,0,0,0">
              <w:txbxContent>
                <w:p>
                  <w:pPr>
                    <w:spacing w:before="0" w:after="0" w:line="208" w:lineRule="exact"/>
                    <w:ind w:right="-78"/>
                    <w:jc w:val="left"/>
                    <w:tabs>
                      <w:tab w:pos="340" w:val="left"/>
                    </w:tabs>
                    <w:rPr>
                      <w:rFonts w:ascii="Kozuka Gothic Pro EL" w:hAnsi="Kozuka Gothic Pro EL" w:cs="Kozuka Gothic Pro EL" w:eastAsia="Kozuka Gothic Pro EL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  <w:i/>
                      <w:position w:val="1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-28"/>
                      <w:w w:val="100"/>
                      <w:i/>
                      <w:position w:val="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  <w:i/>
                      <w:position w:val="1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  <w:i/>
                      <w:position w:val="1"/>
                    </w:rPr>
                  </w:r>
                  <w:r>
                    <w:rPr>
                      <w:rFonts w:ascii="Kozuka Gothic Pro EL" w:hAnsi="Kozuka Gothic Pro EL" w:cs="Kozuka Gothic Pro EL" w:eastAsia="Kozuka Gothic Pro EL"/>
                      <w:sz w:val="20"/>
                      <w:szCs w:val="20"/>
                      <w:spacing w:val="0"/>
                      <w:w w:val="116"/>
                      <w:position w:val="1"/>
                    </w:rPr>
                    <w:t>+</w:t>
                  </w:r>
                  <w:r>
                    <w:rPr>
                      <w:rFonts w:ascii="Kozuka Gothic Pro EL" w:hAnsi="Kozuka Gothic Pro EL" w:cs="Kozuka Gothic Pro EL" w:eastAsia="Kozuka Gothic Pro EL"/>
                      <w:sz w:val="20"/>
                      <w:szCs w:val="2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5"/>
          <w:szCs w:val="15"/>
          <w:w w:val="112"/>
          <w:i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12"/>
          <w:i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3"/>
          <w:i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276" w:lineRule="exact"/>
        <w:ind w:left="123" w:right="-79"/>
        <w:jc w:val="left"/>
        <w:tabs>
          <w:tab w:pos="56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9"/>
        </w:rPr>
        <w:t>1</w:t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25" w:after="0" w:line="240" w:lineRule="auto"/>
        <w:ind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3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0" w:after="0" w:line="281" w:lineRule="exact"/>
        <w:ind w:left="15" w:right="-78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pict>
          <v:group style="position:absolute;margin-left:214.199997pt;margin-top:1.35946pt;width:30.186pt;height:.1pt;mso-position-horizontal-relative:page;mso-position-vertical-relative:paragraph;z-index:-1300" coordorigin="4284,27" coordsize="604,2">
            <v:shape style="position:absolute;left:4284;top:27;width:604;height:2" coordorigin="4284,27" coordsize="604,0" path="m4284,27l4888,27e" filled="f" stroked="t" strokeweight=".56802pt" strokecolor="#000000">
              <v:path arrowok="t"/>
            </v:shape>
          </v:group>
          <w10:wrap type="none"/>
        </w:pic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00"/>
          <w:position w:val="1"/>
        </w:rPr>
        <w:t>+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2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69" w:after="0" w:line="240" w:lineRule="auto"/>
        <w:ind w:right="-88"/>
        <w:jc w:val="left"/>
        <w:tabs>
          <w:tab w:pos="600" w:val="left"/>
        </w:tabs>
        <w:rPr>
          <w:rFonts w:ascii="Kozuka Gothic Pro EL" w:hAnsi="Kozuka Gothic Pro EL" w:cs="Kozuka Gothic Pro EL" w:eastAsia="Kozuka Gothic Pro EL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10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  <w:i/>
          <w:position w:val="1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10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  <w:i/>
          <w:position w:val="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16"/>
          <w:position w:val="0"/>
        </w:rPr>
        <w:t>=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left"/>
        <w:tabs>
          <w:tab w:pos="17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99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16"/>
          <w:i/>
        </w:rPr>
        <w:t>,...,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(3)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8800" w:h="13340"/>
          <w:pgMar w:top="800" w:bottom="840" w:left="920" w:right="900"/>
          <w:cols w:num="6" w:equalWidth="0">
            <w:col w:w="2348" w:space="33"/>
            <w:col w:w="385" w:space="33"/>
            <w:col w:w="740" w:space="33"/>
            <w:col w:w="385" w:space="33"/>
            <w:col w:w="871" w:space="41"/>
            <w:col w:w="2078"/>
          </w:cols>
        </w:sectPr>
      </w:pPr>
      <w:rPr/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184" w:lineRule="exact"/>
        <w:ind w:left="1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1.712112pt;margin-top:-21.305777pt;width:3.7858pt;height:7.5716pt;mso-position-horizontal-relative:page;mso-position-vertical-relative:paragraph;z-index:-1296" type="#_x0000_t202" filled="f" stroked="f">
            <v:textbox inset="0,0,0,0">
              <w:txbxContent>
                <w:p>
                  <w:pPr>
                    <w:spacing w:before="0" w:after="0" w:line="151" w:lineRule="exact"/>
                    <w:ind w:right="-63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spacing w:val="0"/>
                      <w:w w:val="100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missing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9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  <w:position w:val="-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9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  <w:position w:val="-9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i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  <w:position w:val="-9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9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replaced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weighted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mean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  <w:position w:val="-9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1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  <w:i/>
          <w:position w:val="1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1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7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  <w:position w:val="-9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1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  <w:i/>
          <w:position w:val="1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1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37" w:lineRule="exact"/>
        <w:ind w:right="552"/>
        <w:jc w:val="right"/>
        <w:tabs>
          <w:tab w:pos="70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position w:val="-1"/>
        </w:rPr>
        <w:t>1</w:t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0" w:after="0" w:line="204" w:lineRule="exact"/>
        <w:ind w:left="1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closest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correctly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decoded.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68" w:lineRule="exact"/>
        <w:ind w:left="1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-9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ariable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9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2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  <w:position w:val="-9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-9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2"/>
        </w:rPr>
        <w:t>2</w:t>
      </w:r>
      <w:r>
        <w:rPr>
          <w:rFonts w:ascii="Times New Roman" w:hAnsi="Times New Roman" w:cs="Times New Roman" w:eastAsia="Times New Roman"/>
          <w:sz w:val="15"/>
          <w:szCs w:val="15"/>
          <w:spacing w:val="-26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Euclidean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distance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i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  <w:position w:val="-9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1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  <w:i/>
          <w:position w:val="1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1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9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  <w:position w:val="-9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1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  <w:i/>
          <w:position w:val="1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1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37" w:lineRule="exact"/>
        <w:ind w:right="1287"/>
        <w:jc w:val="right"/>
        <w:tabs>
          <w:tab w:pos="42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position w:val="-1"/>
        </w:rPr>
        <w:t>1</w:t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0" w:after="0" w:line="204" w:lineRule="exact"/>
        <w:ind w:left="320" w:right="6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Clear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tend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visually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important,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interpolations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com-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1" w:after="0" w:line="252" w:lineRule="auto"/>
        <w:ind w:left="116" w:right="5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bined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according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visual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clearness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corresponding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edges.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Therefore,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interpolation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associated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weight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defined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66" w:lineRule="exact"/>
        <w:ind w:left="3559" w:right="316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07"/>
          <w:i/>
          <w:position w:val="-5"/>
        </w:rPr>
        <w:t>σ</w:t>
      </w:r>
      <w:r>
        <w:rPr>
          <w:rFonts w:ascii="Times New Roman" w:hAnsi="Times New Roman" w:cs="Times New Roman" w:eastAsia="Times New Roman"/>
          <w:sz w:val="15"/>
          <w:szCs w:val="15"/>
          <w:w w:val="111"/>
          <w:i/>
          <w:position w:val="-8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w w:val="100"/>
          <w:position w:val="0"/>
        </w:rPr>
      </w:r>
    </w:p>
    <w:p>
      <w:pPr>
        <w:jc w:val="center"/>
        <w:spacing w:after="0"/>
        <w:sectPr>
          <w:type w:val="continuous"/>
          <w:pgSz w:w="8800" w:h="13340"/>
          <w:pgMar w:top="800" w:bottom="840" w:left="920" w:right="900"/>
        </w:sectPr>
      </w:pPr>
      <w:rPr/>
    </w:p>
    <w:p>
      <w:pPr>
        <w:spacing w:before="0" w:after="0" w:line="203" w:lineRule="exact"/>
        <w:ind w:right="739"/>
        <w:jc w:val="right"/>
        <w:rPr>
          <w:rFonts w:ascii="Kozuka Gothic Pro EL" w:hAnsi="Kozuka Gothic Pro EL" w:cs="Kozuka Gothic Pro EL" w:eastAsia="Kozuka Gothic Pro EL"/>
          <w:sz w:val="20"/>
          <w:szCs w:val="20"/>
        </w:rPr>
      </w:pPr>
      <w:rPr/>
      <w:r>
        <w:rPr/>
        <w:pict>
          <v:group style="position:absolute;margin-left:212.076004pt;margin-top:5.514591pt;width:35.982pt;height:.1pt;mso-position-horizontal-relative:page;mso-position-vertical-relative:paragraph;z-index:-1299" coordorigin="4242,110" coordsize="720,2">
            <v:shape style="position:absolute;left:4242;top:110;width:720;height:2" coordorigin="4242,110" coordsize="720,0" path="m4242,110l4961,110e" filled="f" stroked="t" strokeweight=".56802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2.076004pt;margin-top:6.426992pt;width:16.108272pt;height:10.762973pt;mso-position-horizontal-relative:page;mso-position-vertical-relative:paragraph;z-index:-1295" type="#_x0000_t202" filled="f" stroked="f">
            <v:textbox inset="0,0,0,0">
              <w:txbxContent>
                <w:p>
                  <w:pPr>
                    <w:spacing w:before="0" w:after="0" w:line="149" w:lineRule="exact"/>
                    <w:ind w:right="-72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w w:val="374"/>
                      <w:position w:val="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spacing w:val="0"/>
                      <w:w w:val="113"/>
                      <w:i/>
                      <w:position w:val="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  <w:i/>
          <w:position w:val="-3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16"/>
          <w:position w:val="0"/>
        </w:rPr>
        <w:t>=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00"/>
          <w:position w:val="0"/>
        </w:rPr>
      </w:r>
    </w:p>
    <w:p>
      <w:pPr>
        <w:spacing w:before="0" w:after="0" w:line="231" w:lineRule="exact"/>
        <w:ind w:right="-20"/>
        <w:jc w:val="righ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w w:val="156"/>
          <w:i/>
        </w:rPr>
        <w:t>j</w:t>
      </w:r>
      <w:r>
        <w:rPr>
          <w:rFonts w:ascii="Times New Roman" w:hAnsi="Times New Roman" w:cs="Times New Roman" w:eastAsia="Times New Roman"/>
          <w:sz w:val="15"/>
          <w:szCs w:val="15"/>
          <w:spacing w:val="-21"/>
          <w:w w:val="100"/>
          <w:i/>
        </w:rPr>
        <w:t> </w:t>
      </w:r>
      <w:r>
        <w:rPr>
          <w:rFonts w:ascii="Kozuka Gothic Pro EL" w:hAnsi="Kozuka Gothic Pro EL" w:cs="Kozuka Gothic Pro EL" w:eastAsia="Kozuka Gothic Pro EL"/>
          <w:sz w:val="15"/>
          <w:szCs w:val="15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  <w:position w:val="5"/>
        </w:rPr>
        <w:t>σ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56"/>
          <w:i/>
          <w:position w:val="2"/>
        </w:rPr>
        <w:t>j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0" w:after="0" w:line="204" w:lineRule="exact"/>
        <w:ind w:right="-20"/>
        <w:jc w:val="left"/>
        <w:tabs>
          <w:tab w:pos="2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(4)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8800" w:h="13340"/>
          <w:pgMar w:top="800" w:bottom="840" w:left="920" w:right="900"/>
          <w:cols w:num="2" w:equalWidth="0">
            <w:col w:w="4015" w:space="50"/>
            <w:col w:w="2915"/>
          </w:cols>
        </w:sectPr>
      </w:pPr>
      <w:rPr/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2" w:lineRule="auto"/>
        <w:ind w:left="116" w:right="61" w:firstLine="23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Scalar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weights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widely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state-of-the-art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techniques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nation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interpolations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vironments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directions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present,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leads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ersmoothing.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proposed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assuming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interpolations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equally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missing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macroblock.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act,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lying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proximity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prolon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influenced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interpolation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</w:rPr>
        <w:t>defined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corresponding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direction.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Therefore,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associated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weight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computed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517" w:right="-20"/>
        <w:jc w:val="left"/>
        <w:tabs>
          <w:tab w:pos="66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7.240005pt;margin-top:11.125359pt;width:2.332053pt;height:7.5716pt;mso-position-horizontal-relative:page;mso-position-vertical-relative:paragraph;z-index:-1294" type="#_x0000_t202" filled="f" stroked="f">
            <v:textbox inset="0,0,0,0">
              <w:txbxContent>
                <w:p>
                  <w:pPr>
                    <w:spacing w:before="0" w:after="0" w:line="148" w:lineRule="exact"/>
                    <w:ind w:right="-63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spacing w:val="0"/>
                      <w:w w:val="111"/>
                      <w:i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π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i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1"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  <w:position w:val="0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00"/>
          <w:position w:val="0"/>
        </w:rPr>
        <w:t>=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position w:val="0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77"/>
          <w:position w:val="0"/>
        </w:rPr>
        <w:t>−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4"/>
          <w:w w:val="7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92"/>
          <w:i/>
          <w:position w:val="0"/>
        </w:rPr>
        <w:t>δ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8"/>
        </w:rPr>
        <w:t>2</w:t>
      </w:r>
      <w:r>
        <w:rPr>
          <w:rFonts w:ascii="Times New Roman" w:hAnsi="Times New Roman" w:cs="Times New Roman" w:eastAsia="Times New Roman"/>
          <w:sz w:val="15"/>
          <w:szCs w:val="15"/>
          <w:spacing w:val="-28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i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1"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(5)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16" w:right="6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  <w:i/>
        </w:rPr>
        <w:t>δ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1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-19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i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1"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normalized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distance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line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position w:val="0"/>
        </w:rPr>
        <w:t>fined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edge.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normalization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actor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corresponds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maximum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distance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within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macroblock,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length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diagonal.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square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heuristically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since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vides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better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results.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6" w:after="0" w:line="252" w:lineRule="auto"/>
        <w:ind w:left="116" w:right="62" w:firstLine="23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Finall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corrupt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macroblock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reconstructed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weighted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superpo-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interpolations.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missing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macroblock,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8800" w:h="13340"/>
          <w:pgMar w:top="800" w:bottom="840" w:left="920" w:right="900"/>
        </w:sectPr>
      </w:pPr>
      <w:rPr/>
    </w:p>
    <w:p>
      <w:pPr>
        <w:spacing w:before="35" w:after="0" w:line="167" w:lineRule="exact"/>
        <w:ind w:right="72"/>
        <w:jc w:val="righ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13"/>
          <w:i/>
          <w:position w:val="-1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0" w:after="0" w:line="280" w:lineRule="exact"/>
        <w:ind w:right="-2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00"/>
        </w:rPr>
        <w:t>=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281"/>
          <w:position w:val="19"/>
        </w:rPr>
        <w:t>γ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34" w:lineRule="exact"/>
        <w:ind w:right="-4"/>
        <w:jc w:val="righ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9"/>
          <w:w w:val="111"/>
          <w:i/>
        </w:rPr>
        <w:t>i</w:t>
      </w:r>
      <w:r>
        <w:rPr>
          <w:rFonts w:ascii="Kozuka Gothic Pro EL" w:hAnsi="Kozuka Gothic Pro EL" w:cs="Kozuka Gothic Pro EL" w:eastAsia="Kozuka Gothic Pro EL"/>
          <w:sz w:val="15"/>
          <w:szCs w:val="15"/>
          <w:spacing w:val="0"/>
          <w:w w:val="117"/>
        </w:rPr>
        <w:t>=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1</w:t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left="28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96.110001pt;margin-top:13.835932pt;width:71.820pt;height:.1pt;mso-position-horizontal-relative:page;mso-position-vertical-relative:paragraph;z-index:-1298" coordorigin="3922,277" coordsize="1436,2">
            <v:shape style="position:absolute;left:3922;top:277;width:1436;height:2" coordorigin="3922,277" coordsize="1436,0" path="m3922,277l5359,277e" filled="f" stroked="t" strokeweight=".56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π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i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1"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2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i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65" w:after="0" w:line="240" w:lineRule="auto"/>
        <w:ind w:left="208" w:right="-8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6.110001pt;margin-top:2.266436pt;width:16.090272pt;height:10.762873pt;mso-position-horizontal-relative:page;mso-position-vertical-relative:paragraph;z-index:-1293" type="#_x0000_t202" filled="f" stroked="f">
            <v:textbox inset="0,0,0,0">
              <w:txbxContent>
                <w:p>
                  <w:pPr>
                    <w:spacing w:before="0" w:after="0" w:line="149" w:lineRule="exact"/>
                    <w:ind w:right="-72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w w:val="374"/>
                      <w:position w:val="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spacing w:val="0"/>
                      <w:w w:val="113"/>
                      <w:i/>
                      <w:position w:val="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5"/>
          <w:szCs w:val="15"/>
          <w:w w:val="156"/>
          <w:i/>
          <w:position w:val="-6"/>
        </w:rPr>
        <w:t>j</w:t>
      </w:r>
      <w:r>
        <w:rPr>
          <w:rFonts w:ascii="Times New Roman" w:hAnsi="Times New Roman" w:cs="Times New Roman" w:eastAsia="Times New Roman"/>
          <w:sz w:val="15"/>
          <w:szCs w:val="15"/>
          <w:spacing w:val="-21"/>
          <w:w w:val="100"/>
          <w:i/>
          <w:position w:val="-6"/>
        </w:rPr>
        <w:t> </w:t>
      </w:r>
      <w:r>
        <w:rPr>
          <w:rFonts w:ascii="Kozuka Gothic Pro EL" w:hAnsi="Kozuka Gothic Pro EL" w:cs="Kozuka Gothic Pro EL" w:eastAsia="Kozuka Gothic Pro EL"/>
          <w:sz w:val="15"/>
          <w:szCs w:val="15"/>
          <w:spacing w:val="0"/>
          <w:w w:val="100"/>
          <w:position w:val="-6"/>
        </w:rPr>
        <w:t>=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  <w:position w:val="0"/>
        </w:rPr>
        <w:t>w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56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  <w:position w:val="0"/>
        </w:rPr>
        <w:t>π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29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5"/>
          <w:szCs w:val="15"/>
          <w:spacing w:val="-21"/>
          <w:w w:val="129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i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1"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2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i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tabs>
          <w:tab w:pos="21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i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1"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).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(6)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8800" w:h="13340"/>
          <w:pgMar w:top="800" w:bottom="840" w:left="920" w:right="900"/>
          <w:cols w:num="3" w:equalWidth="0">
            <w:col w:w="2951" w:space="51"/>
            <w:col w:w="1437" w:space="23"/>
            <w:col w:w="2518"/>
          </w:cols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7" w:lineRule="auto"/>
        <w:ind w:left="116" w:right="58" w:firstLine="23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state-of-the-art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algorithms,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neigh-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borhood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support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gions.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interpolated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relying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support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gion.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hard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vision,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</w:rPr>
        <w:t>rtificial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alse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xtures.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eights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</w:rPr>
        <w:t>π</w:t>
      </w:r>
      <w:r>
        <w:rPr>
          <w:rFonts w:ascii="Times New Roman" w:hAnsi="Times New Roman" w:cs="Times New Roman" w:eastAsia="Times New Roman"/>
          <w:sz w:val="15"/>
          <w:szCs w:val="15"/>
          <w:color w:val="000000"/>
          <w:spacing w:val="0"/>
          <w:w w:val="100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color w:val="000000"/>
          <w:spacing w:val="6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i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11"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1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smooth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transitions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gion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anothe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preserving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continuity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image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signal.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8800" w:h="13340"/>
          <w:pgMar w:top="800" w:bottom="840" w:left="920" w:right="900"/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33" w:after="0" w:line="248" w:lineRule="auto"/>
        <w:ind w:left="116" w:right="61" w:firstLine="23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Finall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noted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maximum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means,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mandator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visually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clear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enough,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interpolations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considered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automatically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adapts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itself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type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surrounding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missing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macroblock.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7" w:lineRule="auto"/>
        <w:ind w:left="116" w:right="61" w:firstLine="23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summar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missing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macroblock,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proposed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resumed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7" w:lineRule="auto"/>
        <w:ind w:left="116" w:right="6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Step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perform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scanning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corrupt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macroblock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obtain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6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6" w:right="166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Step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visual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clearness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7" w:after="0" w:line="232" w:lineRule="auto"/>
        <w:ind w:left="116" w:right="5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Step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visually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clearest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7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(i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i/>
          <w:position w:val="0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00"/>
          <w:position w:val="0"/>
        </w:rPr>
        <w:t>=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16"/>
          <w:i/>
          <w:position w:val="0"/>
        </w:rPr>
        <w:t>,...,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Eq.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  <w:position w:val="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).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29" w:after="0" w:line="240" w:lineRule="auto"/>
        <w:ind w:left="116" w:right="57"/>
        <w:jc w:val="both"/>
        <w:rPr>
          <w:rFonts w:ascii="Kozuka Gothic Pro EL" w:hAnsi="Kozuka Gothic Pro EL" w:cs="Kozuka Gothic Pro EL" w:eastAsia="Kozuka Gothic Pro E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Step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calculate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corresponding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weighting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actors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ω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π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i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1"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i/>
          <w:position w:val="0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16"/>
          <w:position w:val="0"/>
        </w:rPr>
        <w:t>=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00"/>
          <w:position w:val="0"/>
        </w:rPr>
      </w:r>
    </w:p>
    <w:p>
      <w:pPr>
        <w:spacing w:before="0" w:after="0" w:line="218" w:lineRule="exact"/>
        <w:ind w:left="116" w:right="317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9"/>
          <w:i/>
        </w:rPr>
        <w:t>,...,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9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missing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1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1"/>
          <w:i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8" w:lineRule="auto"/>
        <w:ind w:left="116" w:right="6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Step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directional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interpolations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corresponding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visually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clearest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applying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00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Simulation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62" w:lineRule="auto"/>
        <w:ind w:left="116" w:right="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proposed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tested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images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Lena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512</w:t>
      </w:r>
      <w:r>
        <w:rPr>
          <w:rFonts w:ascii="Times New Roman" w:hAnsi="Times New Roman" w:cs="Times New Roman" w:eastAsia="Times New Roman"/>
          <w:sz w:val="20"/>
          <w:szCs w:val="20"/>
          <w:spacing w:val="-25"/>
          <w:w w:val="100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78"/>
        </w:rPr>
        <w:t>×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51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(1024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78"/>
        </w:rPr>
        <w:t>×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8"/>
          <w:w w:val="7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1024),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frame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eman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(288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78"/>
        </w:rPr>
        <w:t>×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8"/>
          <w:w w:val="7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352),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fice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(592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78"/>
        </w:rPr>
        <w:t>×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13"/>
          <w:w w:val="7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896),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Airplane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512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78"/>
        </w:rPr>
        <w:t>×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-2"/>
          <w:w w:val="7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51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Zelda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512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78"/>
        </w:rPr>
        <w:t>×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-2"/>
          <w:w w:val="7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51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Boat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512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78"/>
        </w:rPr>
        <w:t>×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-2"/>
          <w:w w:val="7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51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House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(256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78"/>
        </w:rPr>
        <w:t>×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26"/>
          <w:w w:val="7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256).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carried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macroblock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dimensions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16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78"/>
        </w:rPr>
        <w:t>×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26"/>
          <w:w w:val="7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16,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3" w:after="0" w:line="244" w:lineRule="auto"/>
        <w:ind w:left="116" w:right="5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loss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approximately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25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%,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corresponding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frame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dispersed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slicing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structure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reconstruction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quality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proposed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compared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others,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bilinear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interpolation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(BIL)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projections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(POC)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Hough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transform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(SHT)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content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adapt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(CAD)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directional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xtrapolation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(EXT)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nonnormat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H.264/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7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VC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codec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7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VC)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14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adapt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random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fields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(MRF)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inpainting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(INP)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bilateral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</w:rPr>
        <w:t>ltering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18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].</w:t>
      </w:r>
      <w:r>
        <w:rPr>
          <w:rFonts w:ascii="Times New Roman" w:hAnsi="Times New Roman" w:cs="Times New Roman" w:eastAsia="Times New Roman"/>
          <w:sz w:val="15"/>
          <w:szCs w:val="15"/>
          <w:color w:val="0000FF"/>
          <w:spacing w:val="0"/>
          <w:w w:val="100"/>
          <w:position w:val="7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color w:val="0000FF"/>
          <w:spacing w:val="14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pro-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6" w:lineRule="exact"/>
        <w:ind w:left="116" w:right="5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posal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tested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i/>
          <w:position w:val="1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00"/>
          <w:position w:val="1"/>
        </w:rPr>
        <w:t>=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2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  <w:position w:val="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1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00"/>
          <w:position w:val="1"/>
        </w:rPr>
        <w:t>=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2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  <w:position w:val="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1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00"/>
          <w:position w:val="1"/>
        </w:rPr>
        <w:t>=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2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1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i/>
          <w:position w:val="1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00"/>
          <w:position w:val="1"/>
        </w:rPr>
        <w:t>=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2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1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25" w:lineRule="exact"/>
        <w:ind w:left="116" w:right="6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interpolations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combined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according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addition,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scanning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steps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57" w:lineRule="exact"/>
        <w:ind w:left="116" w:right="104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1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2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1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4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1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8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tested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  <w:position w:val="1"/>
        </w:rPr>
        <w:t> 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0"/>
          <w:w w:val="100"/>
          <w:position w:val="1"/>
        </w:rPr>
        <w:t>=</w:t>
      </w:r>
      <w:r>
        <w:rPr>
          <w:rFonts w:ascii="Kozuka Gothic Pro EL" w:hAnsi="Kozuka Gothic Pro EL" w:cs="Kozuka Gothic Pro EL" w:eastAsia="Kozuka Gothic Pro EL"/>
          <w:sz w:val="20"/>
          <w:szCs w:val="20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1"/>
        </w:rPr>
        <w:t>5.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19" w:lineRule="exact"/>
        <w:ind w:left="3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account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perceptual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qualit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multiscale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structural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248" w:lineRule="auto"/>
        <w:ind w:left="116" w:right="6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similarity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(MS-SSIM)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16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comparison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along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object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PSNR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measure.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arding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MS-SSIM,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sequentially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w-pass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</w:rPr>
        <w:t>ltered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subsampled,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images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obtained,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including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resolution.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Then,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SSIM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applied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subimage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set.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SSIM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aims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approximating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human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visual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(HVS)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response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looking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similari-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ties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luminance,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contrast,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structure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olution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16" w:right="6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51.804001pt;margin-top:-3.702537pt;width:104.616pt;height:.1pt;mso-position-horizontal-relative:page;mso-position-vertical-relative:paragraph;z-index:-1291" coordorigin="1036,-74" coordsize="2092,2">
            <v:shape style="position:absolute;left:1036;top:-74;width:2092;height:2" coordorigin="1036,-74" coordsize="2092,0" path="m1036,-74l3128,-74e" filled="f" stroked="t" strokeweight=".513990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3"/>
          <w:szCs w:val="13"/>
          <w:w w:val="104"/>
          <w:position w:val="6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-2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Implementations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most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techniques,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implementation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our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algorithm,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ailable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online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0000FF"/>
          <w:spacing w:val="0"/>
          <w:w w:val="100"/>
          <w:position w:val="0"/>
        </w:rPr>
        <w:t>20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].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both"/>
        <w:spacing w:after="0"/>
        <w:sectPr>
          <w:pgMar w:header="611" w:footer="648" w:top="860" w:bottom="840" w:left="920" w:right="900"/>
          <w:pgSz w:w="8800" w:h="1334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40" w:after="0" w:line="246" w:lineRule="auto"/>
        <w:ind w:left="156" w:right="10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able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PSNR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alues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(in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dB)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MS-SSIM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alues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(scaled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100)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images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reconstructed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algorithms.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performances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boldface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6.073723" w:type="dxa"/>
      </w:tblPr>
      <w:tblGrid/>
      <w:tr>
        <w:trPr>
          <w:trHeight w:val="366" w:hRule="exact"/>
        </w:trPr>
        <w:tc>
          <w:tcPr>
            <w:tcW w:w="1275" w:type="dxa"/>
            <w:tcBorders>
              <w:top w:val="single" w:sz="4.832240" w:space="0" w:color="000000"/>
              <w:bottom w:val="single" w:sz="8.86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1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PSNR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MS-SSIM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single" w:sz="4.832240" w:space="0" w:color="000000"/>
              <w:bottom w:val="single" w:sz="8.86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1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i/>
              </w:rPr>
              <w:t>Lena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single" w:sz="4.832240" w:space="0" w:color="000000"/>
              <w:bottom w:val="single" w:sz="8.86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1" w:after="0" w:line="240" w:lineRule="auto"/>
              <w:ind w:left="142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i/>
              </w:rPr>
              <w:t>Pi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i/>
              </w:rPr>
              <w:t>ate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single" w:sz="4.832240" w:space="0" w:color="000000"/>
              <w:bottom w:val="single" w:sz="8.86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1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6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i/>
              </w:rPr>
              <w:t>eman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single" w:sz="4.832240" w:space="0" w:color="000000"/>
              <w:bottom w:val="single" w:sz="8.86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1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i/>
              </w:rPr>
              <w:t>fi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i/>
              </w:rPr>
              <w:t>ce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single" w:sz="4.832240" w:space="0" w:color="000000"/>
              <w:bottom w:val="single" w:sz="8.86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1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i/>
              </w:rPr>
              <w:t>Airplane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single" w:sz="4.832240" w:space="0" w:color="000000"/>
              <w:bottom w:val="single" w:sz="8.86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1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i/>
              </w:rPr>
              <w:t>Zelda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single" w:sz="4.832240" w:space="0" w:color="000000"/>
              <w:bottom w:val="single" w:sz="8.86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1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i/>
              </w:rPr>
              <w:t>Boat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single" w:sz="4.832240" w:space="0" w:color="000000"/>
              <w:bottom w:val="single" w:sz="8.86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1" w:after="0" w:line="240" w:lineRule="auto"/>
              <w:ind w:left="142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i/>
              </w:rPr>
              <w:t>House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1275" w:type="dxa"/>
            <w:tcBorders>
              <w:top w:val="single" w:sz="8.86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BIL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single" w:sz="8.86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single" w:sz="8.86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27.82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single" w:sz="8.86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27.12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single" w:sz="8.86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27.54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single" w:sz="8.86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25.58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single" w:sz="8.86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33.44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single" w:sz="8.86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26.95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single" w:sz="8.86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26.83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96.82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94.90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95.36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94.12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93.49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97.12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93.12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94.39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62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4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POC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28.04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26.42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28.49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27.56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26.18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29.91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26.05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27.38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93.17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91.85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93.82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93.62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93.87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92.51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92.63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92.22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62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4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SHT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30.55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28.12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28.09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27.58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25.62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33.45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27.20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28.41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97.13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95.18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95.94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94.09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93.41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97.22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93.21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96.20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62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4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CAD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31.96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28.44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34.85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29.29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27.41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34.01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27.73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31.11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97.38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95.38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98.30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96.12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95.70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97.74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94.29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97.37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62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4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EXT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29.10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27.57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29.59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27.72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26.23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32.14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26.63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27.38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95.83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94.89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97.18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94.84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95.36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96.73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94.01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93.98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62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4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VC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30.42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28.74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29.11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29.99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27.79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34.43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28.25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28.37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96.72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95.62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97.06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96.07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95.90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97.63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94.95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94.92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62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4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MRF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32.17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29.52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32.99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29.77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27.98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35.03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27.91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30.08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97.75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96.33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98.21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96.45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96.12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98.03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94.92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96.89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62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4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INP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30.85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28.44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34.44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29.65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26.29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33.62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27.79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29.90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97.17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95.27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98.35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96.66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94.91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97.44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95.22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96.97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62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4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BLF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32.15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29.36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34.75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30.06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28.34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33.83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28.37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30.52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97.52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95.99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98.27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96.30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96.59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97.25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95.55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97.05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88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2"/>
                <w:w w:val="100"/>
                <w:i/>
              </w:rPr>
              <w:t> </w:t>
            </w:r>
            <w:r>
              <w:rPr>
                <w:rFonts w:ascii="Kozuka Gothic Pro EL" w:hAnsi="Kozuka Gothic Pro EL" w:cs="Kozuka Gothic Pro EL" w:eastAsia="Kozuka Gothic Pro EL"/>
                <w:sz w:val="16"/>
                <w:szCs w:val="16"/>
                <w:spacing w:val="0"/>
                <w:w w:val="100"/>
              </w:rPr>
              <w:t>=</w:t>
            </w:r>
            <w:r>
              <w:rPr>
                <w:rFonts w:ascii="Kozuka Gothic Pro EL" w:hAnsi="Kozuka Gothic Pro EL" w:cs="Kozuka Gothic Pro EL" w:eastAsia="Kozuka Gothic Pro EL"/>
                <w:sz w:val="16"/>
                <w:szCs w:val="16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32.46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29.60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34.93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30.98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28.51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35.07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28.44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31.30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34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98.00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96.55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98.37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97.15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96.72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98.26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95.82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97.46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88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2"/>
                <w:w w:val="100"/>
                <w:i/>
              </w:rPr>
              <w:t> </w:t>
            </w:r>
            <w:r>
              <w:rPr>
                <w:rFonts w:ascii="Kozuka Gothic Pro EL" w:hAnsi="Kozuka Gothic Pro EL" w:cs="Kozuka Gothic Pro EL" w:eastAsia="Kozuka Gothic Pro EL"/>
                <w:sz w:val="16"/>
                <w:szCs w:val="16"/>
                <w:spacing w:val="0"/>
                <w:w w:val="100"/>
              </w:rPr>
              <w:t>=</w:t>
            </w:r>
            <w:r>
              <w:rPr>
                <w:rFonts w:ascii="Kozuka Gothic Pro EL" w:hAnsi="Kozuka Gothic Pro EL" w:cs="Kozuka Gothic Pro EL" w:eastAsia="Kozuka Gothic Pro EL"/>
                <w:sz w:val="16"/>
                <w:szCs w:val="16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32.70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29.90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35.09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31.34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28.71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35.44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28.66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31.45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34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98.04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96.71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98.44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97.35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96.77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98.36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95.99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97.45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88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2"/>
                <w:w w:val="100"/>
                <w:i/>
              </w:rPr>
              <w:t> </w:t>
            </w:r>
            <w:r>
              <w:rPr>
                <w:rFonts w:ascii="Kozuka Gothic Pro EL" w:hAnsi="Kozuka Gothic Pro EL" w:cs="Kozuka Gothic Pro EL" w:eastAsia="Kozuka Gothic Pro EL"/>
                <w:sz w:val="16"/>
                <w:szCs w:val="16"/>
                <w:spacing w:val="0"/>
                <w:w w:val="100"/>
              </w:rPr>
              <w:t>=</w:t>
            </w:r>
            <w:r>
              <w:rPr>
                <w:rFonts w:ascii="Kozuka Gothic Pro EL" w:hAnsi="Kozuka Gothic Pro EL" w:cs="Kozuka Gothic Pro EL" w:eastAsia="Kozuka Gothic Pro EL"/>
                <w:sz w:val="16"/>
                <w:szCs w:val="16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32.74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29.98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35.15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31.44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28.76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35.67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28.77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31.47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34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98.06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96.77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98.49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97.37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96.82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98.44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96.11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97.47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87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9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i/>
                <w:position w:val="-1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2"/>
                <w:w w:val="100"/>
                <w:i/>
                <w:position w:val="-1"/>
              </w:rPr>
              <w:t> </w:t>
            </w:r>
            <w:r>
              <w:rPr>
                <w:rFonts w:ascii="Kozuka Gothic Pro EL" w:hAnsi="Kozuka Gothic Pro EL" w:cs="Kozuka Gothic Pro EL" w:eastAsia="Kozuka Gothic Pro EL"/>
                <w:sz w:val="16"/>
                <w:szCs w:val="16"/>
                <w:spacing w:val="0"/>
                <w:w w:val="100"/>
                <w:position w:val="-1"/>
              </w:rPr>
              <w:t>=</w:t>
            </w:r>
            <w:r>
              <w:rPr>
                <w:rFonts w:ascii="Kozuka Gothic Pro EL" w:hAnsi="Kozuka Gothic Pro EL" w:cs="Kozuka Gothic Pro EL" w:eastAsia="Kozuka Gothic Pro EL"/>
                <w:sz w:val="16"/>
                <w:szCs w:val="16"/>
                <w:spacing w:val="13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position w:val="-1"/>
              </w:rPr>
              <w:t>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32.80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30.03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35.21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31.52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28.80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35.75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28.84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31.48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35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98.09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96.80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98.53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97.43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96.82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98.46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96.11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97.50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88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i/>
                <w:position w:val="1"/>
              </w:rPr>
              <w:t>N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100"/>
                <w:position w:val="-3"/>
              </w:rPr>
              <w:t>2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26"/>
                <w:w w:val="100"/>
                <w:position w:val="-3"/>
              </w:rPr>
              <w:t> </w:t>
            </w:r>
            <w:r>
              <w:rPr>
                <w:rFonts w:ascii="Kozuka Gothic Pro EL" w:hAnsi="Kozuka Gothic Pro EL" w:cs="Kozuka Gothic Pro EL" w:eastAsia="Kozuka Gothic Pro EL"/>
                <w:sz w:val="16"/>
                <w:szCs w:val="16"/>
                <w:spacing w:val="0"/>
                <w:w w:val="100"/>
                <w:position w:val="1"/>
              </w:rPr>
              <w:t>=</w:t>
            </w:r>
            <w:r>
              <w:rPr>
                <w:rFonts w:ascii="Kozuka Gothic Pro EL" w:hAnsi="Kozuka Gothic Pro EL" w:cs="Kozuka Gothic Pro EL" w:eastAsia="Kozuka Gothic Pro EL"/>
                <w:sz w:val="16"/>
                <w:szCs w:val="16"/>
                <w:spacing w:val="13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position w:val="1"/>
              </w:rPr>
              <w:t>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32.58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29.98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35.00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31.50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28.77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35.72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28.81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31.46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34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97.91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96.53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98.40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97.39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96.66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98.36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96.03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97.36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88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i/>
                <w:position w:val="1"/>
              </w:rPr>
              <w:t>N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100"/>
                <w:position w:val="-3"/>
              </w:rPr>
              <w:t>4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26"/>
                <w:w w:val="100"/>
                <w:position w:val="-3"/>
              </w:rPr>
              <w:t> </w:t>
            </w:r>
            <w:r>
              <w:rPr>
                <w:rFonts w:ascii="Kozuka Gothic Pro EL" w:hAnsi="Kozuka Gothic Pro EL" w:cs="Kozuka Gothic Pro EL" w:eastAsia="Kozuka Gothic Pro EL"/>
                <w:sz w:val="16"/>
                <w:szCs w:val="16"/>
                <w:spacing w:val="0"/>
                <w:w w:val="100"/>
                <w:position w:val="1"/>
              </w:rPr>
              <w:t>=</w:t>
            </w:r>
            <w:r>
              <w:rPr>
                <w:rFonts w:ascii="Kozuka Gothic Pro EL" w:hAnsi="Kozuka Gothic Pro EL" w:cs="Kozuka Gothic Pro EL" w:eastAsia="Kozuka Gothic Pro EL"/>
                <w:sz w:val="16"/>
                <w:szCs w:val="16"/>
                <w:spacing w:val="13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position w:val="1"/>
              </w:rPr>
              <w:t>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32.53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29.96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34.97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31.49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28.74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35.61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28.73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31.46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34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97.85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96.51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98.37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97.31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96.60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98.30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95.94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97.37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88" w:hRule="exact"/>
        </w:trPr>
        <w:tc>
          <w:tcPr>
            <w:tcW w:w="1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i/>
                <w:position w:val="1"/>
              </w:rPr>
              <w:t>N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100"/>
                <w:position w:val="-3"/>
              </w:rPr>
              <w:t>8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26"/>
                <w:w w:val="100"/>
                <w:position w:val="-3"/>
              </w:rPr>
              <w:t> </w:t>
            </w:r>
            <w:r>
              <w:rPr>
                <w:rFonts w:ascii="Kozuka Gothic Pro EL" w:hAnsi="Kozuka Gothic Pro EL" w:cs="Kozuka Gothic Pro EL" w:eastAsia="Kozuka Gothic Pro EL"/>
                <w:sz w:val="16"/>
                <w:szCs w:val="16"/>
                <w:spacing w:val="0"/>
                <w:w w:val="100"/>
                <w:position w:val="1"/>
              </w:rPr>
              <w:t>=</w:t>
            </w:r>
            <w:r>
              <w:rPr>
                <w:rFonts w:ascii="Kozuka Gothic Pro EL" w:hAnsi="Kozuka Gothic Pro EL" w:cs="Kozuka Gothic Pro EL" w:eastAsia="Kozuka Gothic Pro EL"/>
                <w:sz w:val="16"/>
                <w:szCs w:val="16"/>
                <w:spacing w:val="13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position w:val="1"/>
              </w:rPr>
              <w:t>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32.28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29.76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34.64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31.47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28.62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35.36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28.50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31.45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35" w:hRule="exact"/>
        </w:trPr>
        <w:tc>
          <w:tcPr>
            <w:tcW w:w="1275" w:type="dxa"/>
            <w:tcBorders>
              <w:top w:val="nil" w:sz="6" w:space="0" w:color="auto"/>
              <w:bottom w:val="single" w:sz="4.832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41" w:type="dxa"/>
            <w:tcBorders>
              <w:top w:val="nil" w:sz="6" w:space="0" w:color="auto"/>
              <w:bottom w:val="single" w:sz="4.8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97.66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79" w:type="dxa"/>
            <w:tcBorders>
              <w:top w:val="nil" w:sz="6" w:space="0" w:color="auto"/>
              <w:bottom w:val="single" w:sz="4.8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96.48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4" w:type="dxa"/>
            <w:tcBorders>
              <w:top w:val="nil" w:sz="6" w:space="0" w:color="auto"/>
              <w:bottom w:val="single" w:sz="4.8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98.22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60" w:type="dxa"/>
            <w:tcBorders>
              <w:top w:val="nil" w:sz="6" w:space="0" w:color="auto"/>
              <w:bottom w:val="single" w:sz="4.8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97.33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40" w:type="dxa"/>
            <w:tcBorders>
              <w:top w:val="nil" w:sz="6" w:space="0" w:color="auto"/>
              <w:bottom w:val="single" w:sz="4.8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96.64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6" w:type="dxa"/>
            <w:tcBorders>
              <w:top w:val="nil" w:sz="6" w:space="0" w:color="auto"/>
              <w:bottom w:val="single" w:sz="4.8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98.24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nil" w:sz="6" w:space="0" w:color="auto"/>
              <w:bottom w:val="single" w:sz="4.8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95.69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89" w:type="dxa"/>
            <w:tcBorders>
              <w:top w:val="nil" w:sz="6" w:space="0" w:color="auto"/>
              <w:bottom w:val="single" w:sz="4.8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5" w:lineRule="exact"/>
              <w:ind w:left="14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97.36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</w:tbl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49" w:lineRule="auto"/>
        <w:ind w:left="156" w:right="10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ed-sized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mask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residual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reference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cealed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unique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mask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images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testing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set.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fine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coarse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xtures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objects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account.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8" w:lineRule="auto"/>
        <w:ind w:left="156" w:right="102" w:firstLine="23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proposed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outperforms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others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tested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images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terms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PSNR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MS-SSIM.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saturates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increases.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cases,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directions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97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</w:rPr>
        <w:t>ficient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both"/>
        <w:spacing w:after="0"/>
        <w:sectPr>
          <w:pgMar w:header="611" w:footer="648" w:top="800" w:bottom="840" w:left="880" w:right="860"/>
          <w:pgSz w:w="8800" w:h="13340"/>
        </w:sectPr>
      </w:pPr>
      <w:rPr/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/>
        <w:pict>
          <v:shape style="position:absolute;margin-left:166.117004pt;margin-top:54.615967pt;width:108.809065pt;height:88.8pt;mso-position-horizontal-relative:page;mso-position-vertical-relative:page;z-index:-1290" type="#_x0000_t75">
            <v:imagedata r:id="rId17" o:title=""/>
          </v:shape>
        </w:pict>
      </w:r>
      <w:r>
        <w:rPr/>
        <w:pict>
          <v:shape style="position:absolute;margin-left:277.888pt;margin-top:53.882969pt;width:108.809065pt;height:88.8pt;mso-position-horizontal-relative:page;mso-position-vertical-relative:page;z-index:-1289" type="#_x0000_t75">
            <v:imagedata r:id="rId18" o:title=""/>
          </v:shape>
        </w:pict>
      </w:r>
      <w:r>
        <w:rPr/>
        <w:pict>
          <v:shape style="position:absolute;margin-left:166.117004pt;margin-top:159.547974pt;width:108.809065pt;height:88.8pt;mso-position-horizontal-relative:page;mso-position-vertical-relative:page;z-index:-1288" type="#_x0000_t75">
            <v:imagedata r:id="rId19" o:title=""/>
          </v:shape>
        </w:pict>
      </w:r>
      <w:r>
        <w:rPr/>
        <w:pict>
          <v:shape style="position:absolute;margin-left:277.888pt;margin-top:158.813965pt;width:108.809065pt;height:88.8pt;mso-position-horizontal-relative:page;mso-position-vertical-relative:page;z-index:-1287" type="#_x0000_t75">
            <v:imagedata r:id="rId20" o:title=""/>
          </v:shape>
        </w:pict>
      </w:r>
      <w:r>
        <w:rPr/>
        <w:pict>
          <v:group style="position:absolute;margin-left:105.80294pt;margin-top:252.602966pt;width:5.741056pt;height:8.247pt;mso-position-horizontal-relative:page;mso-position-vertical-relative:page;z-index:-1286" coordorigin="2116,5052" coordsize="115,165">
            <v:shape style="position:absolute;left:2116;top:5052;width:115;height:165" coordorigin="2116,5052" coordsize="115,165" path="m2187,5111l2127,5144,2116,5193,2128,5211,2148,5217,2163,5217,2170,5210,2138,5210,2132,5201,2150,5128,2162,5118,2191,5118,2187,5111e" filled="t" fillcolor="#000000" stroked="f">
              <v:path arrowok="t"/>
              <v:fill/>
            </v:shape>
            <v:shape style="position:absolute;left:2116;top:5052;width:115;height:165" coordorigin="2116,5052" coordsize="115,165" path="m2196,5200l2180,5200,2184,5217,2200,5217,2214,5217,2217,5210,2198,5210,2196,5206,2196,5200e" filled="t" fillcolor="#000000" stroked="f">
              <v:path arrowok="t"/>
              <v:fill/>
            </v:shape>
            <v:shape style="position:absolute;left:2116;top:5052;width:115;height:165" coordorigin="2116,5052" coordsize="115,165" path="m2191,5118l2188,5118,2192,5135,2192,5139,2187,5162,2185,5168,2182,5179,2182,5180,2180,5189,2168,5206,2156,5210,2170,5210,2176,5205,2180,5200,2196,5200,2196,5195,2197,5192,2197,5189,2213,5125,2196,5125,2194,5121,2191,5118e" filled="t" fillcolor="#000000" stroked="f">
              <v:path arrowok="t"/>
              <v:fill/>
            </v:shape>
            <v:shape style="position:absolute;left:2116;top:5052;width:115;height:165" coordorigin="2116,5052" coordsize="115,165" path="m2228,5178l2222,5178,2222,5180,2220,5185,2217,5198,2213,5210,2217,5210,2219,5208,2221,5204,2225,5196,2229,5182,2229,5180,2228,5178e" filled="t" fillcolor="#000000" stroked="f">
              <v:path arrowok="t"/>
              <v:fill/>
            </v:shape>
            <v:shape style="position:absolute;left:2116;top:5052;width:115;height:165" coordorigin="2116,5052" coordsize="115,165" path="m2230,5052l2226,5052,2214,5053,2200,5054,2193,5055,2193,5062,2210,5062,2210,5067,2208,5075,2205,5088,2196,5125,2213,5125,2230,5059,2230,5059,2231,5056,2231,5054,2230,5052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218.232132pt;margin-top:255.61322pt;width:4.822874pt;height:5.232305pt;mso-position-horizontal-relative:page;mso-position-vertical-relative:page;z-index:-1285" coordorigin="4365,5112" coordsize="96,105">
            <v:shape style="position:absolute;left:4365;top:5112;width:96;height:105" coordorigin="4365,5112" coordsize="96,105" path="m4419,5112l4400,5119,4382,5131,4370,5150,4365,5176,4370,5197,4385,5211,4409,5217,4436,5210,4388,5210,4383,5196,4383,5176,4385,5165,4386,5161,4405,5161,4423,5161,4441,5155,4399,5155,4397,5136,4413,5122,4429,5118,4447,5118,4446,5116,4419,5112e" filled="t" fillcolor="#000000" stroked="f">
              <v:path arrowok="t"/>
              <v:fill/>
            </v:shape>
            <v:shape style="position:absolute;left:4365;top:5112;width:96;height:105" coordorigin="4365,5112" coordsize="96,105" path="m4459,5187l4456,5187,4455,5187,4439,5201,4418,5209,4405,5210,4436,5210,4437,5210,4455,5198,4461,5190,4461,5188,4459,5187e" filled="t" fillcolor="#000000" stroked="f">
              <v:path arrowok="t"/>
              <v:fill/>
            </v:shape>
            <v:shape style="position:absolute;left:4365;top:5112;width:96;height:105" coordorigin="4365,5112" coordsize="96,105" path="m4447,5118l4438,5118,4447,5123,4441,5145,4418,5153,4399,5155,4441,5155,4456,5150,4456,5136,4456,5129,4447,5118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105.98613pt;margin-top:149.505966pt;width:5.757867pt;height:5.416pt;mso-position-horizontal-relative:page;mso-position-vertical-relative:page;z-index:-1279" coordorigin="2120,2990" coordsize="115,108">
            <v:shape style="position:absolute;left:2120;top:2990;width:115;height:108" coordorigin="2120,2990" coordsize="115,108" path="m2192,2990l2130,3025,2120,3075,2132,3092,2152,3098,2167,3098,2174,3092,2141,3092,2136,3082,2148,3022,2166,2997,2196,2997,2192,2990e" filled="t" fillcolor="#000000" stroked="f">
              <v:path arrowok="t"/>
              <v:fill/>
            </v:shape>
            <v:shape style="position:absolute;left:2120;top:2990;width:115;height:108" coordorigin="2120,2990" coordsize="115,108" path="m2201,3081l2185,3081,2189,3098,2205,3098,2219,3098,2223,3092,2203,3092,2201,3087,2201,3081e" filled="t" fillcolor="#000000" stroked="f">
              <v:path arrowok="t"/>
              <v:fill/>
            </v:shape>
            <v:shape style="position:absolute;left:2120;top:2990;width:115;height:108" coordorigin="2120,2990" coordsize="115,108" path="m2196,2997l2193,2997,2198,3014,2198,3018,2192,3042,2190,3048,2187,3059,2187,3060,2185,3070,2173,3087,2160,3092,2174,3092,2180,3086,2185,3081,2201,3081,2201,3076,2203,3068,2206,3056,2210,3042,2211,3037,2213,3029,2213,3027,2216,3019,2217,3013,2219,3004,2201,3004,2199,3000,2196,2997e" filled="t" fillcolor="#000000" stroked="f">
              <v:path arrowok="t"/>
              <v:fill/>
            </v:shape>
            <v:shape style="position:absolute;left:2120;top:2990;width:115;height:108" coordorigin="2120,2990" coordsize="115,108" path="m2234,3059l2228,3059,2228,3060,2226,3066,2223,3079,2218,3092,2223,3092,2225,3089,2227,3085,2231,3077,2235,3063,2235,3060,2234,3059e" filled="t" fillcolor="#000000" stroked="f">
              <v:path arrowok="t"/>
              <v:fill/>
            </v:shape>
            <v:shape style="position:absolute;left:2120;top:2990;width:115;height:108" coordorigin="2120,2990" coordsize="115,108" path="m2215,2995l2208,2995,2202,2997,2201,3004,2219,3004,2219,3003,2219,2997,2215,2995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217.882004pt;margin-top:146.467972pt;width:4.574154pt;height:8.442865pt;mso-position-horizontal-relative:page;mso-position-vertical-relative:page;z-index:-1278" coordorigin="4358,2929" coordsize="91,169">
            <v:shape style="position:absolute;left:4358;top:2929;width:91;height:169" coordorigin="4358,2929" coordsize="91,169" path="m4404,2929l4401,2929,4388,2931,4374,2931,4367,2932,4367,2940,4384,2940,4384,2945,4382,2955,4380,2960,4360,3044,4358,3052,4358,3055,4361,3077,4374,3093,4396,3098,4412,3093,4414,3092,4383,3092,4374,3085,4374,3061,4375,3055,4378,3043,4380,3036,4381,3030,4384,3018,4384,3018,4395,3004,4397,3003,4388,3003,4404,2937,4405,2936,4405,2933,4405,2931,4404,2929e" filled="t" fillcolor="#000000" stroked="f">
              <v:path arrowok="t"/>
              <v:fill/>
            </v:shape>
            <v:shape style="position:absolute;left:4358;top:2929;width:91;height:169" coordorigin="4358,2929" coordsize="91,169" path="m4437,2997l4428,2997,4433,3009,4432,3027,4428,3048,4420,3068,4414,3081,4403,3092,4414,3092,4427,3081,4439,3063,4447,3041,4449,3014,4437,2997e" filled="t" fillcolor="#000000" stroked="f">
              <v:path arrowok="t"/>
              <v:fill/>
            </v:shape>
            <v:shape style="position:absolute;left:4358;top:2929;width:91;height:169" coordorigin="4358,2929" coordsize="91,169" path="m4417,2990l4404,2990,4393,2999,4388,3003,4397,3003,4406,2997,4437,2997,4437,2997,4417,2990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329.014954pt;margin-top:149.671448pt;width:4.996053pt;height:5.237552pt;mso-position-horizontal-relative:page;mso-position-vertical-relative:page;z-index:-1277" coordorigin="6580,2993" coordsize="100,105">
            <v:shape style="position:absolute;left:6580;top:2993;width:100;height:105" coordorigin="6580,2993" coordsize="100,105" path="m6629,2993l6610,3004,6594,3019,6584,3039,6580,3062,6587,3080,6603,3093,6629,3098,6654,3092,6619,3092,6605,3083,6616,3015,6638,2997,6665,2997,6658,2994,6629,2993e" filled="t" fillcolor="#000000" stroked="f">
              <v:path arrowok="t"/>
              <v:fill/>
            </v:shape>
            <v:shape style="position:absolute;left:6580;top:2993;width:100;height:105" coordorigin="6580,2993" coordsize="100,105" path="m6678,3067l6675,3067,6674,3068,6654,3084,6633,3091,6619,3092,6654,3092,6657,3091,6674,3079,6680,3071,6680,3069,6678,3067e" filled="t" fillcolor="#000000" stroked="f">
              <v:path arrowok="t"/>
              <v:fill/>
            </v:shape>
            <v:shape style="position:absolute;left:6580;top:2993;width:100;height:105" coordorigin="6580,2993" coordsize="100,105" path="m6665,2997l6650,2997,6662,2997,6668,3004,6658,3005,6655,3013,6655,3024,6661,3026,6665,3026,6678,3025,6674,3001,6665,2997e" filled="t" fillcolor="#000000" stroked="f">
              <v:path arrowok="t"/>
              <v:fill/>
            </v:shape>
          </v:group>
          <w10:wrap type="none"/>
        </w:pict>
      </w:r>
      <w:r>
        <w:rPr>
          <w:sz w:val="20"/>
          <w:szCs w:val="20"/>
        </w:rPr>
      </w:r>
    </w:p>
    <w:p>
      <w:pPr>
        <w:spacing w:before="0" w:after="0" w:line="240" w:lineRule="auto"/>
        <w:ind w:left="16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08.809065pt;height:88.8pt;mso-position-horizontal-relative:char;mso-position-vertical-relative:line" type="#_x0000_t75">
            <v:imagedata r:id="rId2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08.809065pt;height:88.8pt;mso-position-horizontal-relative:char;mso-position-vertical-relative:line" type="#_x0000_t75">
            <v:imagedata r:id="rId2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08.809065pt;height:88.8pt;mso-position-horizontal-relative:char;mso-position-vertical-relative:line" type="#_x0000_t75">
            <v:imagedata r:id="rId2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4" w:lineRule="exact"/>
        <w:ind w:left="116"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277.888pt;margin-top:-120.934723pt;width:108.564pt;height:101.36pt;mso-position-horizontal-relative:page;mso-position-vertical-relative:paragraph;z-index:-1284" coordorigin="5558,-2419" coordsize="2171,2027">
            <v:group style="position:absolute;left:6614;top:-2409;width:122;height:213" coordorigin="6614,-2409" coordsize="122,213">
              <v:shape style="position:absolute;left:6614;top:-2409;width:122;height:213" coordorigin="6614,-2409" coordsize="122,213" path="m6632,-2227l6620,-2227,6614,-2221,6614,-2203,6624,-2196,6639,-2196,6648,-2203,6630,-2203,6625,-2205,6636,-2208,6636,-2223,6632,-2227e" filled="t" fillcolor="#000000" stroked="f">
                <v:path arrowok="t"/>
                <v:fill/>
              </v:shape>
              <v:shape style="position:absolute;left:6614;top:-2409;width:122;height:213" coordorigin="6614,-2409" coordsize="122,213" path="m6690,-2337l6673,-2337,6654,-2235,6647,-2212,6635,-2203,6648,-2203,6655,-2207,6667,-2227,6674,-2250,6677,-2264,6690,-2337e" filled="t" fillcolor="#000000" stroked="f">
                <v:path arrowok="t"/>
                <v:fill/>
              </v:shape>
              <v:shape style="position:absolute;left:6614;top:-2409;width:122;height:213" coordorigin="6614,-2409" coordsize="122,213" path="m6720,-2345l6649,-2345,6649,-2337,6720,-2337,6720,-2345e" filled="t" fillcolor="#000000" stroked="f">
                <v:path arrowok="t"/>
                <v:fill/>
              </v:shape>
              <v:shape style="position:absolute;left:6614;top:-2409;width:122;height:213" coordorigin="6614,-2409" coordsize="122,213" path="m6724,-2409l6705,-2409,6690,-2405,6682,-2383,6680,-2378,6680,-2378,6674,-2345,6713,-2345,6693,-2352,6697,-2374,6700,-2390,6701,-2394,6702,-2396,6705,-2399,6708,-2402,6710,-2402,6735,-2402,6735,-2403,6724,-2409e" filled="t" fillcolor="#000000" stroked="f">
                <v:path arrowok="t"/>
                <v:fill/>
              </v:shape>
              <v:shape style="position:absolute;left:6614;top:-2409;width:122;height:213" coordorigin="6614,-2409" coordsize="122,213" path="m6735,-2402l6716,-2402,6720,-2401,6723,-2400,6722,-2399,6721,-2398,6719,-2398,6715,-2396,6713,-2391,6713,-2381,6717,-2378,6729,-2378,6735,-2384,6735,-2402e" filled="t" fillcolor="#000000" stroked="f">
                <v:path arrowok="t"/>
                <v:fill/>
              </v:shape>
              <v:shape style="position:absolute;left:5558;top:-2163;width:2171;height:1772" type="#_x0000_t75">
                <v:imagedata r:id="rId24" o:title=""/>
              </v:shape>
            </v:group>
            <w10:wrap type="none"/>
          </v:group>
        </w:pict>
      </w:r>
      <w:r>
        <w:rPr/>
        <w:pict>
          <v:shape style="position:absolute;margin-left:166.117004pt;margin-top:-107.43972pt;width:108.809065pt;height:88.8pt;mso-position-horizontal-relative:page;mso-position-vertical-relative:paragraph;z-index:-1283" type="#_x0000_t75">
            <v:imagedata r:id="rId25" o:title=""/>
          </v:shape>
        </w:pict>
      </w:r>
      <w:r>
        <w:rPr/>
        <w:pict>
          <v:group style="position:absolute;margin-left:105.240997pt;margin-top:-10.924723pt;width:5.611pt;height:7.555pt;mso-position-horizontal-relative:page;mso-position-vertical-relative:paragraph;z-index:-1282" coordorigin="2105,-218" coordsize="112,151">
            <v:shape style="position:absolute;left:2105;top:-218;width:112;height:151" coordorigin="2105,-218" coordsize="112,151" path="m2123,-96l2112,-96,2105,-91,2105,-68,2123,-67,2141,-67,2167,-73,2168,-74,2131,-74,2125,-74,2120,-75,2125,-78,2127,-83,2127,-93,2123,-96e" filled="t" fillcolor="#000000" stroked="f">
              <v:path arrowok="t"/>
              <v:fill/>
            </v:shape>
            <v:shape style="position:absolute;left:2105;top:-218;width:112;height:151" coordorigin="2105,-218" coordsize="112,151" path="m2196,-122l2178,-122,2175,-107,2172,-97,2170,-90,2151,-74,2168,-74,2183,-85,2191,-99,2196,-122e" filled="t" fillcolor="#000000" stroked="f">
              <v:path arrowok="t"/>
              <v:fill/>
            </v:shape>
            <v:shape style="position:absolute;left:2105;top:-218;width:112;height:151" coordorigin="2105,-218" coordsize="112,151" path="m2198,-128l2180,-128,2176,-113,2178,-122,2196,-122,2198,-128e" filled="t" fillcolor="#000000" stroked="f">
              <v:path arrowok="t"/>
              <v:fill/>
            </v:shape>
            <v:shape style="position:absolute;left:2105;top:-218;width:112;height:151" coordorigin="2105,-218" coordsize="112,151" path="m2190,-218l2131,-188,2120,-139,2133,-121,2152,-115,2162,-115,2172,-121,2173,-122,2143,-122,2136,-129,2148,-191,2167,-212,2195,-212,2190,-218e" filled="t" fillcolor="#000000" stroked="f">
              <v:path arrowok="t"/>
              <v:fill/>
            </v:shape>
            <v:shape style="position:absolute;left:2105;top:-218;width:112;height:151" coordorigin="2105,-218" coordsize="112,151" path="m2195,-212l2192,-212,2196,-195,2196,-192,2173,-130,2162,-122,2173,-122,2180,-128,2198,-128,2216,-202,2217,-205,2199,-205,2197,-208,2195,-212e" filled="t" fillcolor="#000000" stroked="f">
              <v:path arrowok="t"/>
              <v:fill/>
            </v:shape>
            <v:shape style="position:absolute;left:2105;top:-218;width:112;height:151" coordorigin="2105,-218" coordsize="112,151" path="m2213,-214l2204,-214,2200,-210,2199,-205,2217,-205,2217,-212,2213,-214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218.395004pt;margin-top:-13.888722pt;width:6.129pt;height:8.248pt;mso-position-horizontal-relative:page;mso-position-vertical-relative:paragraph;z-index:-1281" coordorigin="4368,-278" coordsize="123,165">
            <v:shape style="position:absolute;left:4368;top:-278;width:123;height:165" coordorigin="4368,-278" coordsize="123,165" path="m4423,-278l4419,-278,4407,-277,4393,-276,4386,-275,4386,-267,4403,-267,4403,-263,4402,-259,4369,-125,4368,-122,4368,-116,4371,-113,4379,-113,4383,-115,4385,-118,4385,-120,4387,-127,4394,-153,4394,-156,4397,-165,4397,-169,4401,-182,4401,-183,4407,-191,4416,-200,4406,-200,4423,-271,4423,-271,4424,-274,4424,-276,4423,-278e" filled="t" fillcolor="#000000" stroked="f">
              <v:path arrowok="t"/>
              <v:fill/>
            </v:shape>
            <v:shape style="position:absolute;left:4368;top:-278;width:123;height:165" coordorigin="4368,-278" coordsize="123,165" path="m4468,-212l4449,-212,4454,-207,4453,-184,4446,-163,4440,-145,4437,-138,4437,-119,4448,-113,4469,-115,4472,-119,4455,-119,4453,-122,4453,-133,4455,-138,4460,-152,4467,-173,4471,-192,4471,-210,4468,-212e" filled="t" fillcolor="#000000" stroked="f">
              <v:path arrowok="t"/>
              <v:fill/>
            </v:shape>
            <v:shape style="position:absolute;left:4368;top:-278;width:123;height:165" coordorigin="4368,-278" coordsize="123,165" path="m4489,-152l4484,-152,4477,-129,4468,-119,4472,-119,4485,-134,4490,-149,4490,-151,4489,-152e" filled="t" fillcolor="#000000" stroked="f">
              <v:path arrowok="t"/>
              <v:fill/>
            </v:shape>
            <v:shape style="position:absolute;left:4368;top:-278;width:123;height:165" coordorigin="4368,-278" coordsize="123,165" path="m4459,-218l4441,-218,4423,-214,4406,-200,4416,-200,4421,-206,4441,-212,4468,-212,4459,-218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329.661987pt;margin-top:-13.514723pt;width:3.361pt;height:7.873pt;mso-position-horizontal-relative:page;mso-position-vertical-relative:paragraph;z-index:-1280" coordorigin="6593,-270" coordsize="67,157">
            <v:shape style="position:absolute;left:6593;top:-270;width:67;height:157" coordorigin="6593,-270" coordsize="67,157" path="m6645,-212l6628,-212,6631,-211,6631,-202,6630,-199,6628,-192,6622,-175,6615,-160,6615,-159,6609,-143,6608,-140,6607,-137,6607,-121,6616,-113,6639,-115,6642,-119,6626,-119,6623,-121,6623,-133,6625,-137,6628,-144,6632,-157,6635,-163,6637,-169,6640,-176,6642,-182,6647,-195,6647,-210,6645,-212e" filled="t" fillcolor="#000000" stroked="f">
              <v:path arrowok="t"/>
              <v:fill/>
            </v:shape>
            <v:shape style="position:absolute;left:6593;top:-270;width:67;height:157" coordorigin="6593,-270" coordsize="67,157" path="m6659,-152l6654,-152,6654,-150,6648,-129,6638,-119,6642,-119,6655,-134,6660,-149,6660,-151,6659,-152e" filled="t" fillcolor="#000000" stroked="f">
              <v:path arrowok="t"/>
              <v:fill/>
            </v:shape>
            <v:shape style="position:absolute;left:6593;top:-270;width:67;height:157" coordorigin="6593,-270" coordsize="67,157" path="m6638,-219l6615,-216,6598,-197,6593,-183,6593,-181,6595,-180,6600,-180,6600,-181,6601,-183,6607,-206,6618,-212,6645,-212,6638,-219e" filled="t" fillcolor="#000000" stroked="f">
              <v:path arrowok="t"/>
              <v:fill/>
            </v:shape>
            <v:shape style="position:absolute;left:6593;top:-270;width:67;height:157" coordorigin="6593,-270" coordsize="67,157" path="m6652,-270l6641,-270,6634,-265,6634,-252,6638,-249,6649,-249,6656,-254,6656,-267,6652,-270e" filled="t" fillcolor="#000000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Fi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Subject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comparison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algorithms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0"/>
        </w:rPr>
        <w:t>16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80"/>
        </w:rPr>
        <w:t> </w:t>
      </w:r>
      <w:r>
        <w:rPr>
          <w:rFonts w:ascii="Kozuka Gothic Pro EL" w:hAnsi="Kozuka Gothic Pro EL" w:cs="Kozuka Gothic Pro EL" w:eastAsia="Kozuka Gothic Pro EL"/>
          <w:sz w:val="16"/>
          <w:szCs w:val="16"/>
          <w:spacing w:val="0"/>
          <w:w w:val="80"/>
        </w:rPr>
        <w:t>×</w:t>
      </w:r>
      <w:r>
        <w:rPr>
          <w:rFonts w:ascii="Kozuka Gothic Pro EL" w:hAnsi="Kozuka Gothic Pro EL" w:cs="Kozuka Gothic Pro EL" w:eastAsia="Kozuka Gothic Pro EL"/>
          <w:sz w:val="16"/>
          <w:szCs w:val="16"/>
          <w:spacing w:val="-7"/>
          <w:w w:val="8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16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macroblocks.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2" w:after="0" w:line="147" w:lineRule="auto"/>
        <w:ind w:left="116" w:right="5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corrupted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image,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reconstructed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CAD,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MR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proposed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i/>
        </w:rPr>
        <w:t> </w:t>
      </w:r>
      <w:r>
        <w:rPr>
          <w:rFonts w:ascii="Kozuka Gothic Pro EL" w:hAnsi="Kozuka Gothic Pro EL" w:cs="Kozuka Gothic Pro EL" w:eastAsia="Kozuka Gothic Pro EL"/>
          <w:sz w:val="16"/>
          <w:szCs w:val="16"/>
          <w:spacing w:val="0"/>
          <w:w w:val="100"/>
        </w:rPr>
        <w:t>=</w:t>
      </w:r>
      <w:r>
        <w:rPr>
          <w:rFonts w:ascii="Kozuka Gothic Pro EL" w:hAnsi="Kozuka Gothic Pro EL" w:cs="Kozuka Gothic Pro EL" w:eastAsia="Kozuka Gothic Pro EL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i/>
        </w:rPr>
        <w:t> </w:t>
      </w:r>
      <w:r>
        <w:rPr>
          <w:rFonts w:ascii="Kozuka Gothic Pro EL" w:hAnsi="Kozuka Gothic Pro EL" w:cs="Kozuka Gothic Pro EL" w:eastAsia="Kozuka Gothic Pro EL"/>
          <w:sz w:val="16"/>
          <w:szCs w:val="16"/>
          <w:spacing w:val="0"/>
          <w:w w:val="100"/>
        </w:rPr>
        <w:t>=</w:t>
      </w:r>
      <w:r>
        <w:rPr>
          <w:rFonts w:ascii="Kozuka Gothic Pro EL" w:hAnsi="Kozuka Gothic Pro EL" w:cs="Kozuka Gothic Pro EL" w:eastAsia="Kozuka Gothic Pro EL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i/>
        </w:rPr>
        <w:t> </w:t>
      </w:r>
      <w:r>
        <w:rPr>
          <w:rFonts w:ascii="Kozuka Gothic Pro EL" w:hAnsi="Kozuka Gothic Pro EL" w:cs="Kozuka Gothic Pro EL" w:eastAsia="Kozuka Gothic Pro EL"/>
          <w:sz w:val="16"/>
          <w:szCs w:val="16"/>
          <w:spacing w:val="0"/>
          <w:w w:val="100"/>
        </w:rPr>
        <w:t>=</w:t>
      </w:r>
      <w:r>
        <w:rPr>
          <w:rFonts w:ascii="Kozuka Gothic Pro EL" w:hAnsi="Kozuka Gothic Pro EL" w:cs="Kozuka Gothic Pro EL" w:eastAsia="Kozuka Gothic Pro EL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3" w:lineRule="auto"/>
        <w:ind w:left="116" w:right="6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reconstruction,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utilizing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might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achi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consid-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ement.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simple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reconstruction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directions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vides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reconstruction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quality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state-of-the-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techniques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listed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table.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general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rule,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xture,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directions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considered.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53" w:lineRule="auto"/>
        <w:ind w:left="116" w:right="61" w:firstLine="23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illustrate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subject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qualit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comparison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methods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highest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perceptual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quality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reconstructions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(highest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MS-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SSIM)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superiority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algorithm,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terms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PSNR,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corroborated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subject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el.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53" w:lineRule="auto"/>
        <w:ind w:left="116" w:right="60" w:firstLine="23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Finall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simulations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scanning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procedure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(including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tion,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Hough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transform,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computing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visual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clearness)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comprises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90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erall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load.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el-by-pi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scanning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putationally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xpens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e;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cases,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coarser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resolutions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achi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almost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identical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Increasing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scanning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becomes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processing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tested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611" w:footer="648" w:top="860" w:bottom="840" w:left="920" w:right="900"/>
          <w:pgSz w:w="8800" w:h="13340"/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33" w:after="0" w:line="251" w:lineRule="auto"/>
        <w:ind w:left="116" w:right="5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rithms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CAD,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applying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4-pi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scanning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reconstruc-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quality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reduced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roughly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0.1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erage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comparison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el-by-pi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scanning)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still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outperform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techniques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images.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continue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increasing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scanning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step,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load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reduced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further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moderate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fect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reconstruction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quality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(see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3"/>
        </w:rPr>
        <w:t>8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).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6" w:right="557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Conclusions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1" w:lineRule="auto"/>
        <w:ind w:left="116" w:right="6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Block-based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coding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standards,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H.264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MPEG-4,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widely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spread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transmission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orks.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etized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stream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suf-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losses,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macroblocks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decoded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properl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aforementioned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standards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interframe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prediction,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gle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loss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cause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ation,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distorting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whole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video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pape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eloped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scheme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utilizes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frame,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making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specially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suitable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reconstruc-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I-blocks.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concept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clearness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introduced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suitable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weights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el-l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weighted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combination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interpolations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reconstruct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nonlinear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accuratel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proposed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ignificant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ement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eeping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moderate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51" w:lineRule="auto"/>
        <w:ind w:left="116" w:right="62" w:firstLine="23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arding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future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reconstruction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visual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combining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xture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reconstruction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goal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orth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xploring.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6" w:right="7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Ackn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wledgements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supported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Spanish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MEC/FEDER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project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TEC2010-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116" w:right="637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18009.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587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Refe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ences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96" w:right="7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detection.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IEEE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rans.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attern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Anal.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Mach.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Intell.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415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679–698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(1986)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8" w:after="0" w:line="247" w:lineRule="auto"/>
        <w:ind w:left="415" w:right="69" w:firstLine="-21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Ghar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vi,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Gao,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interpolation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concealment,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oceedings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ICASSP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(2008),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1153–1156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" w:after="0" w:line="247" w:lineRule="auto"/>
        <w:ind w:left="415" w:right="70" w:firstLine="-21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Harrison,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xture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synthesis,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xture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transfer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plausible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restoration.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Ph.D.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Thesis,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Monash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Uni-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ersity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(2005)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" w:after="0" w:line="240" w:lineRule="auto"/>
        <w:ind w:left="196" w:right="91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ITU-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ITU-T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Recommendation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H.264,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International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elecommunication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Union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(2005)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8" w:after="0" w:line="247" w:lineRule="auto"/>
        <w:ind w:left="415" w:right="69" w:firstLine="-21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ung,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C.S.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Kim,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C.C.J.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uo,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temporal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techniques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video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trans-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mission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noisy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channels.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IEEE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rans.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Circuits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Syst.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ideo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echnol.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16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789–802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(2006)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" w:after="0" w:line="240" w:lineRule="auto"/>
        <w:ind w:left="196"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Ma,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O.C.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Au,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S.H.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Gary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Chan,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Sun,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Edge-Directed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concealment.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IEEE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rans.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Circuits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415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Syst.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ideo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echnol.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20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382–394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(2010)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8" w:after="0" w:line="247" w:lineRule="auto"/>
        <w:ind w:left="415" w:right="69" w:firstLine="-21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7.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Øste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aard,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M.S.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Derpich,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S.S.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Channappayya,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high-resolution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rate-distortion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function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under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structural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similarity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x.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EURASIP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Signal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Process.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(2011)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" w:after="0" w:line="247" w:lineRule="auto"/>
        <w:ind w:left="415" w:right="70" w:firstLine="-21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8.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A.M.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Peinado,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A.M.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Gómez,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0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Sánchez,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MMSE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estimation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multi-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media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wireless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applications,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oceedings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PIMRC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(2008),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1–5,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vited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paper)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" w:after="0" w:line="247" w:lineRule="auto"/>
        <w:ind w:left="415" w:right="69" w:firstLine="-21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9.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D.L.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Robie,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R.M.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Mersereau,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hough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transforms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concealment,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oceed-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ings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ICASSP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ol.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4,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(2000),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2131–2134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" w:after="0" w:line="247" w:lineRule="auto"/>
        <w:ind w:left="415" w:right="69" w:firstLine="-29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10.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Z.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Rongfu,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Z.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uanhua,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Xiaodong,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Content-adapt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video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commu-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nication.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IEEE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rans.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Consum.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Electron.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50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335–341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(2004)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pgMar w:header="611" w:footer="648" w:top="860" w:bottom="840" w:left="920" w:right="900"/>
          <w:pgSz w:w="8800" w:h="13340"/>
        </w:sectPr>
      </w:pPr>
      <w:rPr/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39" w:after="0" w:line="246" w:lineRule="auto"/>
        <w:ind w:left="415" w:right="70" w:firstLine="-29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11.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Salama,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N.B.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Shro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f,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E.J.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yle,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E.J.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Delp,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techniques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encoded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video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streams,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oceedings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ICIP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(1995),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9–12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46" w:lineRule="auto"/>
        <w:ind w:left="415" w:right="70" w:firstLine="-29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12.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Shirani,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ossentini,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ard,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adapt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random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6"/>
        </w:rPr>
        <w:t>field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9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video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9"/>
        </w:rPr>
        <w:t>communication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9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prone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99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9"/>
        </w:rPr>
        <w:t>vironment,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9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9"/>
          <w:i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99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9"/>
          <w:i/>
        </w:rPr>
        <w:t>oceedings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99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ICIP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ol.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6,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(1999),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3117–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40" w:lineRule="auto"/>
        <w:ind w:left="415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3120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" w:after="0" w:line="246" w:lineRule="auto"/>
        <w:ind w:left="415" w:right="69" w:firstLine="-29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13.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Sun,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ok,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damaged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transform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coded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projections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sets.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IEEE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rans.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Process.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(1995)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46" w:lineRule="auto"/>
        <w:ind w:left="415" w:right="69" w:firstLine="-29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14.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0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arsa,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M.M.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Hannuksela,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Non-normat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algorithms,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ITU-T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SG16,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VCEG-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N62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ol.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(2001)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46" w:lineRule="auto"/>
        <w:ind w:left="415" w:right="69" w:firstLine="-29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15.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Z.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ang,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A.C.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vik,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H.R.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Sheikh,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Simoncelli,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quality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assesment: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visibility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structural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visibilit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IEEE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rans.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Process.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13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600–612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(2004)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16.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Z.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ang,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Simoncelli,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A.C.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vik,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Multi-scale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structural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similarity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quality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assessment.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415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IEEE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Signal.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Syst.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Comput.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1398–1402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(2003)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" w:after="0" w:line="246" w:lineRule="auto"/>
        <w:ind w:left="415" w:right="70" w:firstLine="-29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17.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and,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G.J.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Sull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an,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G.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Bjont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aard,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Luthra,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ervi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H.264/AVC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video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coding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standard.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IEEE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rans.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Circuits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560–576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(2003)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46" w:lineRule="auto"/>
        <w:ind w:left="415" w:right="69" w:firstLine="-29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18.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G.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Zhai,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Cai,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Lin,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X.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ang,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Zhang,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erro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-concealment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via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block-based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bilateral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lte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ing,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IEEE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International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Confe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Multimedia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Expo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(2008),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621–624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46" w:lineRule="auto"/>
        <w:ind w:left="415" w:right="69" w:firstLine="-29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19.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Zhao,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Chen,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X.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Chi,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J.S.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Jin,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directional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xtrapolation,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o-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ceedings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DIC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(2005),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278–283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20.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hyperlink r:id="rId26">
        <w:r>
          <w:rPr>
            <w:rFonts w:ascii="Times New Roman" w:hAnsi="Times New Roman" w:cs="Times New Roman" w:eastAsia="Times New Roman"/>
            <w:sz w:val="16"/>
            <w:szCs w:val="16"/>
            <w:color w:val="0000FF"/>
            <w:spacing w:val="0"/>
            <w:w w:val="99"/>
          </w:rPr>
          <w:t>http://dtstc.ug</w:t>
        </w:r>
        <w:r>
          <w:rPr>
            <w:rFonts w:ascii="Times New Roman" w:hAnsi="Times New Roman" w:cs="Times New Roman" w:eastAsia="Times New Roman"/>
            <w:sz w:val="16"/>
            <w:szCs w:val="16"/>
            <w:color w:val="0000FF"/>
            <w:spacing w:val="-9"/>
            <w:w w:val="99"/>
          </w:rPr>
          <w:t>r</w:t>
        </w:r>
        <w:r>
          <w:rPr>
            <w:rFonts w:ascii="Times New Roman" w:hAnsi="Times New Roman" w:cs="Times New Roman" w:eastAsia="Times New Roman"/>
            <w:sz w:val="16"/>
            <w:szCs w:val="16"/>
            <w:color w:val="0000FF"/>
            <w:spacing w:val="0"/>
            <w:w w:val="99"/>
          </w:rPr>
          <w:t>.es/~j</w:t>
        </w:r>
        <w:r>
          <w:rPr>
            <w:rFonts w:ascii="Times New Roman" w:hAnsi="Times New Roman" w:cs="Times New Roman" w:eastAsia="Times New Roman"/>
            <w:sz w:val="16"/>
            <w:szCs w:val="16"/>
            <w:color w:val="0000FF"/>
            <w:spacing w:val="-2"/>
            <w:w w:val="99"/>
          </w:rPr>
          <w:t>k</w:t>
        </w:r>
        <w:r>
          <w:rPr>
            <w:rFonts w:ascii="Times New Roman" w:hAnsi="Times New Roman" w:cs="Times New Roman" w:eastAsia="Times New Roman"/>
            <w:sz w:val="16"/>
            <w:szCs w:val="16"/>
            <w:color w:val="0000FF"/>
            <w:spacing w:val="0"/>
            <w:w w:val="99"/>
          </w:rPr>
          <w:t>oloda/d</w:t>
        </w:r>
        <w:r>
          <w:rPr>
            <w:rFonts w:ascii="Times New Roman" w:hAnsi="Times New Roman" w:cs="Times New Roman" w:eastAsia="Times New Roman"/>
            <w:sz w:val="16"/>
            <w:szCs w:val="16"/>
            <w:color w:val="0000FF"/>
            <w:spacing w:val="-4"/>
            <w:w w:val="99"/>
          </w:rPr>
          <w:t>o</w:t>
        </w:r>
        <w:r>
          <w:rPr>
            <w:rFonts w:ascii="Times New Roman" w:hAnsi="Times New Roman" w:cs="Times New Roman" w:eastAsia="Times New Roman"/>
            <w:sz w:val="16"/>
            <w:szCs w:val="16"/>
            <w:color w:val="0000FF"/>
            <w:spacing w:val="0"/>
            <w:w w:val="99"/>
          </w:rPr>
          <w:t>wnload.htm</w:t>
        </w:r>
        <w:r>
          <w:rPr>
            <w:rFonts w:ascii="Times New Roman" w:hAnsi="Times New Roman" w:cs="Times New Roman" w:eastAsia="Times New Roman"/>
            <w:sz w:val="16"/>
            <w:szCs w:val="16"/>
            <w:color w:val="0000FF"/>
            <w:spacing w:val="2"/>
            <w:w w:val="99"/>
          </w:rPr>
          <w:t>l</w:t>
        </w:r>
      </w:hyperlink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2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online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sectPr>
      <w:pgMar w:header="611" w:footer="648" w:top="860" w:bottom="840" w:left="920" w:right="900"/>
      <w:pgSz w:w="8800" w:h="13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Kozuka Gothic Pro EL">
    <w:altName w:val="Kozuka Gothic Pro EL"/>
    <w:charset w:val="128"/>
    <w:family w:val="swiss"/>
    <w:pitch w:val="variable"/>
  </w:font>
  <w:font w:name="Adobe 黑体 Std R">
    <w:altName w:val="Adobe 黑体 Std R"/>
    <w:charset w:val="128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339.639008pt;margin-top:623.740967pt;width:49.189pt;height:9.463800pt;mso-position-horizontal-relative:page;mso-position-vertical-relative:page;z-index:-1307" type="#_x0000_t75">
          <v:imagedata r:id="rId1" o:title="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51.909pt;margin-top:623.740967pt;width:49.189pt;height:9.463800pt;mso-position-horizontal-relative:page;mso-position-vertical-relative:page;z-index:-1306" type="#_x0000_t75">
          <v:imagedata r:id="rId1" o:title="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.804001pt;margin-top:31.584751pt;width:154.936661pt;height:9.9701pt;mso-position-horizontal-relative:page;mso-position-vertical-relative:page;z-index:-1311" type="#_x0000_t202" filled="f" stroked="f">
          <v:textbox inset="0,0,0,0">
            <w:txbxContent>
              <w:p>
                <w:pPr>
                  <w:spacing w:before="0" w:after="0" w:line="183" w:lineRule="exact"/>
                  <w:ind w:left="20" w:right="-44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Circuits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Syst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Signal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Process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(2013)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32:815–824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1.804001pt;margin-top:44.469967pt;width:336.744pt;height:.1pt;mso-position-horizontal-relative:page;mso-position-vertical-relative:page;z-index:-1310" coordorigin="1036,889" coordsize="6735,2">
          <v:shape style="position:absolute;left:1036;top:889;width:6735;height:2" coordorigin="1036,889" coordsize="6735,0" path="m1036,889l7771,889e" filled="f" stroked="t" strokeweight="1.10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.804001pt;margin-top:31.584751pt;width:15.940804pt;height:9.9701pt;mso-position-horizontal-relative:page;mso-position-vertical-relative:page;z-index:-1309" type="#_x0000_t202" filled="f" stroked="f">
          <v:textbox inset="0,0,0,0">
            <w:txbxContent>
              <w:p>
                <w:pPr>
                  <w:spacing w:before="0" w:after="0" w:line="183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816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4.570602pt;margin-top:31.584751pt;width:154.891232pt;height:9.9701pt;mso-position-horizontal-relative:page;mso-position-vertical-relative:page;z-index:-1308" type="#_x0000_t202" filled="f" stroked="f">
          <v:textbox inset="0,0,0,0">
            <w:txbxContent>
              <w:p>
                <w:pPr>
                  <w:spacing w:before="0" w:after="0" w:line="183" w:lineRule="exact"/>
                  <w:ind w:left="20" w:right="-44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Circuits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Syst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Signal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Process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(2013)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32:815–824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.804001pt;margin-top:31.584751pt;width:154.909563pt;height:9.9701pt;mso-position-horizontal-relative:page;mso-position-vertical-relative:page;z-index:-1305" type="#_x0000_t202" filled="f" stroked="f">
          <v:textbox inset="0,0,0,0">
            <w:txbxContent>
              <w:p>
                <w:pPr>
                  <w:spacing w:before="0" w:after="0" w:line="183" w:lineRule="exact"/>
                  <w:ind w:left="20" w:right="-44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Circuits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Syst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Signal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Process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(2013)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32:815–824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4.575226pt;margin-top:31.584751pt;width:15.940804pt;height:9.9701pt;mso-position-horizontal-relative:page;mso-position-vertical-relative:page;z-index:-1304" type="#_x0000_t202" filled="f" stroked="f">
          <v:textbox inset="0,0,0,0">
            <w:txbxContent>
              <w:p>
                <w:pPr>
                  <w:spacing w:before="0" w:after="0" w:line="183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817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1.804001pt;margin-top:44.469967pt;width:336.744pt;height:.1pt;mso-position-horizontal-relative:page;mso-position-vertical-relative:page;z-index:-1303" coordorigin="1036,889" coordsize="6735,2">
          <v:shape style="position:absolute;left:1036;top:889;width:6735;height:2" coordorigin="1036,889" coordsize="6735,0" path="m1036,889l7771,889e" filled="f" stroked="t" strokeweight="1.10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.804001pt;margin-top:31.584751pt;width:15.940804pt;height:9.9701pt;mso-position-horizontal-relative:page;mso-position-vertical-relative:page;z-index:-1302" type="#_x0000_t202" filled="f" stroked="f">
          <v:textbox inset="0,0,0,0">
            <w:txbxContent>
              <w:p>
                <w:pPr>
                  <w:spacing w:before="0" w:after="0" w:line="183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818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4.570602pt;margin-top:31.584751pt;width:154.891232pt;height:9.9701pt;mso-position-horizontal-relative:page;mso-position-vertical-relative:page;z-index:-1301" type="#_x0000_t202" filled="f" stroked="f">
          <v:textbox inset="0,0,0,0">
            <w:txbxContent>
              <w:p>
                <w:pPr>
                  <w:spacing w:before="0" w:after="0" w:line="183" w:lineRule="exact"/>
                  <w:ind w:left="20" w:right="-44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Circuits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Syst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Signal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Process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(2013)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32:815–824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janko@ugr.es" TargetMode="External"/><Relationship Id="rId10" Type="http://schemas.openxmlformats.org/officeDocument/2006/relationships/hyperlink" Target="mailto:victoria@ugr.es" TargetMode="External"/><Relationship Id="rId11" Type="http://schemas.openxmlformats.org/officeDocument/2006/relationships/hyperlink" Target="mailto:amp@ugr.es" TargetMode="Externa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hyperlink" Target="http://dtstc.ugr.es/%7Ejkoloda/download.html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2015-05-03T15:18:54Z</dcterms:created>
  <dcterms:modified xsi:type="dcterms:W3CDTF">2015-05-03T15:18:54Z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2013-03-13T00:00:00Z</vt:filetime>
  </property>
  <property fmtid="{D5CDD505-2E9C-101B-9397-08002B2CF9AE}" pid="3" name="LastSaved">
    <vt:filetime>2015-05-03T00:00:00Z</vt:filetime>
  </property>
</Properties>
</file>